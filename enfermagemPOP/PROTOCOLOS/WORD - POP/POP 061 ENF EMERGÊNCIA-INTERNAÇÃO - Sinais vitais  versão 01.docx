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207BE2" w:rsidRDefault="00171435" w:rsidP="00207BE2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207BE2">
        <w:rPr>
          <w:rFonts w:ascii="Arial" w:hAnsi="Arial" w:cs="Arial"/>
          <w:b/>
        </w:rPr>
        <w:t>1.</w:t>
      </w:r>
      <w:r w:rsidR="008F4B41">
        <w:rPr>
          <w:rFonts w:ascii="Arial" w:hAnsi="Arial" w:cs="Arial"/>
          <w:b/>
        </w:rPr>
        <w:t xml:space="preserve"> </w:t>
      </w:r>
      <w:r w:rsidRPr="00207BE2">
        <w:rPr>
          <w:rFonts w:ascii="Arial" w:hAnsi="Arial" w:cs="Arial"/>
          <w:b/>
        </w:rPr>
        <w:t>OBJETIVO</w:t>
      </w:r>
    </w:p>
    <w:p w:rsidR="0026067C" w:rsidRPr="00207BE2" w:rsidRDefault="00B93398" w:rsidP="00207BE2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207BE2">
        <w:rPr>
          <w:rFonts w:ascii="Arial" w:hAnsi="Arial" w:cs="Arial"/>
        </w:rPr>
        <w:t>Padronizar o procedimento de verificação de sinais vitais.</w:t>
      </w:r>
    </w:p>
    <w:p w:rsidR="00B93398" w:rsidRPr="00207BE2" w:rsidRDefault="00B93398" w:rsidP="00207BE2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207BE2" w:rsidRDefault="00171435" w:rsidP="00207BE2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207BE2">
        <w:rPr>
          <w:rFonts w:ascii="Arial" w:hAnsi="Arial" w:cs="Arial"/>
          <w:b/>
        </w:rPr>
        <w:t>2.</w:t>
      </w:r>
      <w:r w:rsidR="008F4B41">
        <w:rPr>
          <w:rFonts w:ascii="Arial" w:hAnsi="Arial" w:cs="Arial"/>
          <w:b/>
        </w:rPr>
        <w:t xml:space="preserve"> </w:t>
      </w:r>
      <w:r w:rsidRPr="00207BE2">
        <w:rPr>
          <w:rFonts w:ascii="Arial" w:hAnsi="Arial" w:cs="Arial"/>
          <w:b/>
        </w:rPr>
        <w:t>TERMOS E ABREVIAÇÕES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427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Frequência</w:t>
      </w:r>
      <w:r w:rsidR="008F4B41">
        <w:rPr>
          <w:rFonts w:ascii="Arial" w:hAnsi="Arial" w:cs="Arial"/>
          <w:b/>
          <w:color w:val="000000"/>
        </w:rPr>
        <w:t xml:space="preserve"> Cardíaca</w:t>
      </w:r>
      <w:r w:rsidRPr="00207BE2">
        <w:rPr>
          <w:rFonts w:ascii="Arial" w:hAnsi="Arial" w:cs="Arial"/>
          <w:b/>
          <w:color w:val="000000"/>
        </w:rPr>
        <w:t>:</w:t>
      </w:r>
      <w:r w:rsidRPr="00207BE2">
        <w:rPr>
          <w:rFonts w:ascii="Arial" w:hAnsi="Arial" w:cs="Arial"/>
          <w:color w:val="000000"/>
        </w:rPr>
        <w:t xml:space="preserve"> é o número de batimentos por minuto.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427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Taquicardia</w:t>
      </w:r>
      <w:r w:rsidRPr="00207BE2">
        <w:rPr>
          <w:rFonts w:ascii="Arial" w:hAnsi="Arial" w:cs="Arial"/>
          <w:color w:val="000000"/>
        </w:rPr>
        <w:t>: batimentos cardíacos acima de 100 bpm.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427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Bradicardia</w:t>
      </w:r>
      <w:r w:rsidRPr="00207BE2">
        <w:rPr>
          <w:rFonts w:ascii="Arial" w:hAnsi="Arial" w:cs="Arial"/>
          <w:color w:val="000000"/>
        </w:rPr>
        <w:t>: batimentos cardíacos abaixo de 50 bpm.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427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Taquisfigmia</w:t>
      </w:r>
      <w:r w:rsidRPr="00207BE2">
        <w:rPr>
          <w:rFonts w:ascii="Arial" w:hAnsi="Arial" w:cs="Arial"/>
          <w:color w:val="000000"/>
        </w:rPr>
        <w:t>: pulso fino e taquicárdico.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427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Bradisfigmia</w:t>
      </w:r>
      <w:r w:rsidRPr="00207BE2">
        <w:rPr>
          <w:rFonts w:ascii="Arial" w:hAnsi="Arial" w:cs="Arial"/>
          <w:color w:val="000000"/>
        </w:rPr>
        <w:t>: pulso fino e bradicárdico.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427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Ritmo</w:t>
      </w:r>
      <w:r w:rsidRPr="00207BE2">
        <w:rPr>
          <w:rFonts w:ascii="Arial" w:hAnsi="Arial" w:cs="Arial"/>
          <w:color w:val="000000"/>
        </w:rPr>
        <w:t>: regular ou irregular.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427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Regular</w:t>
      </w:r>
      <w:r w:rsidRPr="00207BE2">
        <w:rPr>
          <w:rFonts w:ascii="Arial" w:hAnsi="Arial" w:cs="Arial"/>
          <w:color w:val="000000"/>
        </w:rPr>
        <w:t>: quando os batimentos são uniformes.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427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Irregularidade rítmica</w:t>
      </w:r>
      <w:r w:rsidRPr="00207BE2">
        <w:rPr>
          <w:rFonts w:ascii="Arial" w:hAnsi="Arial" w:cs="Arial"/>
          <w:color w:val="000000"/>
        </w:rPr>
        <w:t>: quando os batimentos são desiguais, comuns em extrassistolias ou arritmia respiratória.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427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Dicróticos</w:t>
      </w:r>
      <w:r w:rsidRPr="00207BE2">
        <w:rPr>
          <w:rFonts w:ascii="Arial" w:hAnsi="Arial" w:cs="Arial"/>
          <w:color w:val="000000"/>
        </w:rPr>
        <w:t>: batimentos que dão a sensação de serem divididos em dois.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427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Pulso cheio</w:t>
      </w:r>
      <w:r w:rsidRPr="00207BE2">
        <w:rPr>
          <w:rFonts w:ascii="Arial" w:hAnsi="Arial" w:cs="Arial"/>
          <w:color w:val="000000"/>
        </w:rPr>
        <w:t>: um pulso distendido numa artéria, que passa uma sensação de tensão.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427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Pulso filiforme</w:t>
      </w:r>
      <w:r w:rsidRPr="00207BE2">
        <w:rPr>
          <w:rFonts w:ascii="Arial" w:hAnsi="Arial" w:cs="Arial"/>
          <w:color w:val="000000"/>
        </w:rPr>
        <w:t>: pulso fino.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Dispnéia</w:t>
      </w:r>
      <w:r w:rsidRPr="00207BE2">
        <w:rPr>
          <w:rFonts w:ascii="Arial" w:hAnsi="Arial" w:cs="Arial"/>
          <w:color w:val="000000"/>
        </w:rPr>
        <w:t xml:space="preserve">: queixa subjetiva de “falta de ar” pelo </w:t>
      </w:r>
      <w:r w:rsidR="005E2816">
        <w:rPr>
          <w:rFonts w:ascii="Arial" w:hAnsi="Arial" w:cs="Arial"/>
          <w:color w:val="000000"/>
        </w:rPr>
        <w:t>cliente</w:t>
      </w:r>
      <w:r w:rsidRPr="00207BE2">
        <w:rPr>
          <w:rFonts w:ascii="Arial" w:hAnsi="Arial" w:cs="Arial"/>
          <w:color w:val="000000"/>
        </w:rPr>
        <w:t>, ou pela observação de desconfo</w:t>
      </w:r>
      <w:r w:rsidRPr="00207BE2">
        <w:rPr>
          <w:rFonts w:ascii="Arial" w:hAnsi="Arial" w:cs="Arial"/>
          <w:color w:val="000000"/>
        </w:rPr>
        <w:t>r</w:t>
      </w:r>
      <w:r w:rsidRPr="00207BE2">
        <w:rPr>
          <w:rFonts w:ascii="Arial" w:hAnsi="Arial" w:cs="Arial"/>
          <w:color w:val="000000"/>
        </w:rPr>
        <w:t>to respiratório, inclui aumento da frequência e aumento da amplitude da movimentação do tórax.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Eupnéia</w:t>
      </w:r>
      <w:r w:rsidRPr="00207BE2">
        <w:rPr>
          <w:rFonts w:ascii="Arial" w:hAnsi="Arial" w:cs="Arial"/>
          <w:color w:val="000000"/>
        </w:rPr>
        <w:t>: presente no indivíduo que respira normalmente.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Taquipnéia</w:t>
      </w:r>
      <w:r w:rsidRPr="00207BE2">
        <w:rPr>
          <w:rFonts w:ascii="Arial" w:hAnsi="Arial" w:cs="Arial"/>
          <w:color w:val="000000"/>
        </w:rPr>
        <w:t>: aumento da frequência respiratória.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Bradipnéia</w:t>
      </w:r>
      <w:r w:rsidRPr="00207BE2">
        <w:rPr>
          <w:rFonts w:ascii="Arial" w:hAnsi="Arial" w:cs="Arial"/>
          <w:color w:val="000000"/>
        </w:rPr>
        <w:t>: redução na frequência respiratória.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Apneia</w:t>
      </w:r>
      <w:r w:rsidRPr="00207BE2">
        <w:rPr>
          <w:rFonts w:ascii="Arial" w:hAnsi="Arial" w:cs="Arial"/>
          <w:color w:val="000000"/>
        </w:rPr>
        <w:t>: ausência de movimentos respiratórios, podendo ser transitória em indivíduos com distúrbios da regulação central da ventilação.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Ortopneia</w:t>
      </w:r>
      <w:r w:rsidRPr="00207BE2">
        <w:rPr>
          <w:rFonts w:ascii="Arial" w:hAnsi="Arial" w:cs="Arial"/>
          <w:color w:val="000000"/>
        </w:rPr>
        <w:t>: dispnéia em decúbito, aliviada pelo menos ao sentar, ou pela elevação parcial do tronco.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Hiperpneia</w:t>
      </w:r>
      <w:r w:rsidRPr="00207BE2">
        <w:rPr>
          <w:rFonts w:ascii="Arial" w:hAnsi="Arial" w:cs="Arial"/>
          <w:color w:val="000000"/>
        </w:rPr>
        <w:t xml:space="preserve">: presente </w:t>
      </w:r>
      <w:r w:rsidR="00207BE2" w:rsidRPr="00207BE2">
        <w:rPr>
          <w:rFonts w:ascii="Arial" w:hAnsi="Arial" w:cs="Arial"/>
          <w:color w:val="000000"/>
        </w:rPr>
        <w:t>quando há respirações profundas</w:t>
      </w:r>
      <w:r w:rsidRPr="00207BE2">
        <w:rPr>
          <w:rFonts w:ascii="Arial" w:hAnsi="Arial" w:cs="Arial"/>
          <w:color w:val="000000"/>
        </w:rPr>
        <w:t>, rápidas e anormais.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Hiperventilação</w:t>
      </w:r>
      <w:r w:rsidRPr="00207BE2">
        <w:rPr>
          <w:rFonts w:ascii="Arial" w:hAnsi="Arial" w:cs="Arial"/>
          <w:color w:val="000000"/>
        </w:rPr>
        <w:t>: respiração excessiva com ou sem a presença de dispnéia, muitas vezes presente em quadros de ansiedade.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lastRenderedPageBreak/>
        <w:t>Respiração de Cheyne Stokes</w:t>
      </w:r>
      <w:r w:rsidRPr="00207BE2">
        <w:rPr>
          <w:rFonts w:ascii="Arial" w:hAnsi="Arial" w:cs="Arial"/>
          <w:color w:val="000000"/>
        </w:rPr>
        <w:t>: caracteriza-se por aumento gradual na profundidade das respirações seguido de decréscimo gradual dessa profundidade, com período de apneia subsequente.</w:t>
      </w:r>
    </w:p>
    <w:p w:rsidR="00F53FDF" w:rsidRPr="00207BE2" w:rsidRDefault="00F53FDF" w:rsidP="00207BE2">
      <w:pPr>
        <w:numPr>
          <w:ilvl w:val="0"/>
          <w:numId w:val="5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07BE2">
        <w:rPr>
          <w:rFonts w:ascii="Arial" w:hAnsi="Arial" w:cs="Arial"/>
          <w:b/>
          <w:color w:val="000000"/>
        </w:rPr>
        <w:t>Respiração estertorosa</w:t>
      </w:r>
      <w:r w:rsidRPr="00207BE2">
        <w:rPr>
          <w:rFonts w:ascii="Arial" w:hAnsi="Arial" w:cs="Arial"/>
          <w:color w:val="000000"/>
        </w:rPr>
        <w:t xml:space="preserve">: respiração ruidosa, presente no edema pulmonar e nos </w:t>
      </w:r>
      <w:r w:rsidR="005E2816">
        <w:rPr>
          <w:rFonts w:ascii="Arial" w:hAnsi="Arial" w:cs="Arial"/>
          <w:color w:val="000000"/>
        </w:rPr>
        <w:t>cliente</w:t>
      </w:r>
      <w:r w:rsidRPr="00207BE2">
        <w:rPr>
          <w:rFonts w:ascii="Arial" w:hAnsi="Arial" w:cs="Arial"/>
          <w:color w:val="000000"/>
        </w:rPr>
        <w:t>s com retenção de grande quantidade de secreções.</w:t>
      </w:r>
    </w:p>
    <w:p w:rsidR="0026067C" w:rsidRPr="00207BE2" w:rsidRDefault="0026067C" w:rsidP="00207BE2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207BE2" w:rsidRDefault="00171435" w:rsidP="00207BE2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207BE2">
        <w:rPr>
          <w:rFonts w:ascii="Arial" w:hAnsi="Arial" w:cs="Arial"/>
          <w:b/>
        </w:rPr>
        <w:t>3.</w:t>
      </w:r>
      <w:r w:rsidR="007B63F7">
        <w:rPr>
          <w:rFonts w:ascii="Arial" w:hAnsi="Arial" w:cs="Arial"/>
          <w:b/>
        </w:rPr>
        <w:t xml:space="preserve"> </w:t>
      </w:r>
      <w:r w:rsidRPr="00207BE2">
        <w:rPr>
          <w:rFonts w:ascii="Arial" w:hAnsi="Arial" w:cs="Arial"/>
          <w:b/>
        </w:rPr>
        <w:t>DOCUMENTOS DE REFERÊNCIA</w:t>
      </w:r>
    </w:p>
    <w:p w:rsidR="0026067C" w:rsidRPr="00207BE2" w:rsidRDefault="00171435" w:rsidP="00207BE2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207BE2">
        <w:rPr>
          <w:rFonts w:ascii="Arial" w:hAnsi="Arial" w:cs="Arial"/>
        </w:rPr>
        <w:t>Não aplicável.</w:t>
      </w:r>
    </w:p>
    <w:p w:rsidR="0026067C" w:rsidRPr="00207BE2" w:rsidRDefault="0026067C" w:rsidP="00207BE2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207BE2" w:rsidRDefault="00852D28" w:rsidP="00207BE2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207BE2">
        <w:rPr>
          <w:rFonts w:ascii="Arial" w:hAnsi="Arial" w:cs="Arial"/>
          <w:b/>
        </w:rPr>
        <w:t>4</w:t>
      </w:r>
      <w:r w:rsidR="00171435" w:rsidRPr="00207BE2">
        <w:rPr>
          <w:rFonts w:ascii="Arial" w:hAnsi="Arial" w:cs="Arial"/>
          <w:b/>
        </w:rPr>
        <w:t>.</w:t>
      </w:r>
      <w:r w:rsidR="00BB2C9C">
        <w:rPr>
          <w:rFonts w:ascii="Arial" w:hAnsi="Arial" w:cs="Arial"/>
          <w:b/>
        </w:rPr>
        <w:t xml:space="preserve"> </w:t>
      </w:r>
      <w:r w:rsidR="00171435" w:rsidRPr="00207BE2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F53FDF" w:rsidRPr="00207BE2" w:rsidTr="00207BE2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07BE2">
              <w:rPr>
                <w:rFonts w:ascii="Arial" w:hAnsi="Arial" w:cs="Arial"/>
                <w:b/>
              </w:rPr>
              <w:t>TEMPERATURA</w:t>
            </w:r>
          </w:p>
        </w:tc>
      </w:tr>
      <w:tr w:rsidR="00852D28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207BE2" w:rsidRDefault="00852D28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07BE2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207BE2" w:rsidRDefault="00852D28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07BE2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207BE2" w:rsidTr="006877F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207BE2" w:rsidRDefault="00486CC7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t>Higienizar as mãos</w:t>
            </w:r>
            <w:r w:rsidR="00B93398" w:rsidRPr="00207B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207BE2" w:rsidRDefault="00BC2FBF" w:rsidP="006877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486CC7" w:rsidRPr="00207BE2" w:rsidTr="006877F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86CC7" w:rsidRPr="00207BE2" w:rsidRDefault="00486CC7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t>Zerar a temperatura do termômetro</w:t>
            </w:r>
            <w:r w:rsidR="00B93398" w:rsidRPr="00207B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6CC7" w:rsidRPr="00207BE2" w:rsidRDefault="00BC2FBF" w:rsidP="006877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486CC7" w:rsidRPr="00207BE2" w:rsidTr="006877F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86CC7" w:rsidRPr="00207BE2" w:rsidRDefault="00486CC7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t>Colocar o termômetro na área a ser verificada</w:t>
            </w:r>
            <w:r w:rsidR="00B93398" w:rsidRPr="00207B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6CC7" w:rsidRPr="00207BE2" w:rsidRDefault="00BC2FBF" w:rsidP="006877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486CC7" w:rsidRPr="00207BE2" w:rsidTr="006877F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86CC7" w:rsidRPr="00207BE2" w:rsidRDefault="00486CC7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t>Esperar aproximadamente 4 minutos, ou até o “bip” do aparelho</w:t>
            </w:r>
            <w:r w:rsidR="00B93398" w:rsidRPr="00207B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6CC7" w:rsidRPr="00207BE2" w:rsidRDefault="00BC2FBF" w:rsidP="006877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486CC7" w:rsidRPr="00207BE2" w:rsidTr="006877F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207BE2" w:rsidRDefault="00486CC7" w:rsidP="00207BE2">
            <w:pPr>
              <w:spacing w:line="360" w:lineRule="auto"/>
              <w:ind w:right="132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Verificar a temperatura</w:t>
            </w:r>
            <w:r w:rsidR="00B93398" w:rsidRPr="00207BE2">
              <w:rPr>
                <w:rFonts w:ascii="Arial" w:hAnsi="Arial" w:cs="Arial"/>
                <w:color w:val="000000"/>
              </w:rPr>
              <w:t>.</w:t>
            </w:r>
          </w:p>
          <w:p w:rsidR="00207BE2" w:rsidRPr="00207BE2" w:rsidRDefault="00207BE2" w:rsidP="00207BE2">
            <w:pPr>
              <w:spacing w:line="360" w:lineRule="auto"/>
              <w:ind w:right="132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A temperatura não é a mesma nas diferentes partes do corpo. No interior é mais alta (38ºC).</w:t>
            </w:r>
          </w:p>
          <w:p w:rsidR="00207BE2" w:rsidRPr="00207BE2" w:rsidRDefault="00207BE2" w:rsidP="00207BE2">
            <w:pPr>
              <w:spacing w:line="360" w:lineRule="auto"/>
              <w:ind w:right="132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Valores normais de temperatura:</w:t>
            </w:r>
          </w:p>
          <w:p w:rsidR="00207BE2" w:rsidRPr="00207BE2" w:rsidRDefault="00207BE2" w:rsidP="00207BE2">
            <w:pPr>
              <w:spacing w:line="360" w:lineRule="auto"/>
              <w:ind w:left="-9" w:right="132" w:firstLine="9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- temperatura axilar – 35,8ºC a 37ºC; tendem a ser 0,3°C a 0,6°C mais baixas que as temperaturas mensuradas pela via oral ou retal.</w:t>
            </w:r>
          </w:p>
          <w:p w:rsidR="00207BE2" w:rsidRPr="00207BE2" w:rsidRDefault="00207BE2" w:rsidP="00207BE2">
            <w:pPr>
              <w:spacing w:line="360" w:lineRule="auto"/>
              <w:ind w:left="-9" w:right="132" w:firstLine="9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- temperatura oral – 36,3º C a 37,4ºC</w:t>
            </w:r>
          </w:p>
          <w:p w:rsidR="00207BE2" w:rsidRPr="00207BE2" w:rsidRDefault="00207BE2" w:rsidP="00207BE2">
            <w:pPr>
              <w:spacing w:line="360" w:lineRule="auto"/>
              <w:ind w:left="-9" w:right="132" w:firstLine="9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 xml:space="preserve">- temperatura retal – 37ºC até 38ºC, tendem a ser 0,6ºC mais altas que </w:t>
            </w:r>
            <w:r w:rsidRPr="00207BE2">
              <w:rPr>
                <w:rFonts w:ascii="Arial" w:hAnsi="Arial" w:cs="Arial"/>
                <w:color w:val="000000"/>
              </w:rPr>
              <w:lastRenderedPageBreak/>
              <w:t>quando comparadas à oral.</w:t>
            </w:r>
          </w:p>
          <w:p w:rsidR="00207BE2" w:rsidRPr="00207BE2" w:rsidRDefault="00207BE2" w:rsidP="00207BE2">
            <w:pPr>
              <w:spacing w:line="360" w:lineRule="auto"/>
              <w:ind w:left="-9" w:right="132" w:firstLine="9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- temperatura inguinal – até 37ºC.</w:t>
            </w:r>
          </w:p>
          <w:p w:rsidR="00207BE2" w:rsidRPr="00207BE2" w:rsidRDefault="00207BE2" w:rsidP="00207BE2">
            <w:pPr>
              <w:spacing w:line="360" w:lineRule="auto"/>
              <w:ind w:left="-9" w:right="132" w:firstLine="9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- Hipotermia: temperatura abaixo do valor normal.</w:t>
            </w:r>
          </w:p>
          <w:p w:rsidR="00207BE2" w:rsidRPr="00207BE2" w:rsidRDefault="00207BE2" w:rsidP="00207BE2">
            <w:pPr>
              <w:spacing w:line="360" w:lineRule="auto"/>
              <w:ind w:left="-9" w:right="132" w:firstLine="9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- Hipertermia: temperatura acima do valor normal.</w:t>
            </w:r>
          </w:p>
          <w:p w:rsidR="00207BE2" w:rsidRPr="00207BE2" w:rsidRDefault="00207BE2" w:rsidP="00207BE2">
            <w:pPr>
              <w:spacing w:line="360" w:lineRule="auto"/>
              <w:ind w:left="-9" w:right="132" w:firstLine="9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- Febrícula: temperatura entre 37,2°C e 37,8°C.</w:t>
            </w:r>
          </w:p>
          <w:p w:rsidR="00207BE2" w:rsidRPr="00207BE2" w:rsidRDefault="00207BE2" w:rsidP="00207BE2">
            <w:pPr>
              <w:spacing w:line="360" w:lineRule="auto"/>
              <w:ind w:left="-9" w:right="132" w:firstLine="9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A temperatura que registra o valor mais exato é na região auricular. A temperatura bucal está contra indicada em: crianças, pessoas agitadas, inconscientes ou clientes com alterações neurológicas.</w:t>
            </w:r>
          </w:p>
          <w:p w:rsidR="00486CC7" w:rsidRPr="00207BE2" w:rsidRDefault="00207BE2" w:rsidP="00207BE2">
            <w:pPr>
              <w:spacing w:line="360" w:lineRule="auto"/>
              <w:ind w:left="-9" w:firstLine="9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A vida tolera no máximo até 41 – 42ºC, a partir daí os centros termorreg</w:t>
            </w:r>
            <w:r w:rsidRPr="00207BE2">
              <w:rPr>
                <w:rFonts w:ascii="Arial" w:hAnsi="Arial" w:cs="Arial"/>
                <w:color w:val="000000"/>
              </w:rPr>
              <w:t>u</w:t>
            </w:r>
            <w:r w:rsidRPr="00207BE2">
              <w:rPr>
                <w:rFonts w:ascii="Arial" w:hAnsi="Arial" w:cs="Arial"/>
                <w:color w:val="000000"/>
              </w:rPr>
              <w:t>ladores descontrolam-se, o ser humano entra em coma, sofre convulsões e chega à morte.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6CC7" w:rsidRPr="00207BE2" w:rsidRDefault="00BC2FBF" w:rsidP="006877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486CC7" w:rsidRPr="00207BE2" w:rsidTr="006877F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86CC7" w:rsidRPr="00207BE2" w:rsidRDefault="00486CC7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lastRenderedPageBreak/>
              <w:t>Realizar a desinfecção do termômetro com álcool a 70% friccionando 3 vezes com o algodão</w:t>
            </w:r>
            <w:r w:rsidR="00B93398" w:rsidRPr="00207B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6CC7" w:rsidRPr="00207BE2" w:rsidRDefault="00BC2FBF" w:rsidP="006877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6877F0" w:rsidRPr="00207BE2" w:rsidTr="006877F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877F0" w:rsidRPr="00207BE2" w:rsidRDefault="006877F0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77F0" w:rsidRDefault="006877F0" w:rsidP="006877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486CC7" w:rsidRPr="00207BE2" w:rsidTr="006877F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86CC7" w:rsidRPr="00207BE2" w:rsidRDefault="00486CC7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t>Anotar na prescrição juntamente com os outros sinais vitais</w:t>
            </w:r>
            <w:r w:rsidR="00B93398" w:rsidRPr="00207B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6CC7" w:rsidRPr="00207BE2" w:rsidRDefault="00BC2FBF" w:rsidP="006877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</w:tbl>
    <w:p w:rsidR="000868D0" w:rsidRPr="00207BE2" w:rsidRDefault="000868D0" w:rsidP="00207BE2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F53FDF" w:rsidRPr="00207BE2" w:rsidTr="00207BE2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07BE2">
              <w:rPr>
                <w:rFonts w:ascii="Arial" w:hAnsi="Arial" w:cs="Arial"/>
                <w:b/>
                <w:color w:val="000000"/>
              </w:rPr>
              <w:t>FREQÜÊNCIA CARDÍACA (FC) – PULSO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07BE2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07BE2">
              <w:rPr>
                <w:rFonts w:ascii="Arial" w:hAnsi="Arial" w:cs="Arial"/>
                <w:b/>
              </w:rPr>
              <w:t>Agente Executor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6877F0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6877F0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6877F0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877F0" w:rsidRPr="00207BE2" w:rsidRDefault="006877F0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Explicar o procedimento ao cliente.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77F0" w:rsidRPr="00207BE2" w:rsidRDefault="006877F0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t>Manter o cliente confortável, deitado ou sentado. O braço apoiado na cama ou mesa e com a palma da mão voltada para cima.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6877F0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lastRenderedPageBreak/>
              <w:t>Colocar os dedos indicador, médio e anelar sobre a artéria, fazendo leve pressão o suficiente para sentir a pulsação.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6877F0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t>Procurar sentir bem o pulso antes de iniciar a contagem.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6877F0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Contar os batimentos durante um minuto.</w:t>
            </w:r>
          </w:p>
          <w:p w:rsidR="00207BE2" w:rsidRPr="00207BE2" w:rsidRDefault="00207BE2" w:rsidP="00207BE2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Artérias mais comuns para a verificação de pulso: Temporal, Braquial, R</w:t>
            </w:r>
            <w:r w:rsidRPr="00207BE2">
              <w:rPr>
                <w:rFonts w:ascii="Arial" w:hAnsi="Arial" w:cs="Arial"/>
                <w:color w:val="000000"/>
              </w:rPr>
              <w:t>a</w:t>
            </w:r>
            <w:r w:rsidRPr="00207BE2">
              <w:rPr>
                <w:rFonts w:ascii="Arial" w:hAnsi="Arial" w:cs="Arial"/>
                <w:color w:val="000000"/>
              </w:rPr>
              <w:t>dial, Carótida comum, Femural, Poplítea, Tibial posterior e Dorsal dos pés, conforme figuras A, B e C.</w:t>
            </w:r>
          </w:p>
          <w:p w:rsidR="00207BE2" w:rsidRPr="00207BE2" w:rsidRDefault="00207BE2" w:rsidP="00207BE2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Apical em recém-nascido</w:t>
            </w:r>
          </w:p>
          <w:p w:rsidR="00207BE2" w:rsidRPr="00207BE2" w:rsidRDefault="00207BE2" w:rsidP="00207BE2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Valores normais:</w:t>
            </w:r>
          </w:p>
          <w:p w:rsidR="00207BE2" w:rsidRPr="00207BE2" w:rsidRDefault="00207BE2" w:rsidP="00207BE2">
            <w:pPr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 xml:space="preserve">homem: </w:t>
            </w:r>
            <w:smartTag w:uri="urn:schemas-microsoft-com:office:smarttags" w:element="metricconverter">
              <w:smartTagPr>
                <w:attr w:name="ProductID" w:val="60 a"/>
              </w:smartTagPr>
              <w:r w:rsidRPr="00207BE2">
                <w:rPr>
                  <w:rFonts w:ascii="Arial" w:hAnsi="Arial" w:cs="Arial"/>
                  <w:color w:val="000000"/>
                </w:rPr>
                <w:t>60 a</w:t>
              </w:r>
            </w:smartTag>
            <w:r w:rsidRPr="00207BE2">
              <w:rPr>
                <w:rFonts w:ascii="Arial" w:hAnsi="Arial" w:cs="Arial"/>
                <w:color w:val="000000"/>
              </w:rPr>
              <w:t xml:space="preserve"> 70 bpm (batimentos por minuto).</w:t>
            </w:r>
          </w:p>
          <w:p w:rsidR="00207BE2" w:rsidRPr="00207BE2" w:rsidRDefault="00207BE2" w:rsidP="00207BE2">
            <w:pPr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 xml:space="preserve">mulher: </w:t>
            </w:r>
            <w:smartTag w:uri="urn:schemas-microsoft-com:office:smarttags" w:element="metricconverter">
              <w:smartTagPr>
                <w:attr w:name="ProductID" w:val="65 a"/>
              </w:smartTagPr>
              <w:r w:rsidRPr="00207BE2">
                <w:rPr>
                  <w:rFonts w:ascii="Arial" w:hAnsi="Arial" w:cs="Arial"/>
                  <w:color w:val="000000"/>
                </w:rPr>
                <w:t>65 a</w:t>
              </w:r>
            </w:smartTag>
            <w:r w:rsidRPr="00207BE2">
              <w:rPr>
                <w:rFonts w:ascii="Arial" w:hAnsi="Arial" w:cs="Arial"/>
                <w:color w:val="000000"/>
              </w:rPr>
              <w:t xml:space="preserve"> 80 bpm.</w:t>
            </w:r>
          </w:p>
          <w:p w:rsidR="00207BE2" w:rsidRPr="00207BE2" w:rsidRDefault="00207BE2" w:rsidP="00207BE2">
            <w:pPr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 xml:space="preserve">criança: </w:t>
            </w:r>
            <w:smartTag w:uri="urn:schemas-microsoft-com:office:smarttags" w:element="metricconverter">
              <w:smartTagPr>
                <w:attr w:name="ProductID" w:val="120 a"/>
              </w:smartTagPr>
              <w:r w:rsidRPr="00207BE2">
                <w:rPr>
                  <w:rFonts w:ascii="Arial" w:hAnsi="Arial" w:cs="Arial"/>
                  <w:color w:val="000000"/>
                </w:rPr>
                <w:t>120 a</w:t>
              </w:r>
            </w:smartTag>
            <w:r w:rsidRPr="00207BE2">
              <w:rPr>
                <w:rFonts w:ascii="Arial" w:hAnsi="Arial" w:cs="Arial"/>
                <w:color w:val="000000"/>
              </w:rPr>
              <w:t xml:space="preserve"> 125 bpm</w:t>
            </w:r>
          </w:p>
          <w:p w:rsidR="00207BE2" w:rsidRPr="00207BE2" w:rsidRDefault="00207BE2" w:rsidP="00207BE2">
            <w:pPr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lactentes: 100 a 130 bpm</w:t>
            </w:r>
          </w:p>
          <w:p w:rsidR="00207BE2" w:rsidRPr="00207BE2" w:rsidRDefault="00207BE2" w:rsidP="00207BE2">
            <w:pPr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Recém-nascido: 120bpm a 140bpm</w:t>
            </w:r>
          </w:p>
          <w:p w:rsidR="00207BE2" w:rsidRPr="00207BE2" w:rsidRDefault="00207BE2" w:rsidP="00207BE2">
            <w:pPr>
              <w:pStyle w:val="Standard"/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:rsidR="00207BE2" w:rsidRPr="00207BE2" w:rsidRDefault="00207BE2" w:rsidP="00207BE2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207BE2">
              <w:rPr>
                <w:rFonts w:ascii="Arial" w:hAnsi="Arial" w:cs="Arial"/>
                <w:b/>
                <w:color w:val="000000"/>
              </w:rPr>
              <w:t>Observações:</w:t>
            </w:r>
          </w:p>
          <w:p w:rsidR="00207BE2" w:rsidRPr="00207BE2" w:rsidRDefault="00207BE2" w:rsidP="00207BE2">
            <w:pPr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Não usar o polegar para verificar o pulso, pois a própria pulsação pode ser confundida com a do cliente.</w:t>
            </w:r>
          </w:p>
          <w:p w:rsidR="00207BE2" w:rsidRPr="00207BE2" w:rsidRDefault="00207BE2" w:rsidP="00207BE2">
            <w:pPr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Nunca se deve verificar pulso com as mãos frias.</w:t>
            </w:r>
          </w:p>
          <w:p w:rsidR="00207BE2" w:rsidRPr="00207BE2" w:rsidRDefault="00207BE2" w:rsidP="00207BE2">
            <w:pPr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Não se deve controlar o pulso no braço onde se fez cateterismo ca</w:t>
            </w:r>
            <w:r w:rsidRPr="00207BE2">
              <w:rPr>
                <w:rFonts w:ascii="Arial" w:hAnsi="Arial" w:cs="Arial"/>
                <w:color w:val="000000"/>
              </w:rPr>
              <w:t>r</w:t>
            </w:r>
            <w:r w:rsidRPr="00207BE2">
              <w:rPr>
                <w:rFonts w:ascii="Arial" w:hAnsi="Arial" w:cs="Arial"/>
                <w:color w:val="000000"/>
              </w:rPr>
              <w:t>díaco ou em presença de fístula de hemodiálise.</w:t>
            </w:r>
          </w:p>
          <w:p w:rsidR="00207BE2" w:rsidRPr="00207BE2" w:rsidRDefault="00207BE2" w:rsidP="00207BE2">
            <w:pPr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Não fazer pressão forte sobre a artéria, o que poderá impedir a pe</w:t>
            </w:r>
            <w:r w:rsidRPr="00207BE2">
              <w:rPr>
                <w:rFonts w:ascii="Arial" w:hAnsi="Arial" w:cs="Arial"/>
                <w:color w:val="000000"/>
              </w:rPr>
              <w:t>r</w:t>
            </w:r>
            <w:r w:rsidRPr="00207BE2">
              <w:rPr>
                <w:rFonts w:ascii="Arial" w:hAnsi="Arial" w:cs="Arial"/>
                <w:color w:val="000000"/>
              </w:rPr>
              <w:t>cepção dos batimentos.</w:t>
            </w:r>
          </w:p>
          <w:p w:rsidR="00207BE2" w:rsidRPr="00207BE2" w:rsidRDefault="00207BE2" w:rsidP="00207BE2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t>O pulso apical é verificado com auxílio do estetoscópio sobre o tórax da criança na região do ápice.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6877F0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t>Repetir a contagem em caso de dúvida.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6877F0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6877F0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877F0" w:rsidRPr="00207BE2" w:rsidRDefault="006877F0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77F0" w:rsidRDefault="006877F0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de     </w:t>
            </w:r>
            <w:r>
              <w:rPr>
                <w:rFonts w:ascii="Arial" w:hAnsi="Arial" w:cs="Arial"/>
              </w:rPr>
              <w:lastRenderedPageBreak/>
              <w:t>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6877F0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lastRenderedPageBreak/>
              <w:t>Anotar na prescrição juntamente com os outros sinais vitais.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6877F0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</w:tbl>
    <w:p w:rsidR="00F53FDF" w:rsidRPr="00207BE2" w:rsidRDefault="00F53FDF" w:rsidP="00207BE2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F53FDF" w:rsidRPr="00207BE2" w:rsidTr="00207BE2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07BE2">
              <w:rPr>
                <w:rFonts w:ascii="Arial" w:hAnsi="Arial" w:cs="Arial"/>
                <w:b/>
                <w:color w:val="000000"/>
              </w:rPr>
              <w:t>VERIFICAÇÃO DE RESPIRAÇÃO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07BE2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07BE2">
              <w:rPr>
                <w:rFonts w:ascii="Arial" w:hAnsi="Arial" w:cs="Arial"/>
                <w:b/>
              </w:rPr>
              <w:t>Agente Executor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t xml:space="preserve">Deitar o </w:t>
            </w:r>
            <w:r w:rsidR="005E2816">
              <w:rPr>
                <w:rFonts w:ascii="Arial" w:hAnsi="Arial" w:cs="Arial"/>
                <w:color w:val="000000"/>
              </w:rPr>
              <w:t>cliente</w:t>
            </w:r>
            <w:r w:rsidRPr="00207BE2">
              <w:rPr>
                <w:rFonts w:ascii="Arial" w:hAnsi="Arial" w:cs="Arial"/>
                <w:color w:val="000000"/>
              </w:rPr>
              <w:t xml:space="preserve"> ou sentá-lo com apoio dos pés.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t>Observar os movimentos de abaixamento e elevação do tórax; os movimentos (inspiração e expiração) somam um movimento respiratório.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t xml:space="preserve">Colocar a mão no pulso do </w:t>
            </w:r>
            <w:r w:rsidR="005E2816">
              <w:rPr>
                <w:rFonts w:ascii="Arial" w:hAnsi="Arial" w:cs="Arial"/>
                <w:color w:val="000000"/>
              </w:rPr>
              <w:t>cliente</w:t>
            </w:r>
            <w:r w:rsidRPr="00207BE2">
              <w:rPr>
                <w:rFonts w:ascii="Arial" w:hAnsi="Arial" w:cs="Arial"/>
                <w:color w:val="000000"/>
              </w:rPr>
              <w:t xml:space="preserve"> a fim de disfarçar a observação.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Contar os movimentos respiratórios durante um minuto.</w:t>
            </w:r>
          </w:p>
          <w:p w:rsidR="00F53FDF" w:rsidRPr="00207BE2" w:rsidRDefault="00F53FDF" w:rsidP="00207BE2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207BE2">
              <w:rPr>
                <w:rFonts w:ascii="Arial" w:hAnsi="Arial" w:cs="Arial"/>
                <w:b/>
                <w:color w:val="000000"/>
              </w:rPr>
              <w:t>Valores normais:</w:t>
            </w:r>
          </w:p>
          <w:p w:rsidR="00F53FDF" w:rsidRPr="00207BE2" w:rsidRDefault="00F53FDF" w:rsidP="00207BE2">
            <w:pPr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 xml:space="preserve">Adulto: </w:t>
            </w:r>
            <w:smartTag w:uri="urn:schemas-microsoft-com:office:smarttags" w:element="metricconverter">
              <w:smartTagPr>
                <w:attr w:name="ProductID" w:val="16 a"/>
              </w:smartTagPr>
              <w:r w:rsidRPr="00207BE2">
                <w:rPr>
                  <w:rFonts w:ascii="Arial" w:hAnsi="Arial" w:cs="Arial"/>
                  <w:color w:val="000000"/>
                </w:rPr>
                <w:t>16 a</w:t>
              </w:r>
            </w:smartTag>
            <w:r w:rsidRPr="00207BE2">
              <w:rPr>
                <w:rFonts w:ascii="Arial" w:hAnsi="Arial" w:cs="Arial"/>
                <w:color w:val="000000"/>
              </w:rPr>
              <w:t xml:space="preserve"> 20 rpm (respirações por minuto).</w:t>
            </w:r>
          </w:p>
          <w:p w:rsidR="00F53FDF" w:rsidRPr="00207BE2" w:rsidRDefault="00F53FDF" w:rsidP="00207BE2">
            <w:pPr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 xml:space="preserve">Criança: </w:t>
            </w:r>
            <w:smartTag w:uri="urn:schemas-microsoft-com:office:smarttags" w:element="metricconverter">
              <w:smartTagPr>
                <w:attr w:name="ProductID" w:val="20 a"/>
              </w:smartTagPr>
              <w:r w:rsidRPr="00207BE2">
                <w:rPr>
                  <w:rFonts w:ascii="Arial" w:hAnsi="Arial" w:cs="Arial"/>
                  <w:color w:val="000000"/>
                </w:rPr>
                <w:t>20 a</w:t>
              </w:r>
            </w:smartTag>
            <w:r w:rsidRPr="00207BE2">
              <w:rPr>
                <w:rFonts w:ascii="Arial" w:hAnsi="Arial" w:cs="Arial"/>
                <w:color w:val="000000"/>
              </w:rPr>
              <w:t xml:space="preserve"> 25 rpm.</w:t>
            </w:r>
          </w:p>
          <w:p w:rsidR="00F53FDF" w:rsidRPr="00207BE2" w:rsidRDefault="00F53FDF" w:rsidP="00207BE2">
            <w:pPr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 xml:space="preserve">Lactentes: </w:t>
            </w:r>
            <w:smartTag w:uri="urn:schemas-microsoft-com:office:smarttags" w:element="metricconverter">
              <w:smartTagPr>
                <w:attr w:name="ProductID" w:val="30 a"/>
              </w:smartTagPr>
              <w:r w:rsidRPr="00207BE2">
                <w:rPr>
                  <w:rFonts w:ascii="Arial" w:hAnsi="Arial" w:cs="Arial"/>
                  <w:color w:val="000000"/>
                </w:rPr>
                <w:t>30 a</w:t>
              </w:r>
            </w:smartTag>
            <w:r w:rsidRPr="00207BE2">
              <w:rPr>
                <w:rFonts w:ascii="Arial" w:hAnsi="Arial" w:cs="Arial"/>
                <w:color w:val="000000"/>
              </w:rPr>
              <w:t xml:space="preserve"> 40 rpm.</w:t>
            </w:r>
          </w:p>
          <w:p w:rsidR="00207BE2" w:rsidRPr="00207BE2" w:rsidRDefault="00207BE2" w:rsidP="00207BE2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207BE2">
              <w:rPr>
                <w:rFonts w:ascii="Arial" w:hAnsi="Arial" w:cs="Arial"/>
                <w:b/>
                <w:color w:val="000000"/>
              </w:rPr>
              <w:t>Observações:</w:t>
            </w:r>
          </w:p>
          <w:p w:rsidR="00207BE2" w:rsidRPr="00207BE2" w:rsidRDefault="00207BE2" w:rsidP="00207BE2">
            <w:pPr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Orientar o cliente para que não fale durante a verificação da respir</w:t>
            </w:r>
            <w:r w:rsidRPr="00207BE2">
              <w:rPr>
                <w:rFonts w:ascii="Arial" w:hAnsi="Arial" w:cs="Arial"/>
                <w:color w:val="000000"/>
              </w:rPr>
              <w:t>a</w:t>
            </w:r>
            <w:r w:rsidRPr="00207BE2">
              <w:rPr>
                <w:rFonts w:ascii="Arial" w:hAnsi="Arial" w:cs="Arial"/>
                <w:color w:val="000000"/>
              </w:rPr>
              <w:t>ção.</w:t>
            </w:r>
          </w:p>
          <w:p w:rsidR="00207BE2" w:rsidRPr="00207BE2" w:rsidRDefault="00207BE2" w:rsidP="00207BE2">
            <w:pPr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 xml:space="preserve">Não contar a respiração logo após esforços do </w:t>
            </w:r>
            <w:r w:rsidR="005E2816">
              <w:rPr>
                <w:rFonts w:ascii="Arial" w:hAnsi="Arial" w:cs="Arial"/>
                <w:color w:val="000000"/>
              </w:rPr>
              <w:t>cliente</w:t>
            </w:r>
            <w:r w:rsidRPr="00207BE2">
              <w:rPr>
                <w:rFonts w:ascii="Arial" w:hAnsi="Arial" w:cs="Arial"/>
                <w:color w:val="000000"/>
              </w:rPr>
              <w:t>.</w:t>
            </w:r>
          </w:p>
          <w:p w:rsidR="00207BE2" w:rsidRPr="00207BE2" w:rsidRDefault="00207BE2" w:rsidP="00207BE2">
            <w:pPr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207BE2">
              <w:rPr>
                <w:rFonts w:ascii="Arial" w:hAnsi="Arial" w:cs="Arial"/>
                <w:color w:val="000000"/>
              </w:rPr>
              <w:t>No homem a respiração é mais abdominal e na mulher é mais tor</w:t>
            </w:r>
            <w:r w:rsidRPr="00207BE2">
              <w:rPr>
                <w:rFonts w:ascii="Arial" w:hAnsi="Arial" w:cs="Arial"/>
                <w:color w:val="000000"/>
              </w:rPr>
              <w:t>á</w:t>
            </w:r>
            <w:r w:rsidRPr="00207BE2">
              <w:rPr>
                <w:rFonts w:ascii="Arial" w:hAnsi="Arial" w:cs="Arial"/>
                <w:color w:val="000000"/>
              </w:rPr>
              <w:t>cica.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F53FDF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de     </w:t>
            </w:r>
            <w:r>
              <w:rPr>
                <w:rFonts w:ascii="Arial" w:hAnsi="Arial" w:cs="Arial"/>
              </w:rPr>
              <w:lastRenderedPageBreak/>
              <w:t>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F53FDF" w:rsidRPr="00207BE2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53FDF" w:rsidRPr="00207BE2" w:rsidRDefault="007E370C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lastRenderedPageBreak/>
              <w:t>Anotar na prescrição juntamente com os outros sinais vitais.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3FDF" w:rsidRPr="00207BE2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</w:tbl>
    <w:p w:rsidR="00207BE2" w:rsidRDefault="00207BE2" w:rsidP="00207BE2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07BE2" w:rsidRDefault="00207BE2" w:rsidP="00207BE2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07BE2" w:rsidRDefault="00207BE2" w:rsidP="00207BE2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07BE2" w:rsidRDefault="00207BE2" w:rsidP="00207BE2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207BE2" w:rsidRPr="005A4C3B" w:rsidTr="00207BE2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207BE2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/>
              </w:rPr>
              <w:t>Verificação de Pressão A</w:t>
            </w:r>
            <w:r w:rsidRPr="004A7B7B">
              <w:rPr>
                <w:rFonts w:ascii="Arial" w:hAnsi="Arial" w:cs="Arial"/>
                <w:b/>
                <w:color w:val="000000"/>
              </w:rPr>
              <w:t>rterial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207BE2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207BE2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207BE2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Higienizar </w:t>
            </w:r>
            <w:r w:rsidRPr="004A7B7B">
              <w:rPr>
                <w:rFonts w:ascii="Arial" w:hAnsi="Arial" w:cs="Arial"/>
                <w:color w:val="000000"/>
              </w:rPr>
              <w:t>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Default="00207BE2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>Reunir o material necessário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3F0A16" w:rsidRPr="004A7B7B" w:rsidRDefault="003F0A16" w:rsidP="003F0A16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 xml:space="preserve">algodão embebido </w:t>
            </w:r>
            <w:r>
              <w:rPr>
                <w:rFonts w:ascii="Arial" w:hAnsi="Arial" w:cs="Arial"/>
                <w:color w:val="000000"/>
              </w:rPr>
              <w:t>em</w:t>
            </w:r>
            <w:r w:rsidRPr="004A7B7B">
              <w:rPr>
                <w:rFonts w:ascii="Arial" w:hAnsi="Arial" w:cs="Arial"/>
                <w:color w:val="000000"/>
              </w:rPr>
              <w:t xml:space="preserve"> álcool 70%</w:t>
            </w:r>
          </w:p>
          <w:p w:rsidR="003F0A16" w:rsidRPr="004A7B7B" w:rsidRDefault="003F0A16" w:rsidP="003F0A16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>estetoscópio</w:t>
            </w:r>
          </w:p>
          <w:p w:rsidR="003F0A16" w:rsidRPr="003F0A16" w:rsidRDefault="003F0A16" w:rsidP="003F0A16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>esfignomanômetro calibrado (adulto ou infantil)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207BE2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4A7B7B">
              <w:rPr>
                <w:rFonts w:ascii="Arial" w:hAnsi="Arial" w:cs="Arial"/>
                <w:color w:val="000000"/>
              </w:rPr>
              <w:t>Levar o material e explicar ao cliente sobre o procedimento</w:t>
            </w:r>
            <w:r w:rsidR="003F0A1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207BE2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4A7B7B">
              <w:rPr>
                <w:rFonts w:ascii="Arial" w:hAnsi="Arial" w:cs="Arial"/>
                <w:color w:val="000000"/>
              </w:rPr>
              <w:t>Colocar o cliente deitado ou sentado com apoio nos pés, com o braço apoiado, ao nível do coração (se estiver sentado) ou ao longo do corpo (se estiver deitado), livre de compressão</w:t>
            </w:r>
            <w:r w:rsidR="003F0A1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207BE2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4A7B7B">
              <w:rPr>
                <w:rFonts w:ascii="Arial" w:hAnsi="Arial" w:cs="Arial"/>
                <w:color w:val="000000"/>
              </w:rPr>
              <w:t>Localizar a artéria braquial por palpação</w:t>
            </w:r>
            <w:r w:rsidR="003F0A1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207BE2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4A7B7B">
              <w:rPr>
                <w:rFonts w:ascii="Arial" w:hAnsi="Arial" w:cs="Arial"/>
                <w:color w:val="000000"/>
              </w:rPr>
              <w:t>Colocar o manguito no braço, firmemente, 4cm acima da fossa cubital, com a palma da mão voltada para cima; descrever o posicionamento correto do manguito; medir e posicionar sobre a artéria (o meio do manguito)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207BE2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4A7B7B">
              <w:rPr>
                <w:rFonts w:ascii="Arial" w:hAnsi="Arial" w:cs="Arial"/>
                <w:color w:val="000000"/>
              </w:rPr>
              <w:t>Não deixar as borrachas se cruzarem devido aos ruídos que produzem</w:t>
            </w:r>
            <w:r w:rsidR="003F0A1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de     Enfermagem / </w:t>
            </w:r>
            <w:r>
              <w:rPr>
                <w:rFonts w:ascii="Arial" w:hAnsi="Arial" w:cs="Arial"/>
              </w:rPr>
              <w:lastRenderedPageBreak/>
              <w:t>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207BE2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4A7B7B">
              <w:rPr>
                <w:rFonts w:ascii="Arial" w:hAnsi="Arial" w:cs="Arial"/>
                <w:color w:val="000000"/>
              </w:rPr>
              <w:lastRenderedPageBreak/>
              <w:t>Colocar o mostrador do manômetro aeroide, de modo que fique bem visível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Default="00207BE2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>Palpar o pulso radial, inflar o manguito até o desaparecimento do pulso para estimar o nível da pressão sistólica</w:t>
            </w:r>
            <w:r w:rsidR="003F0A16">
              <w:rPr>
                <w:rFonts w:ascii="Arial" w:hAnsi="Arial" w:cs="Arial"/>
                <w:color w:val="000000"/>
              </w:rPr>
              <w:t>.</w:t>
            </w:r>
          </w:p>
          <w:p w:rsidR="003F0A16" w:rsidRPr="004A7B7B" w:rsidRDefault="003F0A16" w:rsidP="003F0A1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>Ao verificar a Pressão Arterial (PA) ou tensão arterial (TA), consideramos a pressão máxima também denominada de sistólica. A contração dos ventr</w:t>
            </w:r>
            <w:r w:rsidRPr="004A7B7B">
              <w:rPr>
                <w:rFonts w:ascii="Arial" w:hAnsi="Arial" w:cs="Arial"/>
                <w:color w:val="000000"/>
              </w:rPr>
              <w:t>í</w:t>
            </w:r>
            <w:r w:rsidRPr="004A7B7B">
              <w:rPr>
                <w:rFonts w:ascii="Arial" w:hAnsi="Arial" w:cs="Arial"/>
                <w:color w:val="000000"/>
              </w:rPr>
              <w:t>culos para ejetar o sangue nas grandes artérias e a pressão mínima, ta</w:t>
            </w:r>
            <w:r w:rsidRPr="004A7B7B">
              <w:rPr>
                <w:rFonts w:ascii="Arial" w:hAnsi="Arial" w:cs="Arial"/>
                <w:color w:val="000000"/>
              </w:rPr>
              <w:t>m</w:t>
            </w:r>
            <w:r w:rsidRPr="004A7B7B">
              <w:rPr>
                <w:rFonts w:ascii="Arial" w:hAnsi="Arial" w:cs="Arial"/>
                <w:color w:val="000000"/>
              </w:rPr>
              <w:t xml:space="preserve">bém denominada de diastólica, são medidas assim que o coração relaxa. A pulsação ventricular ocorre em intervalos regulares. </w:t>
            </w:r>
          </w:p>
          <w:p w:rsidR="003F0A16" w:rsidRPr="004A7B7B" w:rsidRDefault="003F0A16" w:rsidP="003F0A1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>A Pressão arterial (PA) é medida em milímetros de mercúrio (mmHg). Fat</w:t>
            </w:r>
            <w:r w:rsidRPr="004A7B7B">
              <w:rPr>
                <w:rFonts w:ascii="Arial" w:hAnsi="Arial" w:cs="Arial"/>
                <w:color w:val="000000"/>
              </w:rPr>
              <w:t>o</w:t>
            </w:r>
            <w:r w:rsidRPr="004A7B7B">
              <w:rPr>
                <w:rFonts w:ascii="Arial" w:hAnsi="Arial" w:cs="Arial"/>
                <w:color w:val="000000"/>
              </w:rPr>
              <w:t>res constitutivos e ambientais interferem na pressão arterial. Os valores da pressão arterial (PA) podem sofrer algumas alterações fisiológicas, co</w:t>
            </w:r>
            <w:r w:rsidRPr="004A7B7B">
              <w:rPr>
                <w:rFonts w:ascii="Arial" w:hAnsi="Arial" w:cs="Arial"/>
                <w:color w:val="000000"/>
              </w:rPr>
              <w:t>n</w:t>
            </w:r>
            <w:r w:rsidRPr="004A7B7B">
              <w:rPr>
                <w:rFonts w:ascii="Arial" w:hAnsi="Arial" w:cs="Arial"/>
                <w:color w:val="000000"/>
              </w:rPr>
              <w:t>forme a situação:</w:t>
            </w:r>
          </w:p>
          <w:p w:rsidR="003F0A16" w:rsidRPr="004A7B7B" w:rsidRDefault="003F0A16" w:rsidP="003F0A16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>aumento da pressão (Hipertensão): ocasionada por alimentação (r</w:t>
            </w:r>
            <w:r w:rsidRPr="004A7B7B">
              <w:rPr>
                <w:rFonts w:ascii="Arial" w:hAnsi="Arial" w:cs="Arial"/>
                <w:color w:val="000000"/>
              </w:rPr>
              <w:t>i</w:t>
            </w:r>
            <w:r w:rsidRPr="004A7B7B">
              <w:rPr>
                <w:rFonts w:ascii="Arial" w:hAnsi="Arial" w:cs="Arial"/>
                <w:color w:val="000000"/>
              </w:rPr>
              <w:t>ca em sódio principalmente), medo, ansiedade, exercícios, dor e e</w:t>
            </w:r>
            <w:r w:rsidRPr="004A7B7B">
              <w:rPr>
                <w:rFonts w:ascii="Arial" w:hAnsi="Arial" w:cs="Arial"/>
                <w:color w:val="000000"/>
              </w:rPr>
              <w:t>s</w:t>
            </w:r>
            <w:r w:rsidRPr="004A7B7B">
              <w:rPr>
                <w:rFonts w:ascii="Arial" w:hAnsi="Arial" w:cs="Arial"/>
                <w:color w:val="000000"/>
              </w:rPr>
              <w:t>timulante.</w:t>
            </w:r>
          </w:p>
          <w:p w:rsidR="003F0A16" w:rsidRPr="00A81EC0" w:rsidRDefault="003F0A16" w:rsidP="003F0A16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>diminuição da pressão (Hipotensão): ocasionada por repouso, d</w:t>
            </w:r>
            <w:r w:rsidRPr="004A7B7B">
              <w:rPr>
                <w:rFonts w:ascii="Arial" w:hAnsi="Arial" w:cs="Arial"/>
                <w:color w:val="000000"/>
              </w:rPr>
              <w:t>e</w:t>
            </w:r>
            <w:r w:rsidRPr="004A7B7B">
              <w:rPr>
                <w:rFonts w:ascii="Arial" w:hAnsi="Arial" w:cs="Arial"/>
                <w:color w:val="000000"/>
              </w:rPr>
              <w:t>pressão e jejum.</w:t>
            </w:r>
          </w:p>
          <w:p w:rsidR="003F0A16" w:rsidRPr="004A7B7B" w:rsidRDefault="003F0A16" w:rsidP="003F0A1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 xml:space="preserve">Classificação definida </w:t>
            </w:r>
            <w:smartTag w:uri="urn:schemas-microsoft-com:office:smarttags" w:element="PersonName">
              <w:smartTagPr>
                <w:attr w:name="ProductID" w:val="em IV Diretrizes Brasileiras"/>
              </w:smartTagPr>
              <w:r w:rsidRPr="004A7B7B">
                <w:rPr>
                  <w:rFonts w:ascii="Arial" w:hAnsi="Arial" w:cs="Arial"/>
                  <w:color w:val="000000"/>
                </w:rPr>
                <w:t>em IV Diretrizes Brasileiras</w:t>
              </w:r>
            </w:smartTag>
            <w:r w:rsidRPr="004A7B7B">
              <w:rPr>
                <w:rFonts w:ascii="Arial" w:hAnsi="Arial" w:cs="Arial"/>
                <w:color w:val="000000"/>
              </w:rPr>
              <w:t xml:space="preserve"> de Hipertensão Arterial da Pressão Arterial em maiores de 18 anos:</w:t>
            </w:r>
          </w:p>
          <w:p w:rsidR="003F0A16" w:rsidRPr="004A7B7B" w:rsidRDefault="003F0A16" w:rsidP="003F0A1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>IV Diretrizes Brasileiras de Hipertensão Arterial da Pressão Arterial em maiores de 18 anos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694"/>
              <w:gridCol w:w="2835"/>
              <w:gridCol w:w="3543"/>
            </w:tblGrid>
            <w:tr w:rsidR="003F0A16" w:rsidRPr="000F11C1" w:rsidTr="002B5EC9">
              <w:trPr>
                <w:trHeight w:val="747"/>
              </w:trPr>
              <w:tc>
                <w:tcPr>
                  <w:tcW w:w="2694" w:type="dxa"/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b/>
                      <w:color w:val="000000"/>
                    </w:rPr>
                    <w:t>Pressão Arterial</w:t>
                  </w:r>
                </w:p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b/>
                      <w:color w:val="000000"/>
                    </w:rPr>
                    <w:t>Sistólica</w:t>
                  </w:r>
                </w:p>
              </w:tc>
              <w:tc>
                <w:tcPr>
                  <w:tcW w:w="2835" w:type="dxa"/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b/>
                      <w:color w:val="000000"/>
                    </w:rPr>
                    <w:t>Pressão Arterial</w:t>
                  </w:r>
                </w:p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b/>
                      <w:color w:val="000000"/>
                    </w:rPr>
                    <w:t>Diastólica</w:t>
                  </w:r>
                </w:p>
              </w:tc>
              <w:tc>
                <w:tcPr>
                  <w:tcW w:w="3543" w:type="dxa"/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b/>
                      <w:color w:val="000000"/>
                    </w:rPr>
                    <w:t>Classificação</w:t>
                  </w:r>
                </w:p>
              </w:tc>
            </w:tr>
            <w:tr w:rsidR="003F0A16" w:rsidRPr="000F11C1" w:rsidTr="002B5EC9">
              <w:trPr>
                <w:trHeight w:val="316"/>
              </w:trPr>
              <w:tc>
                <w:tcPr>
                  <w:tcW w:w="2694" w:type="dxa"/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&lt; 120</w:t>
                  </w:r>
                </w:p>
              </w:tc>
              <w:tc>
                <w:tcPr>
                  <w:tcW w:w="2835" w:type="dxa"/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&lt; 80</w:t>
                  </w:r>
                </w:p>
              </w:tc>
              <w:tc>
                <w:tcPr>
                  <w:tcW w:w="3543" w:type="dxa"/>
                  <w:vAlign w:val="center"/>
                </w:tcPr>
                <w:p w:rsidR="003F0A16" w:rsidRPr="000F11C1" w:rsidRDefault="003F0A16" w:rsidP="003F0A16">
                  <w:pPr>
                    <w:ind w:firstLine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Ótima</w:t>
                  </w:r>
                </w:p>
              </w:tc>
            </w:tr>
            <w:tr w:rsidR="003F0A16" w:rsidRPr="000F11C1" w:rsidTr="002B5EC9">
              <w:trPr>
                <w:trHeight w:val="326"/>
              </w:trPr>
              <w:tc>
                <w:tcPr>
                  <w:tcW w:w="2694" w:type="dxa"/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&lt; 130</w:t>
                  </w:r>
                </w:p>
              </w:tc>
              <w:tc>
                <w:tcPr>
                  <w:tcW w:w="2835" w:type="dxa"/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&lt;85</w:t>
                  </w:r>
                </w:p>
              </w:tc>
              <w:tc>
                <w:tcPr>
                  <w:tcW w:w="3543" w:type="dxa"/>
                  <w:vAlign w:val="center"/>
                </w:tcPr>
                <w:p w:rsidR="003F0A16" w:rsidRPr="000F11C1" w:rsidRDefault="003F0A16" w:rsidP="003F0A16">
                  <w:pPr>
                    <w:ind w:firstLine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Normal</w:t>
                  </w:r>
                </w:p>
              </w:tc>
            </w:tr>
            <w:tr w:rsidR="003F0A16" w:rsidRPr="000F11C1" w:rsidTr="002B5EC9">
              <w:trPr>
                <w:trHeight w:val="326"/>
              </w:trPr>
              <w:tc>
                <w:tcPr>
                  <w:tcW w:w="2694" w:type="dxa"/>
                  <w:tcBorders>
                    <w:bottom w:val="single" w:sz="4" w:space="0" w:color="auto"/>
                  </w:tcBorders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 xml:space="preserve">130 </w:t>
                  </w:r>
                  <w:r>
                    <w:rPr>
                      <w:rFonts w:ascii="Arial" w:hAnsi="Arial" w:cs="Arial"/>
                      <w:color w:val="000000"/>
                    </w:rPr>
                    <w:t>–</w:t>
                  </w:r>
                  <w:r w:rsidRPr="000F11C1">
                    <w:rPr>
                      <w:rFonts w:ascii="Arial" w:hAnsi="Arial" w:cs="Arial"/>
                      <w:color w:val="000000"/>
                    </w:rPr>
                    <w:t xml:space="preserve"> 139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85 - 89</w:t>
                  </w:r>
                </w:p>
              </w:tc>
              <w:tc>
                <w:tcPr>
                  <w:tcW w:w="3543" w:type="dxa"/>
                  <w:tcBorders>
                    <w:bottom w:val="single" w:sz="4" w:space="0" w:color="auto"/>
                  </w:tcBorders>
                  <w:vAlign w:val="center"/>
                </w:tcPr>
                <w:p w:rsidR="003F0A16" w:rsidRPr="000F11C1" w:rsidRDefault="003F0A16" w:rsidP="003F0A16">
                  <w:pPr>
                    <w:ind w:firstLine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Limítrofe</w:t>
                  </w:r>
                </w:p>
              </w:tc>
            </w:tr>
            <w:tr w:rsidR="003F0A16" w:rsidRPr="000F11C1" w:rsidTr="002B5EC9">
              <w:trPr>
                <w:trHeight w:val="312"/>
              </w:trPr>
              <w:tc>
                <w:tcPr>
                  <w:tcW w:w="2694" w:type="dxa"/>
                  <w:tcBorders>
                    <w:bottom w:val="single" w:sz="4" w:space="0" w:color="auto"/>
                  </w:tcBorders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 xml:space="preserve">140 </w:t>
                  </w:r>
                  <w:r>
                    <w:rPr>
                      <w:rFonts w:ascii="Arial" w:hAnsi="Arial" w:cs="Arial"/>
                      <w:color w:val="000000"/>
                    </w:rPr>
                    <w:t>–</w:t>
                  </w:r>
                  <w:r w:rsidRPr="000F11C1">
                    <w:rPr>
                      <w:rFonts w:ascii="Arial" w:hAnsi="Arial" w:cs="Arial"/>
                      <w:color w:val="000000"/>
                    </w:rPr>
                    <w:t xml:space="preserve"> 159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90 - 99</w:t>
                  </w:r>
                </w:p>
              </w:tc>
              <w:tc>
                <w:tcPr>
                  <w:tcW w:w="3543" w:type="dxa"/>
                  <w:tcBorders>
                    <w:bottom w:val="single" w:sz="4" w:space="0" w:color="auto"/>
                  </w:tcBorders>
                  <w:vAlign w:val="center"/>
                </w:tcPr>
                <w:p w:rsidR="003F0A16" w:rsidRPr="000F11C1" w:rsidRDefault="003F0A16" w:rsidP="003F0A16">
                  <w:pPr>
                    <w:ind w:firstLine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Hipertensão Leve</w:t>
                  </w:r>
                </w:p>
                <w:p w:rsidR="003F0A16" w:rsidRPr="000F11C1" w:rsidRDefault="003F0A16" w:rsidP="003F0A16">
                  <w:pPr>
                    <w:ind w:firstLine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(Estágio 1)</w:t>
                  </w:r>
                </w:p>
              </w:tc>
            </w:tr>
            <w:tr w:rsidR="003F0A16" w:rsidRPr="000F11C1" w:rsidTr="002B5EC9">
              <w:trPr>
                <w:trHeight w:val="316"/>
              </w:trPr>
              <w:tc>
                <w:tcPr>
                  <w:tcW w:w="2694" w:type="dxa"/>
                  <w:tcBorders>
                    <w:bottom w:val="single" w:sz="4" w:space="0" w:color="auto"/>
                  </w:tcBorders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 xml:space="preserve">160 </w:t>
                  </w:r>
                  <w:r>
                    <w:rPr>
                      <w:rFonts w:ascii="Arial" w:hAnsi="Arial" w:cs="Arial"/>
                      <w:color w:val="000000"/>
                    </w:rPr>
                    <w:t>–</w:t>
                  </w:r>
                  <w:r w:rsidRPr="000F11C1">
                    <w:rPr>
                      <w:rFonts w:ascii="Arial" w:hAnsi="Arial" w:cs="Arial"/>
                      <w:color w:val="000000"/>
                    </w:rPr>
                    <w:t xml:space="preserve"> 179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100 - 109</w:t>
                  </w:r>
                </w:p>
              </w:tc>
              <w:tc>
                <w:tcPr>
                  <w:tcW w:w="3543" w:type="dxa"/>
                  <w:tcBorders>
                    <w:bottom w:val="single" w:sz="4" w:space="0" w:color="auto"/>
                  </w:tcBorders>
                  <w:vAlign w:val="center"/>
                </w:tcPr>
                <w:p w:rsidR="003F0A16" w:rsidRPr="000F11C1" w:rsidRDefault="003F0A16" w:rsidP="003F0A16">
                  <w:pPr>
                    <w:ind w:firstLine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Hipertensão Moderada</w:t>
                  </w:r>
                </w:p>
                <w:p w:rsidR="003F0A16" w:rsidRPr="000F11C1" w:rsidRDefault="003F0A16" w:rsidP="003F0A16">
                  <w:pPr>
                    <w:ind w:firstLine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(Estágio 2)</w:t>
                  </w:r>
                </w:p>
              </w:tc>
            </w:tr>
            <w:tr w:rsidR="003F0A16" w:rsidRPr="000F11C1" w:rsidTr="002B5EC9">
              <w:trPr>
                <w:trHeight w:val="321"/>
              </w:trPr>
              <w:tc>
                <w:tcPr>
                  <w:tcW w:w="2694" w:type="dxa"/>
                  <w:tcBorders>
                    <w:bottom w:val="single" w:sz="4" w:space="0" w:color="auto"/>
                  </w:tcBorders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&gt; 180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&gt; 110</w:t>
                  </w:r>
                </w:p>
              </w:tc>
              <w:tc>
                <w:tcPr>
                  <w:tcW w:w="3543" w:type="dxa"/>
                  <w:tcBorders>
                    <w:bottom w:val="single" w:sz="4" w:space="0" w:color="auto"/>
                  </w:tcBorders>
                  <w:vAlign w:val="center"/>
                </w:tcPr>
                <w:p w:rsidR="003F0A16" w:rsidRPr="000F11C1" w:rsidRDefault="003F0A16" w:rsidP="003F0A16">
                  <w:pPr>
                    <w:ind w:firstLine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Hipertensão Grave</w:t>
                  </w:r>
                </w:p>
                <w:p w:rsidR="003F0A16" w:rsidRPr="000F11C1" w:rsidRDefault="003F0A16" w:rsidP="003F0A16">
                  <w:pPr>
                    <w:ind w:firstLine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(Estágio 3)</w:t>
                  </w:r>
                </w:p>
              </w:tc>
            </w:tr>
            <w:tr w:rsidR="003F0A16" w:rsidRPr="000F11C1" w:rsidTr="002B5EC9">
              <w:trPr>
                <w:trHeight w:val="297"/>
              </w:trPr>
              <w:tc>
                <w:tcPr>
                  <w:tcW w:w="2694" w:type="dxa"/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lastRenderedPageBreak/>
                    <w:t>&gt; 140</w:t>
                  </w:r>
                </w:p>
              </w:tc>
              <w:tc>
                <w:tcPr>
                  <w:tcW w:w="2835" w:type="dxa"/>
                  <w:vAlign w:val="center"/>
                </w:tcPr>
                <w:p w:rsidR="003F0A16" w:rsidRPr="000F11C1" w:rsidRDefault="003F0A16" w:rsidP="003F0A16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&lt; 90</w:t>
                  </w:r>
                </w:p>
              </w:tc>
              <w:tc>
                <w:tcPr>
                  <w:tcW w:w="3543" w:type="dxa"/>
                  <w:vAlign w:val="center"/>
                </w:tcPr>
                <w:p w:rsidR="003F0A16" w:rsidRPr="000F11C1" w:rsidRDefault="003F0A16" w:rsidP="003F0A16">
                  <w:pPr>
                    <w:ind w:firstLine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F11C1">
                    <w:rPr>
                      <w:rFonts w:ascii="Arial" w:hAnsi="Arial" w:cs="Arial"/>
                      <w:color w:val="000000"/>
                    </w:rPr>
                    <w:t>Sistólica Isolada</w:t>
                  </w:r>
                </w:p>
              </w:tc>
            </w:tr>
          </w:tbl>
          <w:p w:rsidR="003F0A16" w:rsidRPr="004A7B7B" w:rsidRDefault="003F0A16" w:rsidP="003F0A1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3F0A16" w:rsidRPr="004A7B7B" w:rsidRDefault="003F0A16" w:rsidP="003F0A1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b/>
                <w:color w:val="000000"/>
              </w:rPr>
              <w:br w:type="page"/>
              <w:t>Observação:</w:t>
            </w:r>
          </w:p>
          <w:p w:rsidR="003F0A16" w:rsidRPr="004A7B7B" w:rsidRDefault="003F0A16" w:rsidP="003F0A1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>Quando a sistólica e a diastólica estiverem em categorias diferentes, class</w:t>
            </w:r>
            <w:r w:rsidRPr="004A7B7B">
              <w:rPr>
                <w:rFonts w:ascii="Arial" w:hAnsi="Arial" w:cs="Arial"/>
                <w:color w:val="000000"/>
              </w:rPr>
              <w:t>i</w:t>
            </w:r>
            <w:r w:rsidRPr="004A7B7B">
              <w:rPr>
                <w:rFonts w:ascii="Arial" w:hAnsi="Arial" w:cs="Arial"/>
                <w:color w:val="000000"/>
              </w:rPr>
              <w:t>fica-se pela maior.</w:t>
            </w:r>
          </w:p>
          <w:p w:rsidR="003F0A16" w:rsidRPr="004A7B7B" w:rsidRDefault="003F0A16" w:rsidP="003F0A16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4A7B7B">
              <w:rPr>
                <w:rFonts w:ascii="Arial" w:hAnsi="Arial" w:cs="Arial"/>
                <w:b/>
                <w:color w:val="000000"/>
              </w:rPr>
              <w:t>Locais para verificação da pressão arterial</w:t>
            </w:r>
          </w:p>
          <w:p w:rsidR="003F0A16" w:rsidRPr="004A7B7B" w:rsidRDefault="003F0A16" w:rsidP="003F0A16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>Nos membros superiores, pela artéria braquial.</w:t>
            </w:r>
          </w:p>
          <w:p w:rsidR="003F0A16" w:rsidRPr="003F0A16" w:rsidRDefault="003F0A16" w:rsidP="003F0A16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>Nos membros inferiores, pela artéria poplítea.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207BE2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4A7B7B">
              <w:rPr>
                <w:rFonts w:ascii="Arial" w:hAnsi="Arial" w:cs="Arial"/>
                <w:color w:val="000000"/>
              </w:rPr>
              <w:lastRenderedPageBreak/>
              <w:t>Colocar o estetoscópio na orelha com as olivas auriculares voltadas para frente e o diafragma do estetoscópio sobre a artéria braquial na fossa cubital, evitando compressão excessiva</w:t>
            </w:r>
            <w:r w:rsidR="003F0A1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207BE2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4A7B7B">
              <w:rPr>
                <w:rFonts w:ascii="Arial" w:hAnsi="Arial" w:cs="Arial"/>
                <w:color w:val="000000"/>
              </w:rPr>
              <w:t xml:space="preserve">Inflar rapidamente de 10 em 10mmHg, até </w:t>
            </w:r>
            <w:smartTag w:uri="urn:schemas-microsoft-com:office:smarttags" w:element="metricconverter">
              <w:smartTagPr>
                <w:attr w:name="ProductID" w:val="20 a"/>
              </w:smartTagPr>
              <w:r w:rsidRPr="004A7B7B">
                <w:rPr>
                  <w:rFonts w:ascii="Arial" w:hAnsi="Arial" w:cs="Arial"/>
                  <w:color w:val="000000"/>
                </w:rPr>
                <w:t>20 a</w:t>
              </w:r>
            </w:smartTag>
            <w:r w:rsidRPr="004A7B7B">
              <w:rPr>
                <w:rFonts w:ascii="Arial" w:hAnsi="Arial" w:cs="Arial"/>
                <w:color w:val="000000"/>
              </w:rPr>
              <w:t xml:space="preserve"> 30 mmHg do ponto de desaparecimento do pulso radial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207BE2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4A7B7B">
              <w:rPr>
                <w:rFonts w:ascii="Arial" w:hAnsi="Arial" w:cs="Arial"/>
                <w:color w:val="000000"/>
              </w:rPr>
              <w:t xml:space="preserve">Abrir a válvula, procedendo à deflação na velocidade de </w:t>
            </w:r>
            <w:smartTag w:uri="urn:schemas-microsoft-com:office:smarttags" w:element="metricconverter">
              <w:smartTagPr>
                <w:attr w:name="ProductID" w:val="2 a"/>
              </w:smartTagPr>
              <w:r w:rsidRPr="004A7B7B">
                <w:rPr>
                  <w:rFonts w:ascii="Arial" w:hAnsi="Arial" w:cs="Arial"/>
                  <w:color w:val="000000"/>
                </w:rPr>
                <w:t>2 a</w:t>
              </w:r>
            </w:smartTag>
            <w:r w:rsidRPr="004A7B7B">
              <w:rPr>
                <w:rFonts w:ascii="Arial" w:hAnsi="Arial" w:cs="Arial"/>
                <w:color w:val="000000"/>
              </w:rPr>
              <w:t xml:space="preserve"> 4 mmHg por segundo. Após determinada a pressão sistólica, aumentar a velocidade para </w:t>
            </w:r>
            <w:smartTag w:uri="urn:schemas-microsoft-com:office:smarttags" w:element="metricconverter">
              <w:smartTagPr>
                <w:attr w:name="ProductID" w:val="5 a"/>
              </w:smartTagPr>
              <w:r w:rsidRPr="004A7B7B">
                <w:rPr>
                  <w:rFonts w:ascii="Arial" w:hAnsi="Arial" w:cs="Arial"/>
                  <w:color w:val="000000"/>
                </w:rPr>
                <w:t>5 a</w:t>
              </w:r>
            </w:smartTag>
            <w:r w:rsidRPr="004A7B7B">
              <w:rPr>
                <w:rFonts w:ascii="Arial" w:hAnsi="Arial" w:cs="Arial"/>
                <w:color w:val="000000"/>
              </w:rPr>
              <w:t xml:space="preserve"> 6 mmHg por segundo, evitando a congestão venosa e desconforto do cliente</w:t>
            </w:r>
            <w:r w:rsidR="003F0A1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207BE2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4A7B7B">
              <w:rPr>
                <w:rFonts w:ascii="Arial" w:hAnsi="Arial" w:cs="Arial"/>
                <w:color w:val="000000"/>
              </w:rPr>
              <w:t>Determinar a pressão sistólica (máxima) no momento do aparecimento do 1º Som (som de Korotkoft)</w:t>
            </w:r>
            <w:r w:rsidR="003F0A1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DA1D76" w:rsidRDefault="00207BE2" w:rsidP="00207BE2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>Determinar a pressão diastólica (mínima) no desaparecim</w:t>
            </w:r>
            <w:r w:rsidR="003F0A16">
              <w:rPr>
                <w:rFonts w:ascii="Arial" w:hAnsi="Arial" w:cs="Arial"/>
                <w:color w:val="000000"/>
              </w:rPr>
              <w:t>ento do som (ú</w:t>
            </w:r>
            <w:r w:rsidR="003F0A16">
              <w:rPr>
                <w:rFonts w:ascii="Arial" w:hAnsi="Arial" w:cs="Arial"/>
                <w:color w:val="000000"/>
              </w:rPr>
              <w:t>l</w:t>
            </w:r>
            <w:r w:rsidR="003F0A16">
              <w:rPr>
                <w:rFonts w:ascii="Arial" w:hAnsi="Arial" w:cs="Arial"/>
                <w:color w:val="000000"/>
              </w:rPr>
              <w:t>timo som).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4A7B7B" w:rsidRDefault="00207BE2" w:rsidP="00207BE2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A7B7B">
              <w:rPr>
                <w:rFonts w:ascii="Arial" w:hAnsi="Arial" w:cs="Arial"/>
                <w:color w:val="000000"/>
              </w:rPr>
              <w:t>Retirar o ar do manguito rápido e completamente, remove-lo e deixar o cl</w:t>
            </w:r>
            <w:r w:rsidRPr="004A7B7B">
              <w:rPr>
                <w:rFonts w:ascii="Arial" w:hAnsi="Arial" w:cs="Arial"/>
                <w:color w:val="000000"/>
              </w:rPr>
              <w:t>i</w:t>
            </w:r>
            <w:r w:rsidRPr="004A7B7B">
              <w:rPr>
                <w:rFonts w:ascii="Arial" w:hAnsi="Arial" w:cs="Arial"/>
                <w:color w:val="000000"/>
              </w:rPr>
              <w:t>ente confortável</w:t>
            </w:r>
            <w:r w:rsidR="003F0A1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7E370C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207BE2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4A7B7B">
              <w:rPr>
                <w:rFonts w:ascii="Arial" w:hAnsi="Arial" w:cs="Arial"/>
                <w:color w:val="000000"/>
              </w:rPr>
              <w:t>Limpar as olivas auriculares e diafragma com algodão embebido em álcool 70%</w:t>
            </w:r>
            <w:r w:rsidR="003F0A1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C72BB5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3F0A16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207BE2" w:rsidRPr="004A7B7B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C72BB5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  <w:tr w:rsidR="00207BE2" w:rsidRPr="005A4C3B" w:rsidTr="00207BE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07BE2" w:rsidRPr="005A4C3B" w:rsidRDefault="007E370C" w:rsidP="00207BE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07BE2">
              <w:rPr>
                <w:rFonts w:ascii="Arial" w:hAnsi="Arial" w:cs="Arial"/>
                <w:color w:val="000000"/>
              </w:rPr>
              <w:lastRenderedPageBreak/>
              <w:t>Anotar na prescrição juntamente com os outros sinais vitais.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BE2" w:rsidRPr="005A4C3B" w:rsidRDefault="00C72BB5" w:rsidP="00207B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fermeiro</w:t>
            </w:r>
          </w:p>
        </w:tc>
      </w:tr>
    </w:tbl>
    <w:p w:rsidR="00207BE2" w:rsidRPr="00207BE2" w:rsidRDefault="00207BE2" w:rsidP="00207BE2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207BE2" w:rsidRDefault="00DF659A" w:rsidP="00207BE2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207BE2">
        <w:rPr>
          <w:rFonts w:ascii="Arial" w:eastAsia="Arial Unicode MS" w:hAnsi="Arial" w:cs="Arial"/>
          <w:b/>
          <w:lang w:bidi="hi-IN"/>
        </w:rPr>
        <w:t>5</w:t>
      </w:r>
      <w:r w:rsidR="00171435" w:rsidRPr="00207BE2">
        <w:rPr>
          <w:rFonts w:ascii="Arial" w:eastAsia="Arial Unicode MS" w:hAnsi="Arial" w:cs="Arial"/>
          <w:b/>
          <w:lang w:bidi="hi-IN"/>
        </w:rPr>
        <w:t>.</w:t>
      </w:r>
      <w:r w:rsidR="007E370C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207BE2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207BE2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207BE2" w:rsidRDefault="00171435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07BE2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207BE2" w:rsidRDefault="00171435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07BE2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207BE2" w:rsidRDefault="00171435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07BE2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207BE2" w:rsidRDefault="00171435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07BE2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207BE2" w:rsidRDefault="00171435" w:rsidP="00207BE2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07BE2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207BE2" w:rsidRDefault="00171435" w:rsidP="00207BE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07BE2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0A4416" w:rsidRPr="00207BE2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416" w:rsidRPr="008C2F29" w:rsidRDefault="000A4416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416" w:rsidRPr="005A4C3B" w:rsidRDefault="000A4416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416" w:rsidRPr="005A4C3B" w:rsidRDefault="000A4416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416" w:rsidRPr="005A4C3B" w:rsidRDefault="000A4416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416" w:rsidRPr="005A4C3B" w:rsidRDefault="000A4416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4416" w:rsidRPr="005A4C3B" w:rsidRDefault="000A4416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207BE2" w:rsidRDefault="0026067C" w:rsidP="00207BE2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207BE2" w:rsidRDefault="001653FF" w:rsidP="00207BE2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207BE2">
        <w:rPr>
          <w:rFonts w:ascii="Arial" w:hAnsi="Arial" w:cs="Arial"/>
          <w:b/>
        </w:rPr>
        <w:t>6</w:t>
      </w:r>
      <w:r w:rsidR="00171435" w:rsidRPr="00207BE2">
        <w:rPr>
          <w:rFonts w:ascii="Arial" w:hAnsi="Arial" w:cs="Arial"/>
          <w:b/>
        </w:rPr>
        <w:t>. CONSIDERAÇÕES GERAIS</w:t>
      </w:r>
    </w:p>
    <w:p w:rsidR="00207BE2" w:rsidRPr="00207BE2" w:rsidRDefault="001653FF" w:rsidP="00207BE2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3" o:spid="_x0000_s1030" style="position:absolute;left:0;text-align:left;flip:y;z-index:25167872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">
            <v:stroke endarrow="block"/>
          </v:line>
        </w:pict>
      </w:r>
      <w:r w:rsidR="00207BE2" w:rsidRPr="00207BE2">
        <w:rPr>
          <w:rFonts w:ascii="Arial" w:hAnsi="Arial" w:cs="Arial"/>
        </w:rPr>
        <w:t>Não aplicável.</w:t>
      </w:r>
    </w:p>
    <w:p w:rsidR="0026067C" w:rsidRPr="00207BE2" w:rsidRDefault="001653FF" w:rsidP="00207BE2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207BE2" w:rsidRDefault="00DF659A" w:rsidP="00207BE2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207BE2">
        <w:rPr>
          <w:rFonts w:ascii="Arial" w:hAnsi="Arial" w:cs="Arial"/>
          <w:b/>
        </w:rPr>
        <w:t>7</w:t>
      </w:r>
      <w:r w:rsidR="00171435" w:rsidRPr="00207BE2">
        <w:rPr>
          <w:rFonts w:ascii="Arial" w:hAnsi="Arial" w:cs="Arial"/>
          <w:b/>
        </w:rPr>
        <w:t>. ANEXOS</w:t>
      </w:r>
    </w:p>
    <w:p w:rsidR="0026067C" w:rsidRPr="00207BE2" w:rsidRDefault="001653FF" w:rsidP="00207BE2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75648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207BE2">
        <w:rPr>
          <w:rFonts w:ascii="Arial" w:hAnsi="Arial" w:cs="Arial"/>
        </w:rPr>
        <w:t>Não aplicável.</w:t>
      </w:r>
    </w:p>
    <w:sectPr w:rsidR="0026067C" w:rsidRPr="00207BE2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D41" w:rsidRDefault="00075D41">
      <w:r>
        <w:separator/>
      </w:r>
    </w:p>
  </w:endnote>
  <w:endnote w:type="continuationSeparator" w:id="1">
    <w:p w:rsidR="00075D41" w:rsidRDefault="00075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98" w:rsidRPr="00B9339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B9339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9339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93398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B9339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B93398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93398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B9339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9339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B93398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B9339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9339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93398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B9339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9339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B93398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B9339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9339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93398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D41" w:rsidRDefault="00075D41">
      <w:r>
        <w:rPr>
          <w:color w:val="000000"/>
        </w:rPr>
        <w:separator/>
      </w:r>
    </w:p>
  </w:footnote>
  <w:footnote w:type="continuationSeparator" w:id="1">
    <w:p w:rsidR="00075D41" w:rsidRDefault="00075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B93398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93398" w:rsidRDefault="00B93398" w:rsidP="00B9339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93398" w:rsidRDefault="00B93398" w:rsidP="00B9339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061</w:t>
          </w:r>
        </w:p>
      </w:tc>
    </w:tr>
    <w:tr w:rsidR="00B93398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93398" w:rsidRDefault="00B93398" w:rsidP="00B9339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 Verificação de Sinais Vitais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93398" w:rsidRDefault="00B93398" w:rsidP="00B9339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B93398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93398" w:rsidRDefault="00B93398" w:rsidP="00B93398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93398" w:rsidRDefault="00B93398" w:rsidP="00B93398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1653FF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1653FF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0A4416">
            <w:rPr>
              <w:rFonts w:ascii="Arial" w:hAnsi="Arial"/>
              <w:b/>
              <w:bCs/>
              <w:noProof/>
              <w:sz w:val="18"/>
              <w:szCs w:val="18"/>
            </w:rPr>
            <w:t>9</w:t>
          </w:r>
          <w:r w:rsidR="001653FF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1653FF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1653FF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0A4416">
            <w:rPr>
              <w:rFonts w:ascii="Arial" w:hAnsi="Arial"/>
              <w:b/>
              <w:bCs/>
              <w:noProof/>
              <w:sz w:val="18"/>
              <w:szCs w:val="18"/>
            </w:rPr>
            <w:t>9</w:t>
          </w:r>
          <w:r w:rsidR="001653FF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B93398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B93398">
            <w:rPr>
              <w:rFonts w:ascii="Arial" w:hAnsi="Arial" w:cs="Arial"/>
              <w:b/>
              <w:bCs/>
              <w:sz w:val="18"/>
              <w:szCs w:val="18"/>
            </w:rPr>
            <w:t>061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B93398">
            <w:rPr>
              <w:rFonts w:ascii="Arial" w:hAnsi="Arial" w:cs="Arial"/>
              <w:b/>
              <w:bCs/>
            </w:rPr>
            <w:t>Verificação de Sinais Vitais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B93398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1653FF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1653FF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8F4B41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1653FF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1653FF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1653FF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8F4B41">
            <w:rPr>
              <w:rFonts w:ascii="Arial" w:hAnsi="Arial"/>
              <w:b/>
              <w:bCs/>
              <w:noProof/>
              <w:sz w:val="18"/>
              <w:szCs w:val="18"/>
            </w:rPr>
            <w:t>7</w:t>
          </w:r>
          <w:r w:rsidR="001653FF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72064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50276"/>
    <w:multiLevelType w:val="hybridMultilevel"/>
    <w:tmpl w:val="468E39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8314C"/>
    <w:multiLevelType w:val="hybridMultilevel"/>
    <w:tmpl w:val="EE1412E6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B3568"/>
    <w:multiLevelType w:val="hybridMultilevel"/>
    <w:tmpl w:val="47F00FB6"/>
    <w:lvl w:ilvl="0" w:tplc="858CBE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87C80"/>
    <w:multiLevelType w:val="hybridMultilevel"/>
    <w:tmpl w:val="F6F0E280"/>
    <w:lvl w:ilvl="0" w:tplc="858CBE46">
      <w:start w:val="1"/>
      <w:numFmt w:val="bullet"/>
      <w:lvlText w:val=""/>
      <w:lvlJc w:val="left"/>
      <w:pPr>
        <w:ind w:left="1428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FE14F93"/>
    <w:multiLevelType w:val="hybridMultilevel"/>
    <w:tmpl w:val="F7CE4028"/>
    <w:lvl w:ilvl="0" w:tplc="858CBE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C1896"/>
    <w:multiLevelType w:val="hybridMultilevel"/>
    <w:tmpl w:val="DCE831C8"/>
    <w:lvl w:ilvl="0" w:tplc="858CBE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84419"/>
    <w:multiLevelType w:val="hybridMultilevel"/>
    <w:tmpl w:val="FDB4674A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797C569C"/>
    <w:multiLevelType w:val="hybridMultilevel"/>
    <w:tmpl w:val="EB1E5B60"/>
    <w:lvl w:ilvl="0" w:tplc="858CBE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28086D"/>
    <w:multiLevelType w:val="hybridMultilevel"/>
    <w:tmpl w:val="8E4A2202"/>
    <w:lvl w:ilvl="0" w:tplc="858CBE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18D298F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40C3"/>
    <w:rsid w:val="000037AD"/>
    <w:rsid w:val="0002744F"/>
    <w:rsid w:val="00075D41"/>
    <w:rsid w:val="000868D0"/>
    <w:rsid w:val="000A4416"/>
    <w:rsid w:val="00106FF2"/>
    <w:rsid w:val="001653FF"/>
    <w:rsid w:val="00171435"/>
    <w:rsid w:val="00207BE2"/>
    <w:rsid w:val="0026067C"/>
    <w:rsid w:val="00317AAC"/>
    <w:rsid w:val="003B6A43"/>
    <w:rsid w:val="003D6745"/>
    <w:rsid w:val="003F0A16"/>
    <w:rsid w:val="00486CC7"/>
    <w:rsid w:val="004D1227"/>
    <w:rsid w:val="00532EC0"/>
    <w:rsid w:val="005575D8"/>
    <w:rsid w:val="005A4C3B"/>
    <w:rsid w:val="005E2816"/>
    <w:rsid w:val="006456AB"/>
    <w:rsid w:val="006877F0"/>
    <w:rsid w:val="007B63F7"/>
    <w:rsid w:val="007E370C"/>
    <w:rsid w:val="008108BC"/>
    <w:rsid w:val="00852D28"/>
    <w:rsid w:val="008A0B5E"/>
    <w:rsid w:val="008B1881"/>
    <w:rsid w:val="008F4B41"/>
    <w:rsid w:val="009D6342"/>
    <w:rsid w:val="00A16733"/>
    <w:rsid w:val="00A340C3"/>
    <w:rsid w:val="00A60FF4"/>
    <w:rsid w:val="00A664BB"/>
    <w:rsid w:val="00B30425"/>
    <w:rsid w:val="00B750B6"/>
    <w:rsid w:val="00B90D92"/>
    <w:rsid w:val="00B9337B"/>
    <w:rsid w:val="00B93398"/>
    <w:rsid w:val="00BA101C"/>
    <w:rsid w:val="00BB2C9C"/>
    <w:rsid w:val="00BC2FBF"/>
    <w:rsid w:val="00BD133C"/>
    <w:rsid w:val="00C40DCD"/>
    <w:rsid w:val="00C72BB5"/>
    <w:rsid w:val="00C7749A"/>
    <w:rsid w:val="00DF659A"/>
    <w:rsid w:val="00F53FDF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1653FF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653FF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1653FF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1653FF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1653FF"/>
    <w:pPr>
      <w:jc w:val="center"/>
    </w:pPr>
    <w:rPr>
      <w:i/>
      <w:iCs/>
    </w:rPr>
  </w:style>
  <w:style w:type="paragraph" w:styleId="Lista">
    <w:name w:val="List"/>
    <w:basedOn w:val="Textbody"/>
    <w:rsid w:val="001653FF"/>
    <w:rPr>
      <w:rFonts w:cs="Tahoma"/>
    </w:rPr>
  </w:style>
  <w:style w:type="paragraph" w:styleId="Legenda">
    <w:name w:val="caption"/>
    <w:basedOn w:val="Standard"/>
    <w:rsid w:val="001653F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1653FF"/>
    <w:pPr>
      <w:suppressLineNumbers/>
    </w:pPr>
    <w:rPr>
      <w:rFonts w:cs="Tahoma"/>
    </w:rPr>
  </w:style>
  <w:style w:type="paragraph" w:styleId="Cabealho">
    <w:name w:val="header"/>
    <w:basedOn w:val="Normal"/>
    <w:rsid w:val="001653FF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1653FF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1653FF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1653FF"/>
    <w:pPr>
      <w:suppressLineNumbers/>
    </w:pPr>
  </w:style>
  <w:style w:type="paragraph" w:customStyle="1" w:styleId="TableHeading">
    <w:name w:val="Table Heading"/>
    <w:basedOn w:val="TableContents"/>
    <w:rsid w:val="001653FF"/>
    <w:pPr>
      <w:jc w:val="center"/>
    </w:pPr>
    <w:rPr>
      <w:b/>
      <w:bCs/>
    </w:rPr>
  </w:style>
  <w:style w:type="character" w:styleId="Nmerodepgina">
    <w:name w:val="page number"/>
    <w:basedOn w:val="Fontepargpadro"/>
    <w:rsid w:val="001653FF"/>
  </w:style>
  <w:style w:type="character" w:customStyle="1" w:styleId="CabealhoChar">
    <w:name w:val="Cabeçalho Char"/>
    <w:basedOn w:val="Fontepargpadro"/>
    <w:rsid w:val="001653FF"/>
    <w:rPr>
      <w:rFonts w:cs="Mangal"/>
      <w:szCs w:val="21"/>
    </w:rPr>
  </w:style>
  <w:style w:type="character" w:customStyle="1" w:styleId="RodapChar">
    <w:name w:val="Rodapé Char"/>
    <w:basedOn w:val="Fontepargpadro"/>
    <w:rsid w:val="001653FF"/>
    <w:rPr>
      <w:rFonts w:cs="Mangal"/>
      <w:szCs w:val="21"/>
    </w:rPr>
  </w:style>
  <w:style w:type="character" w:customStyle="1" w:styleId="CabealhoChar1">
    <w:name w:val="Cabeçalho Char1"/>
    <w:basedOn w:val="Fontepargpadro"/>
    <w:rsid w:val="001653FF"/>
    <w:rPr>
      <w:rFonts w:cs="Mangal"/>
      <w:szCs w:val="21"/>
    </w:rPr>
  </w:style>
  <w:style w:type="character" w:customStyle="1" w:styleId="RodapChar1">
    <w:name w:val="Rodapé Char1"/>
    <w:basedOn w:val="Fontepargpadro"/>
    <w:rsid w:val="001653FF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1653FF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1653FF"/>
    <w:pPr>
      <w:numPr>
        <w:numId w:val="1"/>
      </w:numPr>
    </w:pPr>
  </w:style>
  <w:style w:type="table" w:styleId="Tabelacomgrade">
    <w:name w:val="Table Grid"/>
    <w:basedOn w:val="Tabelanormal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8</TotalTime>
  <Pages>9</Pages>
  <Words>1697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10</cp:revision>
  <cp:lastPrinted>2013-12-02T15:22:00Z</cp:lastPrinted>
  <dcterms:created xsi:type="dcterms:W3CDTF">2016-05-11T13:19:00Z</dcterms:created>
  <dcterms:modified xsi:type="dcterms:W3CDTF">2016-05-11T13:26:00Z</dcterms:modified>
</cp:coreProperties>
</file>