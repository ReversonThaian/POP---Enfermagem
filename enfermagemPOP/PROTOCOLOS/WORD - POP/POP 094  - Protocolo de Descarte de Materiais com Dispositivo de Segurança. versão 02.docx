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02" w:rsidRPr="00437B02" w:rsidRDefault="00171435" w:rsidP="008A38F7">
      <w:pPr>
        <w:pStyle w:val="Standard"/>
        <w:numPr>
          <w:ilvl w:val="0"/>
          <w:numId w:val="4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437B02">
        <w:rPr>
          <w:rFonts w:ascii="Arial" w:hAnsi="Arial" w:cs="Arial"/>
          <w:b/>
        </w:rPr>
        <w:t>OBJETIVO</w:t>
      </w:r>
    </w:p>
    <w:p w:rsidR="0026067C" w:rsidRPr="00437B02" w:rsidRDefault="00FE164D" w:rsidP="00437B0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437B02">
        <w:rPr>
          <w:rFonts w:ascii="Arial" w:hAnsi="Arial" w:cs="Arial"/>
        </w:rPr>
        <w:t>Padronizar o proc</w:t>
      </w:r>
      <w:r w:rsidR="004425D3">
        <w:rPr>
          <w:rFonts w:ascii="Arial" w:hAnsi="Arial" w:cs="Arial"/>
        </w:rPr>
        <w:t xml:space="preserve">edimento de descarte de </w:t>
      </w:r>
      <w:proofErr w:type="spellStart"/>
      <w:r w:rsidR="004425D3">
        <w:rPr>
          <w:rFonts w:ascii="Arial" w:hAnsi="Arial" w:cs="Arial"/>
        </w:rPr>
        <w:t>perfurocortantes</w:t>
      </w:r>
      <w:proofErr w:type="spellEnd"/>
      <w:r w:rsidR="004425D3">
        <w:rPr>
          <w:rFonts w:ascii="Arial" w:hAnsi="Arial" w:cs="Arial"/>
        </w:rPr>
        <w:t xml:space="preserve"> com dispositivo de segurança após o processo de administração de medicamentos endovenoso.</w:t>
      </w:r>
    </w:p>
    <w:p w:rsidR="00FE164D" w:rsidRPr="00FE164D" w:rsidRDefault="00FE164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844185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9"/>
        <w:gridCol w:w="2267"/>
      </w:tblGrid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E164D" w:rsidRDefault="004425D3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Materiais:</w:t>
            </w:r>
          </w:p>
          <w:p w:rsidR="004425D3" w:rsidRDefault="004425D3" w:rsidP="004425D3">
            <w:pPr>
              <w:pStyle w:val="Standard"/>
              <w:numPr>
                <w:ilvl w:val="0"/>
                <w:numId w:val="5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EPI (luvas</w:t>
            </w:r>
            <w:r w:rsidR="003C4E14">
              <w:rPr>
                <w:rFonts w:ascii="Arial" w:hAnsi="Arial" w:cs="Arial"/>
                <w:color w:val="000000"/>
              </w:rPr>
              <w:t xml:space="preserve"> de procedimento</w:t>
            </w:r>
            <w:r>
              <w:rPr>
                <w:rFonts w:ascii="Arial" w:hAnsi="Arial" w:cs="Arial"/>
                <w:color w:val="000000"/>
              </w:rPr>
              <w:t>);</w:t>
            </w:r>
          </w:p>
          <w:p w:rsidR="004425D3" w:rsidRPr="00FE164D" w:rsidRDefault="004425D3" w:rsidP="004425D3">
            <w:pPr>
              <w:pStyle w:val="Standard"/>
              <w:numPr>
                <w:ilvl w:val="0"/>
                <w:numId w:val="5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Caixa de </w:t>
            </w:r>
            <w:proofErr w:type="spellStart"/>
            <w:r>
              <w:rPr>
                <w:rFonts w:ascii="Arial" w:hAnsi="Arial" w:cs="Arial"/>
                <w:color w:val="000000"/>
              </w:rPr>
              <w:t>Perfurocortante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3C4E1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625B84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5B84" w:rsidRDefault="003C4E14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Após a finalizaç</w:t>
            </w:r>
            <w:r w:rsidR="00832DAF">
              <w:rPr>
                <w:rFonts w:ascii="Arial" w:hAnsi="Arial" w:cs="Arial"/>
                <w:color w:val="000000"/>
              </w:rPr>
              <w:t>ão da</w:t>
            </w:r>
            <w:r>
              <w:rPr>
                <w:rFonts w:ascii="Arial" w:hAnsi="Arial" w:cs="Arial"/>
                <w:color w:val="000000"/>
              </w:rPr>
              <w:t xml:space="preserve"> administração de medicamentos via endovenos</w:t>
            </w:r>
            <w:r w:rsidR="00832DAF"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:rsidR="003C4E14" w:rsidRDefault="003C4E14" w:rsidP="003C4E14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Acionar o dispositivo de segurança da agulha;</w:t>
            </w:r>
          </w:p>
          <w:p w:rsidR="003C4E14" w:rsidRDefault="003C4E14" w:rsidP="003C4E14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Desprezar os materiais </w:t>
            </w:r>
            <w:proofErr w:type="spellStart"/>
            <w:r>
              <w:rPr>
                <w:rFonts w:ascii="Arial" w:hAnsi="Arial" w:cs="Arial"/>
                <w:color w:val="000000"/>
              </w:rPr>
              <w:t>perfurocortantes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na caixa especifica para descarte de materiais </w:t>
            </w:r>
            <w:proofErr w:type="spellStart"/>
            <w:r>
              <w:rPr>
                <w:rFonts w:ascii="Arial" w:hAnsi="Arial" w:cs="Arial"/>
                <w:color w:val="000000"/>
              </w:rPr>
              <w:t>perfurocortantes</w:t>
            </w:r>
            <w:proofErr w:type="spellEnd"/>
            <w:r w:rsidR="001F7693">
              <w:rPr>
                <w:rFonts w:ascii="Arial" w:hAnsi="Arial" w:cs="Arial"/>
                <w:color w:val="000000"/>
              </w:rPr>
              <w:t>, observando que a caixa deve ser fechada ao atingir 2/3 da sua capacidade;</w:t>
            </w:r>
          </w:p>
          <w:p w:rsidR="003C4E14" w:rsidRDefault="003C4E14" w:rsidP="003C4E14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 de procedimento;</w:t>
            </w:r>
          </w:p>
          <w:p w:rsidR="003C4E14" w:rsidRDefault="003C4E14" w:rsidP="003C4E14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 conforme POP n° 51;</w:t>
            </w:r>
          </w:p>
          <w:p w:rsidR="003C4E14" w:rsidRDefault="003C4E14" w:rsidP="003C4E14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Mante</w:t>
            </w:r>
            <w:r w:rsidR="00EA2665">
              <w:rPr>
                <w:rFonts w:ascii="Arial" w:hAnsi="Arial" w:cs="Arial"/>
                <w:color w:val="000000"/>
              </w:rPr>
              <w:t>r o ambiente limpo e organizado;</w:t>
            </w:r>
          </w:p>
          <w:p w:rsidR="00EA2665" w:rsidRDefault="00EA2665" w:rsidP="0040567E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Registrar</w:t>
            </w:r>
            <w:r w:rsidR="0040567E">
              <w:rPr>
                <w:rFonts w:ascii="Arial" w:hAnsi="Arial" w:cs="Arial"/>
                <w:color w:val="000000"/>
              </w:rPr>
              <w:t xml:space="preserve"> e checar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40567E">
              <w:rPr>
                <w:rFonts w:ascii="Arial" w:hAnsi="Arial" w:cs="Arial"/>
                <w:color w:val="000000"/>
              </w:rPr>
              <w:t xml:space="preserve">as medicações administradas </w:t>
            </w:r>
            <w:r>
              <w:rPr>
                <w:rFonts w:ascii="Arial" w:hAnsi="Arial" w:cs="Arial"/>
                <w:color w:val="000000"/>
              </w:rPr>
              <w:t>no prontuário do paciente.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B84" w:rsidRPr="005A4C3B" w:rsidRDefault="003C4E1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</w:tbl>
    <w:p w:rsidR="00FE164D" w:rsidRDefault="00FE164D"/>
    <w:p w:rsidR="00832DAF" w:rsidRDefault="00832DAF"/>
    <w:p w:rsidR="00832DAF" w:rsidRDefault="00832DAF"/>
    <w:p w:rsidR="00832DAF" w:rsidRDefault="00832DAF">
      <w:bookmarkStart w:id="0" w:name="_GoBack"/>
      <w:bookmarkEnd w:id="0"/>
    </w:p>
    <w:p w:rsidR="00832DAF" w:rsidRDefault="00832DAF"/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7F1FD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5B4246" w:rsidRPr="005B4246" w:rsidRDefault="005B4246" w:rsidP="005A4C3B">
      <w:pPr>
        <w:pStyle w:val="Standard"/>
        <w:spacing w:line="360" w:lineRule="auto"/>
        <w:ind w:left="-567" w:right="-568"/>
        <w:rPr>
          <w:sz w:val="12"/>
          <w:szCs w:val="12"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8C2F29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7F1FD9" w:rsidRDefault="007F1FD9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FD9">
              <w:rPr>
                <w:rFonts w:ascii="Arial" w:hAnsi="Arial" w:cs="Arial"/>
                <w:sz w:val="20"/>
                <w:szCs w:val="20"/>
              </w:rPr>
              <w:t>Anotações de enfermagem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3E285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t>Prescrição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Cliente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1D10BD" w:rsidRPr="005A4C3B" w:rsidRDefault="001D10BD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324.7pt;margin-top:617.8pt;width:142.3pt;height:57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324.7pt;margin-top:617.8pt;width:142.3pt;height:57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F3n0JkvAgAAXQ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324.7pt;margin-top:617.8pt;width:142.3pt;height:57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PO+swcvAgAAXQ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435" w:rsidRPr="005A4C3B">
        <w:rPr>
          <w:rFonts w:ascii="Arial" w:hAnsi="Arial" w:cs="Arial"/>
        </w:rPr>
        <w:t>Não aplicável.</w:t>
      </w: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29" type="#_x0000_t202" style="position:absolute;left:0;text-align:left;margin-left:324.7pt;margin-top:617.8pt;width:142.3pt;height:57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left:0;text-align:left;margin-left:324.7pt;margin-top:617.8pt;width:142.3pt;height:5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81280" behindDoc="0" locked="0" layoutInCell="1" allowOverlap="1">
                <wp:simplePos x="0" y="0"/>
                <wp:positionH relativeFrom="column">
                  <wp:posOffset>5023484</wp:posOffset>
                </wp:positionH>
                <wp:positionV relativeFrom="paragraph">
                  <wp:posOffset>7624445</wp:posOffset>
                </wp:positionV>
                <wp:extent cx="0" cy="225425"/>
                <wp:effectExtent l="76200" t="38100" r="57150" b="22225"/>
                <wp:wrapNone/>
                <wp:docPr id="13" name="Conector re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EE25A" id="Conector reto 13" o:spid="_x0000_s1026" style="position:absolute;flip:y;z-index: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    <v:stroke endarrow="block"/>
              </v:line>
            </w:pict>
          </mc:Fallback>
        </mc:AlternateConten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F74" w:rsidRDefault="001A1F74">
      <w:r>
        <w:separator/>
      </w:r>
    </w:p>
  </w:endnote>
  <w:endnote w:type="continuationSeparator" w:id="0">
    <w:p w:rsidR="001A1F74" w:rsidRDefault="001A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7B" w:rsidRDefault="00B9337B">
    <w:pPr>
      <w:pStyle w:val="Rodap"/>
    </w:pPr>
  </w:p>
  <w:tbl>
    <w:tblPr>
      <w:tblStyle w:val="Tabelacomgrade"/>
      <w:tblpPr w:leftFromText="141" w:rightFromText="141" w:vertAnchor="text" w:horzAnchor="margin" w:tblpXSpec="center" w:tblpY="153"/>
      <w:tblOverlap w:val="never"/>
      <w:tblW w:w="10248" w:type="dxa"/>
      <w:tblLayout w:type="fixed"/>
      <w:tblLook w:val="04A0" w:firstRow="1" w:lastRow="0" w:firstColumn="1" w:lastColumn="0" w:noHBand="0" w:noVBand="1"/>
    </w:tblPr>
    <w:tblGrid>
      <w:gridCol w:w="3812"/>
      <w:gridCol w:w="3315"/>
      <w:gridCol w:w="3121"/>
    </w:tblGrid>
    <w:tr w:rsidR="005B4246" w:rsidRPr="00822932" w:rsidTr="006B282D">
      <w:trPr>
        <w:trHeight w:val="144"/>
      </w:trPr>
      <w:tc>
        <w:tcPr>
          <w:tcW w:w="3812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Elaborado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 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Revisado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</w:t>
          </w:r>
        </w:p>
      </w:tc>
      <w:tc>
        <w:tcPr>
          <w:tcW w:w="3121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Aprovado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para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uso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>:</w:t>
          </w:r>
        </w:p>
      </w:tc>
    </w:tr>
    <w:tr w:rsidR="005B4246" w:rsidRPr="00822932" w:rsidTr="006B282D">
      <w:trPr>
        <w:trHeight w:val="155"/>
      </w:trPr>
      <w:tc>
        <w:tcPr>
          <w:tcW w:w="3812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M</w:t>
          </w:r>
          <w:r w:rsidRPr="00822932">
            <w:rPr>
              <w:b/>
              <w:sz w:val="14"/>
              <w:szCs w:val="14"/>
            </w:rPr>
            <w:t>ayara Soares Peixoto _____</w:t>
          </w:r>
          <w:r>
            <w:rPr>
              <w:b/>
              <w:sz w:val="14"/>
              <w:szCs w:val="14"/>
            </w:rPr>
            <w:t>________</w:t>
          </w:r>
          <w:r w:rsidRPr="00822932">
            <w:rPr>
              <w:b/>
              <w:sz w:val="14"/>
              <w:szCs w:val="14"/>
            </w:rPr>
            <w:t>______________</w:t>
          </w:r>
        </w:p>
        <w:p w:rsidR="005B4246" w:rsidRPr="00822932" w:rsidRDefault="005B4246" w:rsidP="007E33DC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6D7375">
            <w:rPr>
              <w:b/>
              <w:sz w:val="14"/>
              <w:szCs w:val="14"/>
            </w:rPr>
            <w:t>1</w:t>
          </w:r>
          <w:r w:rsidR="007E33DC">
            <w:rPr>
              <w:b/>
              <w:sz w:val="14"/>
              <w:szCs w:val="14"/>
            </w:rPr>
            <w:t>0</w:t>
          </w:r>
          <w:r w:rsidRPr="00822932">
            <w:rPr>
              <w:b/>
              <w:sz w:val="14"/>
              <w:szCs w:val="14"/>
            </w:rPr>
            <w:t>/0</w:t>
          </w:r>
          <w:r w:rsidR="007E33DC">
            <w:rPr>
              <w:b/>
              <w:sz w:val="14"/>
              <w:szCs w:val="14"/>
            </w:rPr>
            <w:t>1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>Gabriela A. P. Fonseca ______</w:t>
          </w:r>
          <w:r>
            <w:rPr>
              <w:b/>
              <w:sz w:val="14"/>
              <w:szCs w:val="14"/>
            </w:rPr>
            <w:t>____</w:t>
          </w:r>
          <w:r w:rsidRPr="00822932">
            <w:rPr>
              <w:b/>
              <w:sz w:val="14"/>
              <w:szCs w:val="14"/>
            </w:rPr>
            <w:t xml:space="preserve">______________ </w:t>
          </w:r>
        </w:p>
        <w:p w:rsidR="005B4246" w:rsidRPr="00822932" w:rsidRDefault="005B4246" w:rsidP="007E33DC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7E33DC">
            <w:rPr>
              <w:b/>
              <w:sz w:val="14"/>
              <w:szCs w:val="14"/>
            </w:rPr>
            <w:t>13</w:t>
          </w:r>
          <w:r w:rsidRPr="00822932">
            <w:rPr>
              <w:b/>
              <w:sz w:val="14"/>
              <w:szCs w:val="14"/>
            </w:rPr>
            <w:t>/0</w:t>
          </w:r>
          <w:r w:rsidR="007E33DC">
            <w:rPr>
              <w:b/>
              <w:sz w:val="14"/>
              <w:szCs w:val="14"/>
            </w:rPr>
            <w:t>1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121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        </w:t>
          </w:r>
          <w:r w:rsidRPr="00822932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__</w:t>
          </w:r>
          <w:r w:rsidRPr="00822932">
            <w:rPr>
              <w:b/>
              <w:sz w:val="14"/>
              <w:szCs w:val="14"/>
            </w:rPr>
            <w:t>______</w:t>
          </w:r>
          <w:r>
            <w:rPr>
              <w:b/>
              <w:sz w:val="14"/>
              <w:szCs w:val="14"/>
            </w:rPr>
            <w:t>_________________</w:t>
          </w:r>
          <w:r w:rsidRPr="00822932">
            <w:rPr>
              <w:b/>
              <w:sz w:val="14"/>
              <w:szCs w:val="14"/>
            </w:rPr>
            <w:t>___</w:t>
          </w:r>
        </w:p>
        <w:p w:rsidR="005B4246" w:rsidRPr="00822932" w:rsidRDefault="005B4246" w:rsidP="005B4246">
          <w:pPr>
            <w:spacing w:line="360" w:lineRule="auto"/>
            <w:jc w:val="center"/>
            <w:rPr>
              <w:b/>
              <w:sz w:val="14"/>
              <w:szCs w:val="14"/>
            </w:rPr>
          </w:pPr>
          <w:proofErr w:type="spellStart"/>
          <w:r w:rsidRPr="00822932">
            <w:rPr>
              <w:b/>
              <w:sz w:val="14"/>
              <w:szCs w:val="14"/>
            </w:rPr>
            <w:t>Valney</w:t>
          </w:r>
          <w:proofErr w:type="spellEnd"/>
          <w:r w:rsidRPr="00822932">
            <w:rPr>
              <w:b/>
              <w:sz w:val="14"/>
              <w:szCs w:val="14"/>
            </w:rPr>
            <w:t xml:space="preserve"> Luiz da Rocha</w:t>
          </w:r>
        </w:p>
        <w:p w:rsidR="005B4246" w:rsidRPr="00822932" w:rsidRDefault="005B4246" w:rsidP="007E33DC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6D7375">
            <w:rPr>
              <w:b/>
              <w:sz w:val="14"/>
              <w:szCs w:val="14"/>
            </w:rPr>
            <w:t>2</w:t>
          </w:r>
          <w:r w:rsidR="007E33DC">
            <w:rPr>
              <w:b/>
              <w:sz w:val="14"/>
              <w:szCs w:val="14"/>
            </w:rPr>
            <w:t>3</w:t>
          </w:r>
          <w:r w:rsidRPr="00822932">
            <w:rPr>
              <w:b/>
              <w:sz w:val="14"/>
              <w:szCs w:val="14"/>
            </w:rPr>
            <w:t>/0</w:t>
          </w:r>
          <w:r w:rsidR="007E33DC">
            <w:rPr>
              <w:b/>
              <w:sz w:val="14"/>
              <w:szCs w:val="14"/>
            </w:rPr>
            <w:t>1</w:t>
          </w:r>
          <w:r w:rsidRPr="00822932">
            <w:rPr>
              <w:b/>
              <w:sz w:val="14"/>
              <w:szCs w:val="14"/>
            </w:rPr>
            <w:t>/17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F74" w:rsidRDefault="001A1F74">
      <w:r>
        <w:rPr>
          <w:color w:val="000000"/>
        </w:rPr>
        <w:separator/>
      </w:r>
    </w:p>
  </w:footnote>
  <w:footnote w:type="continuationSeparator" w:id="0">
    <w:p w:rsidR="001A1F74" w:rsidRDefault="001A1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17"/>
      <w:gridCol w:w="2189"/>
    </w:tblGrid>
    <w:tr w:rsidR="00FE164D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1D10BD">
            <w:rPr>
              <w:rFonts w:ascii="Arial" w:hAnsi="Arial" w:cs="Arial"/>
              <w:b/>
              <w:bCs/>
            </w:rPr>
            <w:t xml:space="preserve">UTI, </w:t>
          </w:r>
          <w:r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832DAF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</w:t>
          </w:r>
          <w:r w:rsidR="00AF25C8">
            <w:rPr>
              <w:rFonts w:ascii="Arial" w:hAnsi="Arial" w:cs="Arial"/>
              <w:b/>
              <w:bCs/>
              <w:sz w:val="18"/>
              <w:szCs w:val="18"/>
            </w:rPr>
            <w:t>9</w:t>
          </w:r>
          <w:r w:rsidR="00832DAF">
            <w:rPr>
              <w:rFonts w:ascii="Arial" w:hAnsi="Arial" w:cs="Arial"/>
              <w:b/>
              <w:bCs/>
              <w:sz w:val="18"/>
              <w:szCs w:val="18"/>
            </w:rPr>
            <w:t>4</w:t>
          </w:r>
        </w:p>
      </w:tc>
    </w:tr>
    <w:tr w:rsidR="00FE164D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AF25C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</w:t>
          </w:r>
          <w:r w:rsidR="001D10BD">
            <w:rPr>
              <w:rFonts w:ascii="Arial" w:hAnsi="Arial" w:cs="Arial"/>
              <w:b/>
              <w:bCs/>
            </w:rPr>
            <w:t xml:space="preserve"> </w:t>
          </w:r>
          <w:r w:rsidR="00832DAF">
            <w:rPr>
              <w:rFonts w:ascii="Arial" w:hAnsi="Arial" w:cs="Arial"/>
              <w:b/>
              <w:bCs/>
            </w:rPr>
            <w:t xml:space="preserve">Protocolo para o Descarte de </w:t>
          </w:r>
          <w:proofErr w:type="spellStart"/>
          <w:r w:rsidR="00832DAF">
            <w:rPr>
              <w:rFonts w:ascii="Arial" w:hAnsi="Arial" w:cs="Arial"/>
              <w:b/>
              <w:bCs/>
            </w:rPr>
            <w:t>Perfurocortantes</w:t>
          </w:r>
          <w:proofErr w:type="spellEnd"/>
          <w:r w:rsidR="00832DAF">
            <w:rPr>
              <w:rFonts w:ascii="Arial" w:hAnsi="Arial" w:cs="Arial"/>
              <w:b/>
              <w:bCs/>
            </w:rPr>
            <w:t xml:space="preserve"> com D</w:t>
          </w:r>
          <w:r w:rsidR="00832DAF">
            <w:rPr>
              <w:rFonts w:ascii="Arial" w:hAnsi="Arial" w:cs="Arial"/>
              <w:b/>
              <w:color w:val="000000"/>
            </w:rPr>
            <w:t>ispositivo de Segurança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B00E81" w:rsidP="00FE1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</w:t>
          </w:r>
          <w:r w:rsidR="00AF25C8">
            <w:rPr>
              <w:rFonts w:ascii="Arial" w:hAnsi="Arial" w:cs="Arial"/>
              <w:b/>
              <w:bCs/>
              <w:sz w:val="18"/>
              <w:szCs w:val="18"/>
            </w:rPr>
            <w:t>ersão: 01</w:t>
          </w:r>
        </w:p>
      </w:tc>
    </w:tr>
    <w:tr w:rsidR="00FE164D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A49EA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A49EA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 wp14:anchorId="49E9C8E5" wp14:editId="28CCD50E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37B02">
            <w:rPr>
              <w:rFonts w:ascii="Arial" w:hAnsi="Arial" w:cs="Arial"/>
              <w:b/>
              <w:bCs/>
            </w:rPr>
            <w:t xml:space="preserve">UTI, </w:t>
          </w:r>
          <w:r w:rsidR="00FE164D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4425D3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FE164D"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CD1FB8">
            <w:rPr>
              <w:rFonts w:ascii="Arial" w:hAnsi="Arial" w:cs="Arial"/>
              <w:b/>
              <w:bCs/>
              <w:sz w:val="18"/>
              <w:szCs w:val="18"/>
            </w:rPr>
            <w:t>9</w:t>
          </w:r>
          <w:r w:rsidR="004425D3">
            <w:rPr>
              <w:rFonts w:ascii="Arial" w:hAnsi="Arial" w:cs="Arial"/>
              <w:b/>
              <w:bCs/>
              <w:sz w:val="18"/>
              <w:szCs w:val="18"/>
            </w:rPr>
            <w:t>4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4425D3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425D3">
            <w:rPr>
              <w:rFonts w:ascii="Arial" w:hAnsi="Arial" w:cs="Arial"/>
              <w:b/>
              <w:bCs/>
            </w:rPr>
            <w:t xml:space="preserve">Protocolo para o Descarte de </w:t>
          </w:r>
          <w:proofErr w:type="spellStart"/>
          <w:r w:rsidR="004425D3">
            <w:rPr>
              <w:rFonts w:ascii="Arial" w:hAnsi="Arial" w:cs="Arial"/>
              <w:b/>
              <w:bCs/>
            </w:rPr>
            <w:t>Perfurocortantes</w:t>
          </w:r>
          <w:proofErr w:type="spellEnd"/>
          <w:r w:rsidR="004425D3">
            <w:rPr>
              <w:rFonts w:ascii="Arial" w:hAnsi="Arial" w:cs="Arial"/>
              <w:b/>
              <w:bCs/>
            </w:rPr>
            <w:t xml:space="preserve"> com D</w:t>
          </w:r>
          <w:r w:rsidR="004425D3">
            <w:rPr>
              <w:rFonts w:ascii="Arial" w:hAnsi="Arial" w:cs="Arial"/>
              <w:b/>
              <w:color w:val="000000"/>
            </w:rPr>
            <w:t>ispositivo de Segurança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4425D3">
            <w:rPr>
              <w:rFonts w:ascii="Arial" w:hAnsi="Arial" w:cs="Arial"/>
              <w:b/>
              <w:bCs/>
              <w:sz w:val="18"/>
              <w:szCs w:val="18"/>
            </w:rPr>
            <w:t>2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A49EA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A49EA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B9337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3463"/>
    <w:multiLevelType w:val="hybridMultilevel"/>
    <w:tmpl w:val="F968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954F6"/>
    <w:multiLevelType w:val="hybridMultilevel"/>
    <w:tmpl w:val="BF02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B0FF8"/>
    <w:multiLevelType w:val="hybridMultilevel"/>
    <w:tmpl w:val="88DC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71E078F8"/>
    <w:multiLevelType w:val="hybridMultilevel"/>
    <w:tmpl w:val="30349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95AA5"/>
    <w:multiLevelType w:val="hybridMultilevel"/>
    <w:tmpl w:val="7DFEF36E"/>
    <w:lvl w:ilvl="0" w:tplc="4F82BF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C3"/>
    <w:rsid w:val="000037AD"/>
    <w:rsid w:val="000039CD"/>
    <w:rsid w:val="00007E6D"/>
    <w:rsid w:val="0002744F"/>
    <w:rsid w:val="00027F46"/>
    <w:rsid w:val="000868D0"/>
    <w:rsid w:val="00171435"/>
    <w:rsid w:val="001A1F74"/>
    <w:rsid w:val="001A49EA"/>
    <w:rsid w:val="001D10BD"/>
    <w:rsid w:val="001F7693"/>
    <w:rsid w:val="002201D5"/>
    <w:rsid w:val="0026067C"/>
    <w:rsid w:val="002A7B73"/>
    <w:rsid w:val="00317AAC"/>
    <w:rsid w:val="003566F4"/>
    <w:rsid w:val="0038113B"/>
    <w:rsid w:val="003B6A43"/>
    <w:rsid w:val="003C4E14"/>
    <w:rsid w:val="003D52C0"/>
    <w:rsid w:val="003D6745"/>
    <w:rsid w:val="003E4B93"/>
    <w:rsid w:val="003E74B0"/>
    <w:rsid w:val="0040567E"/>
    <w:rsid w:val="00437B02"/>
    <w:rsid w:val="004425D3"/>
    <w:rsid w:val="00465ADD"/>
    <w:rsid w:val="004810DB"/>
    <w:rsid w:val="0049777B"/>
    <w:rsid w:val="004A22B5"/>
    <w:rsid w:val="004D1227"/>
    <w:rsid w:val="004F6996"/>
    <w:rsid w:val="00501E4F"/>
    <w:rsid w:val="00507799"/>
    <w:rsid w:val="00532EC0"/>
    <w:rsid w:val="005575D8"/>
    <w:rsid w:val="00576A24"/>
    <w:rsid w:val="00593F21"/>
    <w:rsid w:val="005947F4"/>
    <w:rsid w:val="005A4C3B"/>
    <w:rsid w:val="005B4246"/>
    <w:rsid w:val="0060515E"/>
    <w:rsid w:val="00625B84"/>
    <w:rsid w:val="006456AB"/>
    <w:rsid w:val="006D7375"/>
    <w:rsid w:val="006E2C75"/>
    <w:rsid w:val="00750181"/>
    <w:rsid w:val="007E33DC"/>
    <w:rsid w:val="007F0CA0"/>
    <w:rsid w:val="007F189F"/>
    <w:rsid w:val="007F1FD9"/>
    <w:rsid w:val="007F5AF7"/>
    <w:rsid w:val="008108BC"/>
    <w:rsid w:val="00822932"/>
    <w:rsid w:val="00832DAF"/>
    <w:rsid w:val="00837A55"/>
    <w:rsid w:val="00844185"/>
    <w:rsid w:val="00852D28"/>
    <w:rsid w:val="00861463"/>
    <w:rsid w:val="00894A46"/>
    <w:rsid w:val="008A0B5E"/>
    <w:rsid w:val="008A1451"/>
    <w:rsid w:val="008B1881"/>
    <w:rsid w:val="00905579"/>
    <w:rsid w:val="00906D22"/>
    <w:rsid w:val="00920CA4"/>
    <w:rsid w:val="009D6342"/>
    <w:rsid w:val="00A16733"/>
    <w:rsid w:val="00A2724C"/>
    <w:rsid w:val="00A340C3"/>
    <w:rsid w:val="00A664BB"/>
    <w:rsid w:val="00AB7F0F"/>
    <w:rsid w:val="00AC2F9B"/>
    <w:rsid w:val="00AE598D"/>
    <w:rsid w:val="00AE7E9C"/>
    <w:rsid w:val="00AF25C8"/>
    <w:rsid w:val="00AF725B"/>
    <w:rsid w:val="00B00E81"/>
    <w:rsid w:val="00B0723C"/>
    <w:rsid w:val="00B30425"/>
    <w:rsid w:val="00B3184F"/>
    <w:rsid w:val="00B354D4"/>
    <w:rsid w:val="00B750B6"/>
    <w:rsid w:val="00B90D92"/>
    <w:rsid w:val="00B9337B"/>
    <w:rsid w:val="00B95F45"/>
    <w:rsid w:val="00BA101C"/>
    <w:rsid w:val="00BD133C"/>
    <w:rsid w:val="00C318B8"/>
    <w:rsid w:val="00C402DC"/>
    <w:rsid w:val="00C40DCD"/>
    <w:rsid w:val="00C7749A"/>
    <w:rsid w:val="00CD1FB8"/>
    <w:rsid w:val="00CF0D80"/>
    <w:rsid w:val="00D340A6"/>
    <w:rsid w:val="00D47AC4"/>
    <w:rsid w:val="00D55E63"/>
    <w:rsid w:val="00D66E54"/>
    <w:rsid w:val="00DA6789"/>
    <w:rsid w:val="00DC47A3"/>
    <w:rsid w:val="00DF659A"/>
    <w:rsid w:val="00E374A5"/>
    <w:rsid w:val="00E5264F"/>
    <w:rsid w:val="00EA2665"/>
    <w:rsid w:val="00F27089"/>
    <w:rsid w:val="00F42C20"/>
    <w:rsid w:val="00F61DF4"/>
    <w:rsid w:val="00FA3D5C"/>
    <w:rsid w:val="00FA58E9"/>
    <w:rsid w:val="00FB50FA"/>
    <w:rsid w:val="00FE1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93B146-E670-45D2-B856-CC3E6A0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4A22B5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A22B5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4A22B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4A22B5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4A22B5"/>
    <w:pPr>
      <w:jc w:val="center"/>
    </w:pPr>
    <w:rPr>
      <w:i/>
      <w:iCs/>
    </w:rPr>
  </w:style>
  <w:style w:type="paragraph" w:styleId="Lista">
    <w:name w:val="List"/>
    <w:basedOn w:val="Textbody"/>
    <w:rsid w:val="004A22B5"/>
    <w:rPr>
      <w:rFonts w:cs="Tahoma"/>
    </w:rPr>
  </w:style>
  <w:style w:type="paragraph" w:styleId="Legenda">
    <w:name w:val="caption"/>
    <w:basedOn w:val="Standard"/>
    <w:rsid w:val="004A22B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4A22B5"/>
    <w:pPr>
      <w:suppressLineNumbers/>
    </w:pPr>
    <w:rPr>
      <w:rFonts w:cs="Tahoma"/>
    </w:rPr>
  </w:style>
  <w:style w:type="paragraph" w:styleId="Cabealho">
    <w:name w:val="head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4A22B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A22B5"/>
    <w:pPr>
      <w:suppressLineNumbers/>
    </w:pPr>
  </w:style>
  <w:style w:type="paragraph" w:customStyle="1" w:styleId="TableHeading">
    <w:name w:val="Table Heading"/>
    <w:basedOn w:val="TableContents"/>
    <w:rsid w:val="004A22B5"/>
    <w:pPr>
      <w:jc w:val="center"/>
    </w:pPr>
    <w:rPr>
      <w:b/>
      <w:bCs/>
    </w:rPr>
  </w:style>
  <w:style w:type="character" w:styleId="Nmerodepgina">
    <w:name w:val="page number"/>
    <w:basedOn w:val="Fontepargpadro"/>
    <w:rsid w:val="004A22B5"/>
  </w:style>
  <w:style w:type="character" w:customStyle="1" w:styleId="CabealhoChar">
    <w:name w:val="Cabeçalho Char"/>
    <w:basedOn w:val="Fontepargpadro"/>
    <w:rsid w:val="004A22B5"/>
    <w:rPr>
      <w:rFonts w:cs="Mangal"/>
      <w:szCs w:val="21"/>
    </w:rPr>
  </w:style>
  <w:style w:type="character" w:customStyle="1" w:styleId="RodapChar">
    <w:name w:val="Rodapé Char"/>
    <w:basedOn w:val="Fontepargpadro"/>
    <w:rsid w:val="004A22B5"/>
    <w:rPr>
      <w:rFonts w:cs="Mangal"/>
      <w:szCs w:val="21"/>
    </w:rPr>
  </w:style>
  <w:style w:type="character" w:customStyle="1" w:styleId="CabealhoChar1">
    <w:name w:val="Cabeçalho Char1"/>
    <w:basedOn w:val="Fontepargpadro"/>
    <w:rsid w:val="004A22B5"/>
    <w:rPr>
      <w:rFonts w:cs="Mangal"/>
      <w:szCs w:val="21"/>
    </w:rPr>
  </w:style>
  <w:style w:type="character" w:customStyle="1" w:styleId="RodapChar1">
    <w:name w:val="Rodapé Char1"/>
    <w:basedOn w:val="Fontepargpadro"/>
    <w:rsid w:val="004A22B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4A22B5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4A22B5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42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HASE01</cp:lastModifiedBy>
  <cp:revision>10</cp:revision>
  <cp:lastPrinted>2017-05-12T15:45:00Z</cp:lastPrinted>
  <dcterms:created xsi:type="dcterms:W3CDTF">2017-06-07T12:13:00Z</dcterms:created>
  <dcterms:modified xsi:type="dcterms:W3CDTF">2017-06-07T13:01:00Z</dcterms:modified>
</cp:coreProperties>
</file>