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1.</w:t>
      </w:r>
      <w:r w:rsidR="00E264EF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OBJETIVO</w:t>
      </w:r>
    </w:p>
    <w:p w:rsidR="0026067C" w:rsidRPr="00A40383" w:rsidRDefault="00A40383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A40383">
        <w:rPr>
          <w:rFonts w:ascii="Arial" w:hAnsi="Arial" w:cs="Arial"/>
        </w:rPr>
        <w:t xml:space="preserve">Padronizar o procedimento para </w:t>
      </w:r>
      <w:r w:rsidRPr="00A40383">
        <w:rPr>
          <w:rFonts w:ascii="Arial" w:hAnsi="Arial" w:cs="Arial"/>
          <w:color w:val="000000"/>
        </w:rPr>
        <w:t>administração de medicamento por via nasal.</w:t>
      </w:r>
    </w:p>
    <w:p w:rsidR="00A40383" w:rsidRPr="00A40383" w:rsidRDefault="00A40383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E264EF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E264EF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E264EF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852D28" w:rsidRPr="005A4C3B" w:rsidTr="00A40383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B952D1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952D1">
              <w:rPr>
                <w:rFonts w:ascii="Arial" w:hAnsi="Arial" w:cs="Arial"/>
                <w:b/>
              </w:rPr>
              <w:t>Agente Executor</w:t>
            </w:r>
          </w:p>
        </w:tc>
      </w:tr>
      <w:tr w:rsidR="00A40383" w:rsidRPr="005A4C3B" w:rsidTr="00057E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0383" w:rsidRPr="00241C43" w:rsidRDefault="00A40383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Verificar </w:t>
            </w:r>
            <w:r w:rsidRPr="00B952D1">
              <w:rPr>
                <w:rFonts w:ascii="Arial" w:hAnsi="Arial" w:cs="Arial"/>
              </w:rPr>
              <w:t>prescrição</w:t>
            </w:r>
            <w:r>
              <w:rPr>
                <w:rFonts w:ascii="Arial" w:hAnsi="Arial" w:cs="Arial"/>
                <w:color w:val="000000"/>
              </w:rPr>
              <w:t xml:space="preserve"> médica.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0383" w:rsidRPr="00A40383" w:rsidRDefault="00057E16" w:rsidP="00057E16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852D28" w:rsidRPr="005A4C3B" w:rsidTr="00057E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52D28" w:rsidRPr="005A4C3B" w:rsidRDefault="00A40383" w:rsidP="00A4038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Higienizar as </w:t>
            </w:r>
            <w:r w:rsidR="00FE73EB" w:rsidRPr="00241C43">
              <w:rPr>
                <w:rFonts w:ascii="Arial" w:hAnsi="Arial" w:cs="Arial"/>
                <w:color w:val="000000"/>
              </w:rPr>
              <w:t>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A40383" w:rsidRDefault="00057E16" w:rsidP="00057E16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E73EB" w:rsidRPr="005A4C3B" w:rsidTr="00057E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E73EB" w:rsidRPr="005A4C3B" w:rsidRDefault="005D7B66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A60C5E">
              <w:rPr>
                <w:rFonts w:ascii="Arial" w:hAnsi="Arial" w:cs="Arial"/>
                <w:color w:val="000000"/>
              </w:rPr>
              <w:t xml:space="preserve">Fazer o rótulo, conferindo </w:t>
            </w:r>
            <w:r>
              <w:rPr>
                <w:rFonts w:ascii="Arial" w:hAnsi="Arial" w:cs="Arial"/>
                <w:color w:val="000000"/>
              </w:rPr>
              <w:t>os “9 Certos da Medicação”.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73EB" w:rsidRPr="00A40383" w:rsidRDefault="00057E16" w:rsidP="00057E16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E73EB" w:rsidRPr="005A4C3B" w:rsidTr="00057E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E73EB" w:rsidRDefault="00FE73E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241C43">
              <w:rPr>
                <w:rFonts w:ascii="Arial" w:hAnsi="Arial" w:cs="Arial"/>
                <w:color w:val="000000"/>
              </w:rPr>
              <w:t>Preparar o material e levar ao cliente</w:t>
            </w:r>
            <w:r w:rsidR="00A40383">
              <w:rPr>
                <w:rFonts w:ascii="Arial" w:hAnsi="Arial" w:cs="Arial"/>
                <w:color w:val="000000"/>
              </w:rPr>
              <w:t>.</w:t>
            </w:r>
          </w:p>
          <w:p w:rsidR="0037019E" w:rsidRPr="00A60C5E" w:rsidRDefault="0037019E" w:rsidP="0037019E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Medicação a ser administrada</w:t>
            </w:r>
          </w:p>
          <w:p w:rsidR="0037019E" w:rsidRDefault="005D7B66" w:rsidP="00A4038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37019E">
              <w:rPr>
                <w:rFonts w:ascii="Arial" w:hAnsi="Arial" w:cs="Arial"/>
                <w:color w:val="000000"/>
              </w:rPr>
              <w:t>G</w:t>
            </w:r>
            <w:r w:rsidR="0037019E">
              <w:rPr>
                <w:rFonts w:ascii="Arial" w:hAnsi="Arial" w:cs="Arial"/>
                <w:color w:val="000000"/>
              </w:rPr>
              <w:t>azes</w:t>
            </w:r>
          </w:p>
          <w:p w:rsidR="00A40383" w:rsidRPr="00A40383" w:rsidRDefault="005D7B66" w:rsidP="00A4038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="00A40383" w:rsidRPr="00241C43">
              <w:rPr>
                <w:rFonts w:ascii="Arial" w:hAnsi="Arial" w:cs="Arial"/>
                <w:color w:val="000000"/>
              </w:rPr>
              <w:t>uvas de procedimento</w:t>
            </w:r>
            <w:bookmarkStart w:id="0" w:name="_GoBack"/>
            <w:bookmarkEnd w:id="0"/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73EB" w:rsidRPr="00A40383" w:rsidRDefault="00057E16" w:rsidP="00057E16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0F4271" w:rsidRPr="005A4C3B" w:rsidTr="00057E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F4271" w:rsidRPr="00241C43" w:rsidRDefault="000F427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Pr="00A60C5E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4271" w:rsidRPr="00A40383" w:rsidRDefault="00057E16" w:rsidP="00057E16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E73EB" w:rsidRPr="005A4C3B" w:rsidTr="00057E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E73EB" w:rsidRPr="005A4C3B" w:rsidRDefault="000F427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A60C5E">
              <w:rPr>
                <w:rFonts w:ascii="Arial" w:hAnsi="Arial" w:cs="Arial"/>
                <w:color w:val="000000"/>
              </w:rPr>
              <w:t>Orientar o cliente</w:t>
            </w:r>
            <w:r>
              <w:rPr>
                <w:rFonts w:ascii="Arial" w:hAnsi="Arial" w:cs="Arial"/>
                <w:color w:val="000000"/>
              </w:rPr>
              <w:t xml:space="preserve"> quanto ao procedimento.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73EB" w:rsidRPr="00A40383" w:rsidRDefault="00057E16" w:rsidP="00057E16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1F0C72" w:rsidRPr="005A4C3B" w:rsidTr="00057E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0C72" w:rsidRPr="00A60C5E" w:rsidRDefault="001F0C72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Calçar as luvas de procedimento.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0C72" w:rsidRPr="00A40383" w:rsidRDefault="00057E16" w:rsidP="00057E16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E73EB" w:rsidRPr="005A4C3B" w:rsidTr="00057E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E73EB" w:rsidRPr="005A4C3B" w:rsidRDefault="00FE73EB" w:rsidP="00BF1FAC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241C43">
              <w:rPr>
                <w:rFonts w:ascii="Arial" w:hAnsi="Arial" w:cs="Arial"/>
                <w:color w:val="000000"/>
              </w:rPr>
              <w:t xml:space="preserve">Fazer ou solicitar ao cliente que limpe as narinas com lenço de papel ou </w:t>
            </w:r>
            <w:r w:rsidR="00BF1FAC">
              <w:rPr>
                <w:rFonts w:ascii="Arial" w:hAnsi="Arial" w:cs="Arial"/>
                <w:color w:val="000000"/>
              </w:rPr>
              <w:lastRenderedPageBreak/>
              <w:t>gazes</w:t>
            </w:r>
            <w:r w:rsidRPr="00241C43">
              <w:rPr>
                <w:rFonts w:ascii="Arial" w:hAnsi="Arial" w:cs="Arial"/>
                <w:color w:val="000000"/>
              </w:rPr>
              <w:t xml:space="preserve"> na situação de clientes dependentes</w:t>
            </w:r>
            <w:r w:rsidR="00A40383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73EB" w:rsidRPr="00A40383" w:rsidRDefault="00057E16" w:rsidP="00057E16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lastRenderedPageBreak/>
              <w:t xml:space="preserve">Técnico de       </w:t>
            </w:r>
            <w:r w:rsidRPr="00B42FE4">
              <w:rPr>
                <w:rFonts w:ascii="Arial" w:hAnsi="Arial" w:cs="Arial"/>
              </w:rPr>
              <w:lastRenderedPageBreak/>
              <w:t>Enfermagem</w:t>
            </w:r>
          </w:p>
        </w:tc>
      </w:tr>
      <w:tr w:rsidR="00FE73EB" w:rsidRPr="005A4C3B" w:rsidTr="00057E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E73EB" w:rsidRPr="005A4C3B" w:rsidRDefault="00340252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1139C9">
              <w:rPr>
                <w:rFonts w:ascii="Arial" w:hAnsi="Arial" w:cs="Arial"/>
                <w:color w:val="000000"/>
              </w:rPr>
              <w:lastRenderedPageBreak/>
              <w:t>Colocar o cliente em decúbito dorsal com a cabeça inclinada para trás ou sentado;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73EB" w:rsidRPr="00A40383" w:rsidRDefault="00057E16" w:rsidP="00057E16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E73EB" w:rsidRPr="005A4C3B" w:rsidTr="00057E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E73EB" w:rsidRPr="005A4C3B" w:rsidRDefault="0000364B" w:rsidP="008E4FFC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Instalar</w:t>
            </w:r>
            <w:r w:rsidR="008E4FFC">
              <w:rPr>
                <w:rFonts w:ascii="Arial" w:hAnsi="Arial" w:cs="Arial"/>
                <w:color w:val="000000"/>
              </w:rPr>
              <w:t xml:space="preserve"> o numero de gotas </w:t>
            </w:r>
            <w:r w:rsidR="00FE73EB" w:rsidRPr="00241C43">
              <w:rPr>
                <w:rFonts w:ascii="Arial" w:hAnsi="Arial" w:cs="Arial"/>
                <w:color w:val="000000"/>
              </w:rPr>
              <w:t xml:space="preserve">nas narinas, sem </w:t>
            </w:r>
            <w:r w:rsidR="00A40383" w:rsidRPr="00241C43">
              <w:rPr>
                <w:rFonts w:ascii="Arial" w:hAnsi="Arial" w:cs="Arial"/>
                <w:color w:val="000000"/>
              </w:rPr>
              <w:t>tocá-las</w:t>
            </w:r>
            <w:r w:rsidR="00FE73EB" w:rsidRPr="00241C43">
              <w:rPr>
                <w:rFonts w:ascii="Arial" w:hAnsi="Arial" w:cs="Arial"/>
                <w:color w:val="000000"/>
              </w:rPr>
              <w:t xml:space="preserve">, explicar ao cliente para manter-se por alguns minutos nessa posição e segurar a gaze de encontro </w:t>
            </w:r>
            <w:r w:rsidR="00521D15" w:rsidRPr="00241C43">
              <w:rPr>
                <w:rFonts w:ascii="Arial" w:hAnsi="Arial" w:cs="Arial"/>
                <w:color w:val="000000"/>
              </w:rPr>
              <w:t>à</w:t>
            </w:r>
            <w:r w:rsidR="00FE73EB" w:rsidRPr="00241C43">
              <w:rPr>
                <w:rFonts w:ascii="Arial" w:hAnsi="Arial" w:cs="Arial"/>
                <w:color w:val="000000"/>
              </w:rPr>
              <w:t xml:space="preserve"> narina</w:t>
            </w:r>
            <w:r w:rsidR="00A40383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73EB" w:rsidRPr="00A40383" w:rsidRDefault="00057E16" w:rsidP="00057E16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E73EB" w:rsidRPr="005A4C3B" w:rsidTr="00057E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E73EB" w:rsidRPr="005A4C3B" w:rsidRDefault="00FE73E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241C43">
              <w:rPr>
                <w:rFonts w:ascii="Arial" w:hAnsi="Arial" w:cs="Arial"/>
                <w:color w:val="000000"/>
              </w:rPr>
              <w:t>Observar a reação do cliente e posicioná-lo novamente na cama, de acordo com sua necessidade</w:t>
            </w:r>
            <w:r w:rsidR="00A40383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73EB" w:rsidRPr="00A40383" w:rsidRDefault="00057E16" w:rsidP="00057E16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E73EB" w:rsidRPr="005A4C3B" w:rsidTr="00057E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E73EB" w:rsidRPr="005A4C3B" w:rsidRDefault="001F7DB5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B7C27">
              <w:rPr>
                <w:rFonts w:ascii="Arial" w:hAnsi="Arial" w:cs="Arial"/>
                <w:color w:val="000000"/>
              </w:rPr>
              <w:t>Retirar o material, deixando o ambiente em ordem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73EB" w:rsidRPr="00A40383" w:rsidRDefault="00057E16" w:rsidP="00057E16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E801CE" w:rsidRPr="005A4C3B" w:rsidTr="00057E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801CE" w:rsidRPr="003B7C27" w:rsidRDefault="00E801CE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as luvas.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1CE" w:rsidRPr="00A40383" w:rsidRDefault="00057E16" w:rsidP="00057E16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E73EB" w:rsidRPr="005A4C3B" w:rsidTr="00057E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E73EB" w:rsidRPr="005A4C3B" w:rsidRDefault="00A40383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Higienizar as </w:t>
            </w:r>
            <w:r w:rsidRPr="00241C43">
              <w:rPr>
                <w:rFonts w:ascii="Arial" w:hAnsi="Arial" w:cs="Arial"/>
                <w:color w:val="000000"/>
              </w:rPr>
              <w:t>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73EB" w:rsidRPr="00A40383" w:rsidRDefault="00057E16" w:rsidP="00057E16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E73EB" w:rsidRPr="005A4C3B" w:rsidTr="00057E1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E73EB" w:rsidRPr="005A4C3B" w:rsidRDefault="0017133A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522479">
              <w:rPr>
                <w:rFonts w:ascii="Arial" w:hAnsi="Arial" w:cs="Arial"/>
              </w:rPr>
              <w:t>Checar na prescrição médica o medicamento administrado e observações importantes</w:t>
            </w:r>
            <w:r w:rsidRPr="00A60C5E">
              <w:rPr>
                <w:rFonts w:ascii="Arial" w:hAnsi="Arial" w:cs="Arial"/>
                <w:color w:val="000000"/>
              </w:rPr>
              <w:t>, carimbar e assinar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73EB" w:rsidRPr="00A40383" w:rsidRDefault="00057E16" w:rsidP="00057E16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</w:tbl>
    <w:p w:rsidR="000868D0" w:rsidRPr="005A4C3B" w:rsidRDefault="000868D0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BC7E59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996736" w:rsidRPr="00A40383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6736" w:rsidRPr="008C2F29" w:rsidRDefault="00996736" w:rsidP="007A4BB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6736" w:rsidRPr="005A4C3B" w:rsidRDefault="00996736" w:rsidP="007A4BB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6736" w:rsidRPr="005A4C3B" w:rsidRDefault="00996736" w:rsidP="007A4BB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6736" w:rsidRPr="005A4C3B" w:rsidRDefault="00996736" w:rsidP="007A4BB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6736" w:rsidRPr="005A4C3B" w:rsidRDefault="00996736" w:rsidP="007A4BB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6736" w:rsidRPr="005A4C3B" w:rsidRDefault="00996736" w:rsidP="007A4BB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Pr="005A4C3B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BC5DE0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BC7E59" w:rsidRPr="007B7276" w:rsidRDefault="00BC7E59" w:rsidP="00BC7E59">
      <w:pPr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7B7276">
        <w:rPr>
          <w:rFonts w:ascii="Arial" w:hAnsi="Arial" w:cs="Arial"/>
        </w:rPr>
        <w:t xml:space="preserve">Vejam quais são os “9 Certos da Medicação”: </w:t>
      </w:r>
    </w:p>
    <w:p w:rsidR="00BC7E59" w:rsidRPr="00E33652" w:rsidRDefault="00BC7E59" w:rsidP="00BC7E59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1) Paciente certo </w:t>
      </w:r>
    </w:p>
    <w:p w:rsidR="00BC7E59" w:rsidRPr="00E33652" w:rsidRDefault="00BC7E59" w:rsidP="00BC7E59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2) Medicamento certo </w:t>
      </w:r>
    </w:p>
    <w:p w:rsidR="00BC7E59" w:rsidRPr="00E33652" w:rsidRDefault="00BC7E59" w:rsidP="00BC7E59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3) Dose certa </w:t>
      </w:r>
    </w:p>
    <w:p w:rsidR="00BC7E59" w:rsidRPr="00E33652" w:rsidRDefault="00BC7E59" w:rsidP="00BC7E59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4) Via certa </w:t>
      </w:r>
    </w:p>
    <w:p w:rsidR="00BC7E59" w:rsidRPr="00E33652" w:rsidRDefault="00BC7E59" w:rsidP="00BC7E59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5) Hora certa </w:t>
      </w:r>
    </w:p>
    <w:p w:rsidR="00BC7E59" w:rsidRPr="00E33652" w:rsidRDefault="00BC7E59" w:rsidP="00BC7E59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6) Tempo certo </w:t>
      </w:r>
    </w:p>
    <w:p w:rsidR="00BC7E59" w:rsidRPr="00E33652" w:rsidRDefault="00BC7E59" w:rsidP="00BC7E59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7) Validade certa </w:t>
      </w:r>
    </w:p>
    <w:p w:rsidR="00BC7E59" w:rsidRPr="00E33652" w:rsidRDefault="00BC7E59" w:rsidP="00BC7E59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8) Abordagem certa </w:t>
      </w:r>
    </w:p>
    <w:p w:rsidR="00BC7E59" w:rsidRPr="00E33652" w:rsidRDefault="00BC7E59" w:rsidP="00BC7E59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lastRenderedPageBreak/>
        <w:t xml:space="preserve">9) Registro certo </w:t>
      </w:r>
    </w:p>
    <w:p w:rsidR="0026067C" w:rsidRPr="005A4C3B" w:rsidRDefault="00BC5DE0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 id="Caixa de texto 11" o:spid="_x0000_s1029" type="#_x0000_t202" style="position:absolute;left:0;text-align:left;margin-left:324.7pt;margin-top:617.8pt;width:142.3pt;height:57.2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Caixa de texto 10" o:spid="_x0000_s1030" type="#_x0000_t202" style="position:absolute;left:0;text-align:left;margin-left:324.7pt;margin-top:617.8pt;width:142.3pt;height:57.2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c+CekvAgAAXw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A664BB" w:rsidRPr="005A4C3B" w:rsidRDefault="00BC5DE0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31" style="position:absolute;left:0;text-align:left;flip:y;z-index:251681280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5A4C3B">
        <w:rPr>
          <w:rFonts w:ascii="Arial" w:hAnsi="Arial" w:cs="Arial"/>
        </w:rPr>
        <w:t>Não aplicável.</w:t>
      </w:r>
    </w:p>
    <w:sectPr w:rsidR="00A664BB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C1A" w:rsidRDefault="004E1C1A">
      <w:r>
        <w:separator/>
      </w:r>
    </w:p>
  </w:endnote>
  <w:endnote w:type="continuationSeparator" w:id="1">
    <w:p w:rsidR="004E1C1A" w:rsidRDefault="004E1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A40383" w:rsidRPr="00A40383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A40383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A40383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A40383">
            <w:rPr>
              <w:rFonts w:ascii="Arial" w:hAnsi="Arial" w:cs="Arial"/>
              <w:color w:val="FF0000"/>
              <w:sz w:val="14"/>
              <w:szCs w:val="14"/>
            </w:rPr>
            <w:t xml:space="preserve">                   __________________</w:t>
          </w:r>
        </w:p>
        <w:p w:rsidR="00B9337B" w:rsidRPr="00A40383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5575D8" w:rsidRPr="00A40383" w:rsidRDefault="005575D8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A40383">
            <w:rPr>
              <w:rFonts w:ascii="Arial" w:hAnsi="Arial" w:cs="Arial"/>
              <w:color w:val="FF0000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A40383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A40383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A40383">
            <w:rPr>
              <w:rFonts w:ascii="Arial" w:hAnsi="Arial" w:cs="Arial"/>
              <w:color w:val="FF0000"/>
              <w:sz w:val="14"/>
              <w:szCs w:val="14"/>
            </w:rPr>
            <w:t>______________________</w:t>
          </w:r>
        </w:p>
        <w:p w:rsidR="00B9337B" w:rsidRPr="00A40383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A40383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A40383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A40383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A40383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A40383">
            <w:rPr>
              <w:rFonts w:ascii="Arial" w:hAnsi="Arial" w:cs="Arial"/>
              <w:color w:val="FF0000"/>
              <w:sz w:val="14"/>
              <w:szCs w:val="14"/>
            </w:rPr>
            <w:t>__________________</w:t>
          </w:r>
        </w:p>
        <w:p w:rsidR="00B9337B" w:rsidRPr="00A40383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A40383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A40383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C1A" w:rsidRDefault="004E1C1A">
      <w:r>
        <w:rPr>
          <w:color w:val="000000"/>
        </w:rPr>
        <w:separator/>
      </w:r>
    </w:p>
  </w:footnote>
  <w:footnote w:type="continuationSeparator" w:id="1">
    <w:p w:rsidR="004E1C1A" w:rsidRDefault="004E1C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A40383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A40383" w:rsidRDefault="00A40383" w:rsidP="00A40383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A40383" w:rsidRDefault="00A40383" w:rsidP="00A40383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070</w:t>
          </w:r>
        </w:p>
      </w:tc>
    </w:tr>
    <w:tr w:rsidR="00A40383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A40383" w:rsidRDefault="00A40383" w:rsidP="00A40383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>
            <w:rPr>
              <w:rFonts w:ascii="Arial" w:hAnsi="Arial" w:cs="Arial"/>
              <w:b/>
              <w:color w:val="000000"/>
            </w:rPr>
            <w:t>Administração de Medicamento por V</w:t>
          </w:r>
          <w:r w:rsidRPr="00241C43">
            <w:rPr>
              <w:rFonts w:ascii="Arial" w:hAnsi="Arial" w:cs="Arial"/>
              <w:b/>
              <w:color w:val="000000"/>
            </w:rPr>
            <w:t>ia Nasal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A40383" w:rsidRDefault="00A40383" w:rsidP="00A40383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A40383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A40383" w:rsidRDefault="00A40383" w:rsidP="00A40383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A40383" w:rsidRDefault="00A40383" w:rsidP="00A40383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BC5DE0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BC5DE0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621B8E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BC5DE0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BC5DE0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BC5DE0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621B8E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BC5DE0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A40383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A40383">
            <w:rPr>
              <w:rFonts w:ascii="Arial" w:hAnsi="Arial" w:cs="Arial"/>
              <w:b/>
              <w:bCs/>
              <w:sz w:val="18"/>
              <w:szCs w:val="18"/>
            </w:rPr>
            <w:t>070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A40383">
            <w:rPr>
              <w:rFonts w:ascii="Arial" w:hAnsi="Arial" w:cs="Arial"/>
              <w:b/>
              <w:color w:val="000000"/>
            </w:rPr>
            <w:t>Administração de Medicamento por V</w:t>
          </w:r>
          <w:r w:rsidR="00A40383" w:rsidRPr="00241C43">
            <w:rPr>
              <w:rFonts w:ascii="Arial" w:hAnsi="Arial" w:cs="Arial"/>
              <w:b/>
              <w:color w:val="000000"/>
            </w:rPr>
            <w:t>ia Nasal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A40383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BC5DE0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BC5DE0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BC7E59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BC5DE0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BC5DE0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BC5DE0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BC7E59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BC5DE0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3640"/>
    <w:multiLevelType w:val="hybridMultilevel"/>
    <w:tmpl w:val="6B3C4EB0"/>
    <w:lvl w:ilvl="0" w:tplc="548C0BB2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625B8"/>
    <w:multiLevelType w:val="hybridMultilevel"/>
    <w:tmpl w:val="74045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987230"/>
    <w:multiLevelType w:val="hybridMultilevel"/>
    <w:tmpl w:val="DB4C7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340C3"/>
    <w:rsid w:val="0000364B"/>
    <w:rsid w:val="000037AD"/>
    <w:rsid w:val="0002744F"/>
    <w:rsid w:val="00057E16"/>
    <w:rsid w:val="000868D0"/>
    <w:rsid w:val="000F4271"/>
    <w:rsid w:val="0017133A"/>
    <w:rsid w:val="00171435"/>
    <w:rsid w:val="001F0C72"/>
    <w:rsid w:val="001F7DB5"/>
    <w:rsid w:val="0026067C"/>
    <w:rsid w:val="00307211"/>
    <w:rsid w:val="00317AAC"/>
    <w:rsid w:val="00340252"/>
    <w:rsid w:val="0037019E"/>
    <w:rsid w:val="003B6A43"/>
    <w:rsid w:val="003D6745"/>
    <w:rsid w:val="004D1227"/>
    <w:rsid w:val="004E1C1A"/>
    <w:rsid w:val="00521D15"/>
    <w:rsid w:val="00532EC0"/>
    <w:rsid w:val="005575D8"/>
    <w:rsid w:val="005A4C3B"/>
    <w:rsid w:val="005D7B66"/>
    <w:rsid w:val="00621B8E"/>
    <w:rsid w:val="006456AB"/>
    <w:rsid w:val="008108BC"/>
    <w:rsid w:val="00834A60"/>
    <w:rsid w:val="00852D28"/>
    <w:rsid w:val="008A0B5E"/>
    <w:rsid w:val="008B1881"/>
    <w:rsid w:val="008E4FFC"/>
    <w:rsid w:val="00996736"/>
    <w:rsid w:val="009D6342"/>
    <w:rsid w:val="00A16733"/>
    <w:rsid w:val="00A340C3"/>
    <w:rsid w:val="00A40383"/>
    <w:rsid w:val="00A664BB"/>
    <w:rsid w:val="00B30425"/>
    <w:rsid w:val="00B750B6"/>
    <w:rsid w:val="00B90D92"/>
    <w:rsid w:val="00B9337B"/>
    <w:rsid w:val="00B952D1"/>
    <w:rsid w:val="00BA101C"/>
    <w:rsid w:val="00BC5DE0"/>
    <w:rsid w:val="00BC7E59"/>
    <w:rsid w:val="00BD133C"/>
    <w:rsid w:val="00BF1FAC"/>
    <w:rsid w:val="00C40DCD"/>
    <w:rsid w:val="00C7749A"/>
    <w:rsid w:val="00DF659A"/>
    <w:rsid w:val="00E264EF"/>
    <w:rsid w:val="00E801CE"/>
    <w:rsid w:val="00FA3D5C"/>
    <w:rsid w:val="00FE7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BC5DE0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BC5DE0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BC5DE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BC5DE0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BC5DE0"/>
    <w:pPr>
      <w:jc w:val="center"/>
    </w:pPr>
    <w:rPr>
      <w:i/>
      <w:iCs/>
    </w:rPr>
  </w:style>
  <w:style w:type="paragraph" w:styleId="Lista">
    <w:name w:val="List"/>
    <w:basedOn w:val="Textbody"/>
    <w:rsid w:val="00BC5DE0"/>
    <w:rPr>
      <w:rFonts w:cs="Tahoma"/>
    </w:rPr>
  </w:style>
  <w:style w:type="paragraph" w:styleId="Legenda">
    <w:name w:val="caption"/>
    <w:basedOn w:val="Standard"/>
    <w:rsid w:val="00BC5DE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BC5DE0"/>
    <w:pPr>
      <w:suppressLineNumbers/>
    </w:pPr>
    <w:rPr>
      <w:rFonts w:cs="Tahoma"/>
    </w:rPr>
  </w:style>
  <w:style w:type="paragraph" w:styleId="Cabealho">
    <w:name w:val="header"/>
    <w:basedOn w:val="Normal"/>
    <w:rsid w:val="00BC5DE0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BC5DE0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BC5DE0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BC5DE0"/>
    <w:pPr>
      <w:suppressLineNumbers/>
    </w:pPr>
  </w:style>
  <w:style w:type="paragraph" w:customStyle="1" w:styleId="TableHeading">
    <w:name w:val="Table Heading"/>
    <w:basedOn w:val="TableContents"/>
    <w:rsid w:val="00BC5DE0"/>
    <w:pPr>
      <w:jc w:val="center"/>
    </w:pPr>
    <w:rPr>
      <w:b/>
      <w:bCs/>
    </w:rPr>
  </w:style>
  <w:style w:type="character" w:styleId="Nmerodepgina">
    <w:name w:val="page number"/>
    <w:basedOn w:val="Fontepargpadro"/>
    <w:rsid w:val="00BC5DE0"/>
  </w:style>
  <w:style w:type="character" w:customStyle="1" w:styleId="CabealhoChar">
    <w:name w:val="Cabeçalho Char"/>
    <w:basedOn w:val="Fontepargpadro"/>
    <w:rsid w:val="00BC5DE0"/>
    <w:rPr>
      <w:rFonts w:cs="Mangal"/>
      <w:szCs w:val="21"/>
    </w:rPr>
  </w:style>
  <w:style w:type="character" w:customStyle="1" w:styleId="RodapChar">
    <w:name w:val="Rodapé Char"/>
    <w:basedOn w:val="Fontepargpadro"/>
    <w:rsid w:val="00BC5DE0"/>
    <w:rPr>
      <w:rFonts w:cs="Mangal"/>
      <w:szCs w:val="21"/>
    </w:rPr>
  </w:style>
  <w:style w:type="character" w:customStyle="1" w:styleId="CabealhoChar1">
    <w:name w:val="Cabeçalho Char1"/>
    <w:basedOn w:val="Fontepargpadro"/>
    <w:rsid w:val="00BC5DE0"/>
    <w:rPr>
      <w:rFonts w:cs="Mangal"/>
      <w:szCs w:val="21"/>
    </w:rPr>
  </w:style>
  <w:style w:type="character" w:customStyle="1" w:styleId="RodapChar1">
    <w:name w:val="Rodapé Char1"/>
    <w:basedOn w:val="Fontepargpadro"/>
    <w:rsid w:val="00BC5DE0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BC5DE0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BC5DE0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0</TotalTime>
  <Pages>3</Pages>
  <Words>331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2</cp:revision>
  <cp:lastPrinted>2013-12-02T15:22:00Z</cp:lastPrinted>
  <dcterms:created xsi:type="dcterms:W3CDTF">2016-05-15T19:43:00Z</dcterms:created>
  <dcterms:modified xsi:type="dcterms:W3CDTF">2016-05-15T19:43:00Z</dcterms:modified>
</cp:coreProperties>
</file>