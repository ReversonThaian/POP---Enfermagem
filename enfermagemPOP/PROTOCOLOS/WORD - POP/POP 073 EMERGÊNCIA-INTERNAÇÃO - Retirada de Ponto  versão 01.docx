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1.</w:t>
      </w:r>
      <w:r w:rsidR="003B2BDD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OBJETIVO</w:t>
      </w:r>
    </w:p>
    <w:p w:rsidR="0026067C" w:rsidRPr="0087452E" w:rsidRDefault="0087452E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87452E">
        <w:rPr>
          <w:rFonts w:ascii="Arial" w:hAnsi="Arial" w:cs="Arial"/>
        </w:rPr>
        <w:t>Padronizar o procedimento de retirada de ponto.</w:t>
      </w:r>
    </w:p>
    <w:p w:rsidR="0087452E" w:rsidRPr="0087452E" w:rsidRDefault="0087452E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3B2BDD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3B2BDD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E65E21" w:rsidRPr="005A4C3B" w:rsidRDefault="00E65E21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3B2BDD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852D28" w:rsidRPr="005A4C3B" w:rsidTr="0087452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87452E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52D28" w:rsidP="0087452E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852D28" w:rsidRPr="005A4C3B" w:rsidTr="0087452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D25ACB" w:rsidP="0087452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Verificar prescrição médica.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15D82" w:rsidP="0087452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  <w:r w:rsidR="0031632F">
              <w:rPr>
                <w:rFonts w:ascii="Arial" w:hAnsi="Arial" w:cs="Arial"/>
              </w:rPr>
              <w:t xml:space="preserve"> / Enfermeiro</w:t>
            </w:r>
          </w:p>
        </w:tc>
      </w:tr>
      <w:tr w:rsidR="003A40C7" w:rsidRPr="005A4C3B" w:rsidTr="0087452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A40C7" w:rsidRPr="005A4C3B" w:rsidRDefault="003A40C7" w:rsidP="001A4D0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Reunir numa bandeja o material necessário para o curativo e retirada de pontos (pacote de curativo, </w:t>
            </w:r>
            <w:r w:rsidR="001A4D06">
              <w:rPr>
                <w:rFonts w:ascii="Arial" w:hAnsi="Arial" w:cs="Arial"/>
                <w:color w:val="000000"/>
              </w:rPr>
              <w:t xml:space="preserve">gazes, </w:t>
            </w:r>
            <w:r>
              <w:rPr>
                <w:rFonts w:ascii="Arial" w:hAnsi="Arial" w:cs="Arial"/>
                <w:color w:val="000000"/>
              </w:rPr>
              <w:t xml:space="preserve">saco </w:t>
            </w:r>
            <w:r w:rsidR="00022D11">
              <w:rPr>
                <w:rFonts w:ascii="Arial" w:hAnsi="Arial" w:cs="Arial"/>
                <w:color w:val="000000"/>
              </w:rPr>
              <w:t>de lixo</w:t>
            </w:r>
            <w:r>
              <w:rPr>
                <w:rFonts w:ascii="Arial" w:hAnsi="Arial" w:cs="Arial"/>
                <w:color w:val="000000"/>
              </w:rPr>
              <w:t>, soro fisiológico</w:t>
            </w:r>
            <w:r w:rsidR="002A6DBE">
              <w:rPr>
                <w:rFonts w:ascii="Arial" w:hAnsi="Arial" w:cs="Arial"/>
                <w:color w:val="000000"/>
              </w:rPr>
              <w:t xml:space="preserve"> 0,9%</w:t>
            </w:r>
            <w:r>
              <w:rPr>
                <w:rFonts w:ascii="Arial" w:hAnsi="Arial" w:cs="Arial"/>
                <w:color w:val="000000"/>
              </w:rPr>
              <w:t>,</w:t>
            </w:r>
            <w:r w:rsidR="001A4D06">
              <w:rPr>
                <w:rFonts w:ascii="Arial" w:hAnsi="Arial" w:cs="Arial"/>
                <w:color w:val="000000"/>
              </w:rPr>
              <w:t xml:space="preserve"> luva de procedimento, lâmina de bisturi descartável,</w:t>
            </w:r>
            <w:r>
              <w:rPr>
                <w:rFonts w:ascii="Arial" w:hAnsi="Arial" w:cs="Arial"/>
                <w:color w:val="000000"/>
              </w:rPr>
              <w:t xml:space="preserve"> antisséptico, fitas adesivas e outros que se fizerem necessário</w:t>
            </w:r>
            <w:r w:rsidR="001A4D06">
              <w:rPr>
                <w:rFonts w:ascii="Arial" w:hAnsi="Arial" w:cs="Arial"/>
                <w:color w:val="000000"/>
              </w:rPr>
              <w:t>).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7" w:rsidRPr="005A4C3B" w:rsidRDefault="00D70C13" w:rsidP="0087452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3A40C7" w:rsidRPr="005A4C3B" w:rsidTr="0087452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A40C7" w:rsidRPr="005A4C3B" w:rsidRDefault="003A40C7" w:rsidP="0087452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Levar o material até o paciente e explicar-lhe o procedimento</w:t>
            </w:r>
            <w:r w:rsidR="0087452E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7" w:rsidRPr="005A4C3B" w:rsidRDefault="00D70C13" w:rsidP="0087452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331F3D" w:rsidRPr="005A4C3B" w:rsidTr="0087452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31F3D" w:rsidRDefault="00331F3D" w:rsidP="0087452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>Higienizar as mãos.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1F3D" w:rsidRPr="005A4C3B" w:rsidRDefault="00D70C13" w:rsidP="0087452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331F3D" w:rsidRPr="005A4C3B" w:rsidTr="0087452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31F3D" w:rsidRPr="00331F3D" w:rsidRDefault="00331F3D" w:rsidP="0087452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31F3D">
              <w:rPr>
                <w:rFonts w:ascii="Arial" w:hAnsi="Arial" w:cs="Arial"/>
                <w:shd w:val="clear" w:color="auto" w:fill="FFFFFF"/>
              </w:rPr>
              <w:t>Aproximar o lixo, em posição que não cruze material sujo sobre o limpo</w:t>
            </w:r>
            <w:r w:rsidR="007244D4">
              <w:rPr>
                <w:rFonts w:ascii="Arial" w:hAnsi="Arial" w:cs="Arial"/>
                <w:shd w:val="clear" w:color="auto" w:fill="FFFFFF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1F3D" w:rsidRPr="005A4C3B" w:rsidRDefault="00D70C13" w:rsidP="0087452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331F3D" w:rsidRPr="005A4C3B" w:rsidTr="0087452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31F3D" w:rsidRPr="00331F3D" w:rsidRDefault="00331F3D" w:rsidP="0087452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Calçar as luvas.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1F3D" w:rsidRPr="005A4C3B" w:rsidRDefault="00D70C13" w:rsidP="0087452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7A4928" w:rsidRPr="005A4C3B" w:rsidTr="0087452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A4928" w:rsidRPr="00096066" w:rsidRDefault="00096066" w:rsidP="0087452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 w:rsidRPr="00096066">
              <w:rPr>
                <w:rFonts w:ascii="Arial" w:hAnsi="Arial" w:cs="Arial"/>
                <w:shd w:val="clear" w:color="auto" w:fill="FFFFFF"/>
              </w:rPr>
              <w:t>Retirar o curativo, se estiver usando técnica de curativo simples (usar luvas)</w:t>
            </w:r>
            <w:r w:rsidR="007244D4">
              <w:rPr>
                <w:rFonts w:ascii="Arial" w:hAnsi="Arial" w:cs="Arial"/>
                <w:shd w:val="clear" w:color="auto" w:fill="FFFFFF"/>
              </w:rPr>
              <w:t>.</w:t>
            </w:r>
            <w:r w:rsidR="002D743C">
              <w:rPr>
                <w:rFonts w:ascii="Arial" w:hAnsi="Arial" w:cs="Arial"/>
                <w:shd w:val="clear" w:color="auto" w:fill="FFFFFF"/>
              </w:rPr>
              <w:t xml:space="preserve">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928" w:rsidRPr="005A4C3B" w:rsidRDefault="00D70C13" w:rsidP="0087452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2D743C" w:rsidRPr="005A4C3B" w:rsidTr="0087452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D743C" w:rsidRPr="00096066" w:rsidRDefault="002D743C" w:rsidP="0087452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Verificar </w:t>
            </w:r>
            <w:r w:rsidRPr="002D743C">
              <w:rPr>
                <w:rFonts w:ascii="Arial" w:hAnsi="Arial" w:cs="Arial"/>
                <w:shd w:val="clear" w:color="auto" w:fill="FFFFFF"/>
              </w:rPr>
              <w:t>as condições de cicatrização</w:t>
            </w:r>
            <w:r>
              <w:rPr>
                <w:rFonts w:ascii="Arial" w:hAnsi="Arial" w:cs="Arial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000000"/>
              </w:rPr>
              <w:t xml:space="preserve"> os aspectos da ferida para sinais de infecção.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743C" w:rsidRPr="005A4C3B" w:rsidRDefault="00D70C13" w:rsidP="0087452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7244D4" w:rsidRPr="005A4C3B" w:rsidTr="0087452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244D4" w:rsidRPr="007244D4" w:rsidRDefault="007244D4" w:rsidP="0087452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 w:rsidRPr="007244D4">
              <w:rPr>
                <w:rFonts w:ascii="Arial" w:hAnsi="Arial" w:cs="Arial"/>
                <w:shd w:val="clear" w:color="auto" w:fill="FFFFFF"/>
              </w:rPr>
              <w:t>Colocar o pacote de curativo sobre o carrinho ou bandeja</w:t>
            </w:r>
            <w:r>
              <w:rPr>
                <w:rFonts w:ascii="Arial" w:hAnsi="Arial" w:cs="Arial"/>
                <w:shd w:val="clear" w:color="auto" w:fill="FFFFFF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44D4" w:rsidRPr="005A4C3B" w:rsidRDefault="00D70C13" w:rsidP="0087452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BA6413" w:rsidRPr="005A4C3B" w:rsidTr="0087452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A6413" w:rsidRPr="00BA6413" w:rsidRDefault="00BA6413" w:rsidP="00BA641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 w:rsidRPr="00BA6413">
              <w:rPr>
                <w:rFonts w:ascii="Arial" w:hAnsi="Arial" w:cs="Arial"/>
                <w:shd w:val="clear" w:color="auto" w:fill="FFFFFF"/>
              </w:rPr>
              <w:t>Dispor as pinças num lado</w:t>
            </w:r>
            <w:r>
              <w:rPr>
                <w:rFonts w:ascii="Arial" w:hAnsi="Arial" w:cs="Arial"/>
                <w:shd w:val="clear" w:color="auto" w:fill="FFFFFF"/>
              </w:rPr>
              <w:t xml:space="preserve"> do pacote de curativo.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6413" w:rsidRPr="005A4C3B" w:rsidRDefault="00D70C13" w:rsidP="0087452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BA6413" w:rsidRPr="005A4C3B" w:rsidTr="0087452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A6413" w:rsidRPr="005863F4" w:rsidRDefault="005863F4" w:rsidP="00BA641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 w:rsidRPr="005863F4">
              <w:rPr>
                <w:rFonts w:ascii="Arial" w:hAnsi="Arial" w:cs="Arial"/>
                <w:shd w:val="clear" w:color="auto" w:fill="FFFFFF"/>
              </w:rPr>
              <w:t>Abrir o pacote de gaze e colocá-las no campo esterilizado.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6413" w:rsidRPr="005A4C3B" w:rsidRDefault="00D70C13" w:rsidP="0087452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5863F4" w:rsidRPr="005A4C3B" w:rsidTr="0087452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863F4" w:rsidRPr="005863F4" w:rsidRDefault="005863F4" w:rsidP="00BA641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 w:rsidRPr="005863F4">
              <w:rPr>
                <w:rFonts w:ascii="Arial" w:hAnsi="Arial" w:cs="Arial"/>
                <w:shd w:val="clear" w:color="auto" w:fill="FFFFFF"/>
              </w:rPr>
              <w:t>Fazer antissepsia da incisão e lavar com SF 0,9%.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63F4" w:rsidRPr="005A4C3B" w:rsidRDefault="00D70C13" w:rsidP="0087452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5863F4" w:rsidRPr="005A4C3B" w:rsidTr="0087452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863F4" w:rsidRPr="00AD2C5A" w:rsidRDefault="00AD2C5A" w:rsidP="00AD2C5A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 w:rsidRPr="00AD2C5A">
              <w:rPr>
                <w:rFonts w:ascii="Arial" w:hAnsi="Arial" w:cs="Arial"/>
                <w:shd w:val="clear" w:color="auto" w:fill="FFFFFF"/>
              </w:rPr>
              <w:t xml:space="preserve">Preparar </w:t>
            </w:r>
            <w:r>
              <w:rPr>
                <w:rFonts w:ascii="Arial" w:hAnsi="Arial" w:cs="Arial"/>
                <w:shd w:val="clear" w:color="auto" w:fill="FFFFFF"/>
              </w:rPr>
              <w:t>a lâmina de</w:t>
            </w:r>
            <w:r w:rsidRPr="00AD2C5A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912F73" w:rsidRPr="00AD2C5A">
              <w:rPr>
                <w:rFonts w:ascii="Arial" w:hAnsi="Arial" w:cs="Arial"/>
                <w:shd w:val="clear" w:color="auto" w:fill="FFFFFF"/>
              </w:rPr>
              <w:t>bisturi</w:t>
            </w:r>
            <w:r w:rsidRPr="00AD2C5A">
              <w:rPr>
                <w:rFonts w:ascii="Arial" w:hAnsi="Arial" w:cs="Arial"/>
                <w:shd w:val="clear" w:color="auto" w:fill="FFFFFF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63F4" w:rsidRPr="005A4C3B" w:rsidRDefault="00D70C13" w:rsidP="0087452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AD2C5A" w:rsidRPr="005A4C3B" w:rsidTr="0087452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D2C5A" w:rsidRPr="00622672" w:rsidRDefault="00622672" w:rsidP="0062267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 w:rsidRPr="00622672">
              <w:rPr>
                <w:rFonts w:ascii="Arial" w:hAnsi="Arial" w:cs="Arial"/>
                <w:shd w:val="clear" w:color="auto" w:fill="FFFFFF"/>
              </w:rPr>
              <w:t>Pegar a pinça, fixar e levantar o ponto</w:t>
            </w:r>
            <w:r>
              <w:rPr>
                <w:rFonts w:ascii="Arial" w:hAnsi="Arial" w:cs="Arial"/>
                <w:shd w:val="clear" w:color="auto" w:fill="FFFFFF"/>
              </w:rPr>
              <w:t xml:space="preserve"> retirando-o.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2C5A" w:rsidRPr="005A4C3B" w:rsidRDefault="00D70C13" w:rsidP="0087452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F40637" w:rsidRPr="005A4C3B" w:rsidTr="0087452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40637" w:rsidRPr="00F40637" w:rsidRDefault="00F40637" w:rsidP="0062267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 w:rsidRPr="00F40637">
              <w:rPr>
                <w:rFonts w:ascii="Arial" w:hAnsi="Arial" w:cs="Arial"/>
                <w:shd w:val="clear" w:color="auto" w:fill="FFFFFF"/>
              </w:rPr>
              <w:t>Proceder da mesma maneira para os demais pontos.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0637" w:rsidRPr="005A4C3B" w:rsidRDefault="00D70C13" w:rsidP="0087452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AE476E" w:rsidRPr="005A4C3B" w:rsidTr="0087452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E476E" w:rsidRPr="00AE476E" w:rsidRDefault="00AE476E" w:rsidP="0062267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 w:rsidRPr="00AE476E">
              <w:rPr>
                <w:rFonts w:ascii="Arial" w:hAnsi="Arial" w:cs="Arial"/>
                <w:shd w:val="clear" w:color="auto" w:fill="FFFFFF"/>
              </w:rPr>
              <w:t>Observar se todos os pontos saíram por inteiro.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476E" w:rsidRPr="005A4C3B" w:rsidRDefault="00D70C13" w:rsidP="0087452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Técnico de     Enfermagem / </w:t>
            </w:r>
            <w:r>
              <w:rPr>
                <w:rFonts w:ascii="Arial" w:hAnsi="Arial" w:cs="Arial"/>
              </w:rPr>
              <w:lastRenderedPageBreak/>
              <w:t>Enfermeiro</w:t>
            </w:r>
          </w:p>
        </w:tc>
      </w:tr>
      <w:tr w:rsidR="003A40C7" w:rsidRPr="005A4C3B" w:rsidTr="0087452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A40C7" w:rsidRPr="005A4C3B" w:rsidRDefault="003A40C7" w:rsidP="0087452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Realizar o curativo</w:t>
            </w:r>
            <w:r w:rsidR="004E6499">
              <w:rPr>
                <w:rFonts w:ascii="Arial" w:hAnsi="Arial" w:cs="Arial"/>
                <w:color w:val="000000"/>
              </w:rPr>
              <w:t xml:space="preserve"> oclusivo ou aberto.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7" w:rsidRPr="005A4C3B" w:rsidRDefault="00D70C13" w:rsidP="0087452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A46015" w:rsidRPr="005A4C3B" w:rsidTr="0087452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46015" w:rsidRDefault="00A46015" w:rsidP="0087452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015" w:rsidRPr="005A4C3B" w:rsidRDefault="00D70C13" w:rsidP="0087452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3A40C7" w:rsidRPr="005A4C3B" w:rsidTr="0087452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A40C7" w:rsidRPr="005A4C3B" w:rsidRDefault="003A40C7" w:rsidP="0087452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Retirar todo o material, desprezando o saco plástico no lixo contaminado hospitalar</w:t>
            </w:r>
            <w:r w:rsidR="0087452E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7" w:rsidRPr="005A4C3B" w:rsidRDefault="00D70C13" w:rsidP="0087452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3A40C7" w:rsidRPr="005A4C3B" w:rsidTr="0087452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A40C7" w:rsidRPr="005A4C3B" w:rsidRDefault="003A40C7" w:rsidP="0087452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Encaminhar o material à CME, conforme rotina</w:t>
            </w:r>
            <w:r w:rsidR="0087452E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7" w:rsidRPr="005A4C3B" w:rsidRDefault="00D70C13" w:rsidP="0087452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3A40C7" w:rsidRPr="005A4C3B" w:rsidTr="0087452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A40C7" w:rsidRPr="005A4C3B" w:rsidRDefault="00A46015" w:rsidP="0087452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Realizar anotações de enfermagem na prescrição.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7" w:rsidRPr="005A4C3B" w:rsidRDefault="00D70C13" w:rsidP="0087452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</w:tbl>
    <w:p w:rsidR="00815D82" w:rsidRPr="005A4C3B" w:rsidRDefault="00815D82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  <w:bookmarkStart w:id="0" w:name="_GoBack"/>
      <w:bookmarkEnd w:id="0"/>
    </w:p>
    <w:p w:rsidR="0026067C" w:rsidRPr="005A4C3B" w:rsidRDefault="00DF659A" w:rsidP="005A4C3B">
      <w:pPr>
        <w:pStyle w:val="Standard"/>
        <w:spacing w:line="360" w:lineRule="auto"/>
        <w:ind w:left="-567" w:right="-568"/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A46015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A46015" w:rsidRPr="005A4C3B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015" w:rsidRPr="008C2F29" w:rsidRDefault="00A46015" w:rsidP="00324508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015" w:rsidRPr="005A4C3B" w:rsidRDefault="00A46015" w:rsidP="00324508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015" w:rsidRPr="005A4C3B" w:rsidRDefault="00A46015" w:rsidP="00324508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015" w:rsidRPr="005A4C3B" w:rsidRDefault="00A46015" w:rsidP="00324508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015" w:rsidRPr="005A4C3B" w:rsidRDefault="00A46015" w:rsidP="00324508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015" w:rsidRPr="005A4C3B" w:rsidRDefault="00A46015" w:rsidP="00324508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Pr="005A4C3B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Default="006827A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26" type="#_x0000_t202" style="position:absolute;left:0;text-align:left;margin-left:324.7pt;margin-top:617.8pt;width:142.3pt;height:57.2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DF659A"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A46015" w:rsidRPr="005A4C3B" w:rsidRDefault="00A46015" w:rsidP="004C0BAF">
      <w:pPr>
        <w:pStyle w:val="Standard"/>
        <w:numPr>
          <w:ilvl w:val="0"/>
          <w:numId w:val="2"/>
        </w:numPr>
        <w:spacing w:line="360" w:lineRule="auto"/>
        <w:ind w:right="-568"/>
        <w:rPr>
          <w:rFonts w:ascii="Arial" w:hAnsi="Arial" w:cs="Arial"/>
          <w:b/>
        </w:rPr>
      </w:pPr>
      <w:r>
        <w:rPr>
          <w:rFonts w:ascii="Arial" w:hAnsi="Arial" w:cs="Arial"/>
          <w:color w:val="000000"/>
        </w:rPr>
        <w:t>Utilizar sempre material estéril.</w:t>
      </w:r>
    </w:p>
    <w:p w:rsidR="00A46015" w:rsidRDefault="00A46015" w:rsidP="004C0BAF">
      <w:pPr>
        <w:pStyle w:val="Standard"/>
        <w:numPr>
          <w:ilvl w:val="0"/>
          <w:numId w:val="2"/>
        </w:numPr>
        <w:spacing w:line="360" w:lineRule="auto"/>
        <w:ind w:right="-5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Protocolo de lavagem das mãos antes e após a realização de cada curativo, mesmo que seja em um mesmo paciente.</w:t>
      </w:r>
    </w:p>
    <w:p w:rsidR="00A46015" w:rsidRDefault="00A46015" w:rsidP="004C0BAF">
      <w:pPr>
        <w:pStyle w:val="Standard"/>
        <w:numPr>
          <w:ilvl w:val="0"/>
          <w:numId w:val="2"/>
        </w:numPr>
        <w:spacing w:line="360" w:lineRule="auto"/>
        <w:ind w:right="-5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Não falar próximo à ferida e ao material esterilizado.</w:t>
      </w:r>
    </w:p>
    <w:p w:rsidR="0026067C" w:rsidRPr="005A4C3B" w:rsidRDefault="006827A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 id="Caixa de texto 11" o:spid="_x0000_s1029" type="#_x0000_t202" style="position:absolute;left:0;text-align:left;margin-left:324.7pt;margin-top:617.8pt;width:142.3pt;height:57.2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Caixa de texto 10" o:spid="_x0000_s1030" type="#_x0000_t202" style="position:absolute;left:0;text-align:left;margin-left:324.7pt;margin-top:617.8pt;width:142.3pt;height:57.2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c+CekvAgAAXw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A664BB" w:rsidRPr="005A4C3B" w:rsidRDefault="006827AA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31" style="position:absolute;left:0;text-align:left;flip:y;z-index:251681280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5A4C3B">
        <w:rPr>
          <w:rFonts w:ascii="Arial" w:hAnsi="Arial" w:cs="Arial"/>
        </w:rPr>
        <w:t>Não aplicável.</w:t>
      </w:r>
    </w:p>
    <w:sectPr w:rsidR="00A664BB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3EE" w:rsidRDefault="008443EE">
      <w:r>
        <w:separator/>
      </w:r>
    </w:p>
  </w:endnote>
  <w:endnote w:type="continuationSeparator" w:id="1">
    <w:p w:rsidR="008443EE" w:rsidRDefault="008443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1095"/>
      <w:gridCol w:w="2755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B9337B" w:rsidRPr="005575D8" w:rsidTr="005A4C3B">
      <w:trPr>
        <w:trHeight w:val="155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                   __________________</w:t>
          </w:r>
        </w:p>
        <w:p w:rsidR="00B9337B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5575D8" w:rsidRPr="005575D8" w:rsidRDefault="005575D8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>______________________</w:t>
          </w: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>__________________</w:t>
          </w: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Data: </w:t>
          </w:r>
        </w:p>
      </w:tc>
    </w:tr>
    <w:tr w:rsidR="00B9337B" w:rsidTr="005A4C3B">
      <w:trPr>
        <w:gridBefore w:val="1"/>
        <w:wBefore w:w="1095" w:type="dxa"/>
        <w:jc w:val="center"/>
      </w:trPr>
      <w:tc>
        <w:tcPr>
          <w:tcW w:w="9153" w:type="dxa"/>
          <w:gridSpan w:val="3"/>
        </w:tcPr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7 - </w:t>
          </w:r>
          <w:r w:rsidRPr="00064FA9">
            <w:rPr>
              <w:rFonts w:ascii="Arial" w:hAnsi="Arial" w:cs="Arial"/>
              <w:sz w:val="24"/>
              <w:szCs w:val="24"/>
            </w:rPr>
            <w:t>Os promotores do evento não poderão alterar as instalações elétricas, hidrául</w:t>
          </w:r>
          <w:r w:rsidRPr="00064FA9">
            <w:rPr>
              <w:rFonts w:ascii="Arial" w:hAnsi="Arial" w:cs="Arial"/>
              <w:sz w:val="24"/>
              <w:szCs w:val="24"/>
            </w:rPr>
            <w:t>i</w:t>
          </w:r>
          <w:r w:rsidRPr="00064FA9">
            <w:rPr>
              <w:rFonts w:ascii="Arial" w:hAnsi="Arial" w:cs="Arial"/>
              <w:sz w:val="24"/>
              <w:szCs w:val="24"/>
            </w:rPr>
            <w:t xml:space="preserve">cas, rede de dados e telefonia, nem alterar a estrutura física </w:t>
          </w:r>
          <w:r>
            <w:rPr>
              <w:rFonts w:ascii="Arial" w:hAnsi="Arial" w:cs="Arial"/>
              <w:sz w:val="24"/>
              <w:szCs w:val="24"/>
            </w:rPr>
            <w:t>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8 - </w:t>
          </w:r>
          <w:r w:rsidRPr="00064FA9">
            <w:rPr>
              <w:rFonts w:ascii="Arial" w:hAnsi="Arial" w:cs="Arial"/>
              <w:sz w:val="24"/>
              <w:szCs w:val="24"/>
            </w:rPr>
            <w:t>Os equipamentos do auditório somente serão operados pela equipe técnica da Divisão de Eventos. Não é permitida a instalação ou substituição de quaisquer ap</w:t>
          </w:r>
          <w:r w:rsidRPr="00064FA9">
            <w:rPr>
              <w:rFonts w:ascii="Arial" w:hAnsi="Arial" w:cs="Arial"/>
              <w:sz w:val="24"/>
              <w:szCs w:val="24"/>
            </w:rPr>
            <w:t>a</w:t>
          </w:r>
          <w:r w:rsidRPr="00064FA9">
            <w:rPr>
              <w:rFonts w:ascii="Arial" w:hAnsi="Arial" w:cs="Arial"/>
              <w:sz w:val="24"/>
              <w:szCs w:val="24"/>
            </w:rPr>
            <w:t xml:space="preserve">relhos, bem como a retirada ou mudança de cabos conectados </w:t>
          </w:r>
          <w:r>
            <w:rPr>
              <w:rFonts w:ascii="Arial" w:hAnsi="Arial" w:cs="Arial"/>
              <w:sz w:val="24"/>
              <w:szCs w:val="24"/>
            </w:rPr>
            <w:t>ao sistema de som e audiovisual.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9 - </w:t>
          </w:r>
          <w:r w:rsidRPr="00064FA9">
            <w:rPr>
              <w:rFonts w:ascii="Arial" w:hAnsi="Arial" w:cs="Arial"/>
              <w:sz w:val="24"/>
              <w:szCs w:val="24"/>
            </w:rPr>
            <w:t>Caso se utilize o ar condicionado, m</w:t>
          </w:r>
          <w:r>
            <w:rPr>
              <w:rFonts w:ascii="Arial" w:hAnsi="Arial" w:cs="Arial"/>
              <w:sz w:val="24"/>
              <w:szCs w:val="24"/>
            </w:rPr>
            <w:t>anter fechadas portas e janelas.</w:t>
          </w:r>
        </w:p>
        <w:p w:rsidR="00B9337B" w:rsidRPr="00064FA9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10 - Nenhum equipamento ou móvel pode ser retirado 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11 - </w:t>
          </w:r>
          <w:r w:rsidRPr="00EC76F6">
            <w:rPr>
              <w:rFonts w:ascii="Arial" w:hAnsi="Arial" w:cs="Arial"/>
              <w:sz w:val="24"/>
            </w:rPr>
            <w:t xml:space="preserve">Toda decoração, em ocasião de eventos, </w:t>
          </w:r>
          <w:r>
            <w:rPr>
              <w:rFonts w:ascii="Arial" w:hAnsi="Arial" w:cs="Arial"/>
              <w:sz w:val="24"/>
            </w:rPr>
            <w:t>deverá ser</w:t>
          </w:r>
          <w:r w:rsidRPr="00EC76F6">
            <w:rPr>
              <w:rFonts w:ascii="Arial" w:hAnsi="Arial" w:cs="Arial"/>
              <w:sz w:val="24"/>
            </w:rPr>
            <w:t xml:space="preserve"> feita sob a supervisão </w:t>
          </w:r>
          <w:r>
            <w:rPr>
              <w:rFonts w:ascii="Arial" w:hAnsi="Arial" w:cs="Arial"/>
              <w:sz w:val="24"/>
            </w:rPr>
            <w:t>do responsável pelo acompanhamento do evento</w:t>
          </w:r>
          <w:r w:rsidRPr="00EC76F6">
            <w:rPr>
              <w:rFonts w:ascii="Arial" w:hAnsi="Arial" w:cs="Arial"/>
              <w:sz w:val="24"/>
            </w:rPr>
            <w:t xml:space="preserve">. 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9A2BAA">
            <w:rPr>
              <w:rFonts w:ascii="Arial" w:hAnsi="Arial" w:cs="Arial"/>
              <w:sz w:val="24"/>
            </w:rPr>
            <w:t>12 - É proibido afixar avisos, cartazes, banners, faixas, programas ou quaisquer peças informativas nas paredes do auditório ou saguão, portas, janelas ou teto.</w:t>
          </w:r>
        </w:p>
        <w:p w:rsidR="00B9337B" w:rsidRPr="00064FA9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13 -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qualquer tipo de sonorização que possa causar transtornos ao funcionamento do </w:t>
          </w:r>
          <w:r>
            <w:rPr>
              <w:rFonts w:ascii="Arial" w:hAnsi="Arial" w:cs="Arial"/>
              <w:sz w:val="24"/>
              <w:szCs w:val="24"/>
            </w:rPr>
            <w:t>Evento.</w:t>
          </w: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14 - </w:t>
          </w:r>
          <w:r w:rsidRPr="00064FA9">
            <w:rPr>
              <w:rFonts w:ascii="Arial" w:hAnsi="Arial" w:cs="Arial"/>
              <w:sz w:val="24"/>
              <w:szCs w:val="24"/>
            </w:rPr>
            <w:t>É proibido fumar no auditório e no saguão</w:t>
          </w:r>
          <w:r>
            <w:rPr>
              <w:rFonts w:ascii="Arial" w:hAnsi="Arial" w:cs="Arial"/>
              <w:sz w:val="24"/>
              <w:szCs w:val="24"/>
            </w:rPr>
            <w:t>, assim como em qualquer depe</w:t>
          </w:r>
          <w:r>
            <w:rPr>
              <w:rFonts w:ascii="Arial" w:hAnsi="Arial" w:cs="Arial"/>
              <w:sz w:val="24"/>
              <w:szCs w:val="24"/>
            </w:rPr>
            <w:t>n</w:t>
          </w:r>
          <w:r>
            <w:rPr>
              <w:rFonts w:ascii="Arial" w:hAnsi="Arial" w:cs="Arial"/>
              <w:sz w:val="24"/>
              <w:szCs w:val="24"/>
            </w:rPr>
            <w:t>dência do HMDI.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15 - É proibido a entrada e o consumo de alimentos, bebidas alcóolicas, refrigera</w:t>
          </w:r>
          <w:r w:rsidRPr="009A2BAA">
            <w:rPr>
              <w:rFonts w:ascii="Arial" w:hAnsi="Arial" w:cs="Arial"/>
              <w:sz w:val="24"/>
              <w:szCs w:val="24"/>
            </w:rPr>
            <w:t>n</w:t>
          </w:r>
          <w:r w:rsidRPr="009A2BAA">
            <w:rPr>
              <w:rFonts w:ascii="Arial" w:hAnsi="Arial" w:cs="Arial"/>
              <w:sz w:val="24"/>
              <w:szCs w:val="24"/>
            </w:rPr>
            <w:t>tes e líquidos em geral no interior do auditório.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16 -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material inflamável, bem como qualquer outro material que possa sujar ou danificar o auditório </w:t>
          </w:r>
          <w:r>
            <w:rPr>
              <w:rFonts w:ascii="Arial" w:hAnsi="Arial" w:cs="Arial"/>
              <w:sz w:val="24"/>
              <w:szCs w:val="24"/>
            </w:rPr>
            <w:t>e as dependências anexas.</w:t>
          </w:r>
        </w:p>
        <w:p w:rsidR="00B9337B" w:rsidRDefault="00B9337B" w:rsidP="00FA3D5C"/>
      </w:tc>
    </w:tr>
  </w:tbl>
  <w:p w:rsidR="00B9337B" w:rsidRDefault="00B9337B">
    <w:pPr>
      <w:pStyle w:val="Rodap"/>
    </w:pPr>
  </w:p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3EE" w:rsidRDefault="008443EE">
      <w:r>
        <w:rPr>
          <w:color w:val="000000"/>
        </w:rPr>
        <w:separator/>
      </w:r>
    </w:p>
  </w:footnote>
  <w:footnote w:type="continuationSeparator" w:id="1">
    <w:p w:rsidR="008443EE" w:rsidRDefault="008443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87452E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87452E" w:rsidRDefault="0087452E" w:rsidP="0087452E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Setor: 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87452E" w:rsidRDefault="00342877" w:rsidP="0087452E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073</w:t>
          </w:r>
        </w:p>
      </w:tc>
    </w:tr>
    <w:tr w:rsidR="0087452E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87452E" w:rsidRDefault="0087452E" w:rsidP="0087452E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>
            <w:rPr>
              <w:rFonts w:ascii="Arial" w:hAnsi="Arial" w:cs="Arial"/>
              <w:b/>
              <w:color w:val="000000"/>
            </w:rPr>
            <w:t>Retirada de Ponto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87452E" w:rsidRDefault="0087452E" w:rsidP="0087452E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87452E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87452E" w:rsidRDefault="0087452E" w:rsidP="0087452E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87452E" w:rsidRDefault="0087452E" w:rsidP="0087452E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6827AA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6827AA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5A38CE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6827AA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6827AA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6827AA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5A38CE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6827AA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87452E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87452E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342877">
            <w:rPr>
              <w:rFonts w:ascii="Arial" w:hAnsi="Arial" w:cs="Arial"/>
              <w:b/>
              <w:bCs/>
              <w:sz w:val="18"/>
              <w:szCs w:val="18"/>
            </w:rPr>
            <w:t>073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87452E">
            <w:rPr>
              <w:rFonts w:ascii="Arial" w:hAnsi="Arial" w:cs="Arial"/>
              <w:b/>
              <w:color w:val="000000"/>
            </w:rPr>
            <w:t>Retirada de Ponto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87452E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6827AA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6827AA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D70C13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6827AA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6827AA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6827AA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D70C13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6827AA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71040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75F870A5"/>
    <w:multiLevelType w:val="hybridMultilevel"/>
    <w:tmpl w:val="6046FA8C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40C3"/>
    <w:rsid w:val="000037AD"/>
    <w:rsid w:val="00022D11"/>
    <w:rsid w:val="0002744F"/>
    <w:rsid w:val="000868D0"/>
    <w:rsid w:val="00096066"/>
    <w:rsid w:val="00171435"/>
    <w:rsid w:val="001A4D06"/>
    <w:rsid w:val="001C47D9"/>
    <w:rsid w:val="0026067C"/>
    <w:rsid w:val="002A6DBE"/>
    <w:rsid w:val="002D743C"/>
    <w:rsid w:val="002E4D75"/>
    <w:rsid w:val="0031632F"/>
    <w:rsid w:val="00317AAC"/>
    <w:rsid w:val="00331F3D"/>
    <w:rsid w:val="00342877"/>
    <w:rsid w:val="003A40C7"/>
    <w:rsid w:val="003A6758"/>
    <w:rsid w:val="003B2BDD"/>
    <w:rsid w:val="003B6A43"/>
    <w:rsid w:val="003D6745"/>
    <w:rsid w:val="003E0BE9"/>
    <w:rsid w:val="004C0BAF"/>
    <w:rsid w:val="004D1227"/>
    <w:rsid w:val="004E6499"/>
    <w:rsid w:val="00532EC0"/>
    <w:rsid w:val="00542F07"/>
    <w:rsid w:val="005575D8"/>
    <w:rsid w:val="005863F4"/>
    <w:rsid w:val="005A38CE"/>
    <w:rsid w:val="005A4C3B"/>
    <w:rsid w:val="00622672"/>
    <w:rsid w:val="006456AB"/>
    <w:rsid w:val="006827AA"/>
    <w:rsid w:val="007244D4"/>
    <w:rsid w:val="007A4928"/>
    <w:rsid w:val="008108BC"/>
    <w:rsid w:val="00815D82"/>
    <w:rsid w:val="008443EE"/>
    <w:rsid w:val="00852D28"/>
    <w:rsid w:val="0087452E"/>
    <w:rsid w:val="008A0B5E"/>
    <w:rsid w:val="008B1881"/>
    <w:rsid w:val="00912F73"/>
    <w:rsid w:val="009D6342"/>
    <w:rsid w:val="00A16733"/>
    <w:rsid w:val="00A340C3"/>
    <w:rsid w:val="00A46015"/>
    <w:rsid w:val="00A664BB"/>
    <w:rsid w:val="00AD2C5A"/>
    <w:rsid w:val="00AE476E"/>
    <w:rsid w:val="00B16BBF"/>
    <w:rsid w:val="00B30425"/>
    <w:rsid w:val="00B47DB3"/>
    <w:rsid w:val="00B750B6"/>
    <w:rsid w:val="00B90D92"/>
    <w:rsid w:val="00B9337B"/>
    <w:rsid w:val="00B9373D"/>
    <w:rsid w:val="00BA101C"/>
    <w:rsid w:val="00BA6413"/>
    <w:rsid w:val="00BD133C"/>
    <w:rsid w:val="00C40DCD"/>
    <w:rsid w:val="00C7749A"/>
    <w:rsid w:val="00D25ACB"/>
    <w:rsid w:val="00D70C13"/>
    <w:rsid w:val="00D96B63"/>
    <w:rsid w:val="00DD218D"/>
    <w:rsid w:val="00DF659A"/>
    <w:rsid w:val="00E65E21"/>
    <w:rsid w:val="00F40637"/>
    <w:rsid w:val="00F64D2C"/>
    <w:rsid w:val="00F73ADD"/>
    <w:rsid w:val="00FA3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B16BBF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B16BBF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B16BBF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B16BBF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B16BBF"/>
    <w:pPr>
      <w:jc w:val="center"/>
    </w:pPr>
    <w:rPr>
      <w:i/>
      <w:iCs/>
    </w:rPr>
  </w:style>
  <w:style w:type="paragraph" w:styleId="Lista">
    <w:name w:val="List"/>
    <w:basedOn w:val="Textbody"/>
    <w:rsid w:val="00B16BBF"/>
    <w:rPr>
      <w:rFonts w:cs="Tahoma"/>
    </w:rPr>
  </w:style>
  <w:style w:type="paragraph" w:styleId="Legenda">
    <w:name w:val="caption"/>
    <w:basedOn w:val="Standard"/>
    <w:rsid w:val="00B16BB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B16BBF"/>
    <w:pPr>
      <w:suppressLineNumbers/>
    </w:pPr>
    <w:rPr>
      <w:rFonts w:cs="Tahoma"/>
    </w:rPr>
  </w:style>
  <w:style w:type="paragraph" w:styleId="Cabealho">
    <w:name w:val="header"/>
    <w:basedOn w:val="Normal"/>
    <w:rsid w:val="00B16BBF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B16BBF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B16BBF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B16BBF"/>
    <w:pPr>
      <w:suppressLineNumbers/>
    </w:pPr>
  </w:style>
  <w:style w:type="paragraph" w:customStyle="1" w:styleId="TableHeading">
    <w:name w:val="Table Heading"/>
    <w:basedOn w:val="TableContents"/>
    <w:rsid w:val="00B16BBF"/>
    <w:pPr>
      <w:jc w:val="center"/>
    </w:pPr>
    <w:rPr>
      <w:b/>
      <w:bCs/>
    </w:rPr>
  </w:style>
  <w:style w:type="character" w:styleId="Nmerodepgina">
    <w:name w:val="page number"/>
    <w:basedOn w:val="Fontepargpadro"/>
    <w:rsid w:val="00B16BBF"/>
  </w:style>
  <w:style w:type="character" w:customStyle="1" w:styleId="CabealhoChar">
    <w:name w:val="Cabeçalho Char"/>
    <w:basedOn w:val="Fontepargpadro"/>
    <w:rsid w:val="00B16BBF"/>
    <w:rPr>
      <w:rFonts w:cs="Mangal"/>
      <w:szCs w:val="21"/>
    </w:rPr>
  </w:style>
  <w:style w:type="character" w:customStyle="1" w:styleId="RodapChar">
    <w:name w:val="Rodapé Char"/>
    <w:basedOn w:val="Fontepargpadro"/>
    <w:rsid w:val="00B16BBF"/>
    <w:rPr>
      <w:rFonts w:cs="Mangal"/>
      <w:szCs w:val="21"/>
    </w:rPr>
  </w:style>
  <w:style w:type="character" w:customStyle="1" w:styleId="CabealhoChar1">
    <w:name w:val="Cabeçalho Char1"/>
    <w:basedOn w:val="Fontepargpadro"/>
    <w:rsid w:val="00B16BBF"/>
    <w:rPr>
      <w:rFonts w:cs="Mangal"/>
      <w:szCs w:val="21"/>
    </w:rPr>
  </w:style>
  <w:style w:type="character" w:customStyle="1" w:styleId="RodapChar1">
    <w:name w:val="Rodapé Char1"/>
    <w:basedOn w:val="Fontepargpadro"/>
    <w:rsid w:val="00B16BBF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B16BBF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B16BBF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30</TotalTime>
  <Pages>3</Pages>
  <Words>441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38</cp:revision>
  <cp:lastPrinted>2013-12-02T15:22:00Z</cp:lastPrinted>
  <dcterms:created xsi:type="dcterms:W3CDTF">2016-05-17T12:30:00Z</dcterms:created>
  <dcterms:modified xsi:type="dcterms:W3CDTF">2016-05-18T19:55:00Z</dcterms:modified>
</cp:coreProperties>
</file>