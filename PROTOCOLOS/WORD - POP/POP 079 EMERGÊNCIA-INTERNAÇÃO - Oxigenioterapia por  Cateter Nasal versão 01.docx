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0F76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C56CA9" w:rsidRDefault="00C56CA9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C56CA9">
        <w:rPr>
          <w:rFonts w:ascii="Arial" w:hAnsi="Arial" w:cs="Arial"/>
        </w:rPr>
        <w:t>Padronizar o procedimento de oxigen</w:t>
      </w:r>
      <w:r w:rsidR="00E05A11">
        <w:rPr>
          <w:rFonts w:ascii="Arial" w:hAnsi="Arial" w:cs="Arial"/>
        </w:rPr>
        <w:t>i</w:t>
      </w:r>
      <w:r w:rsidRPr="00C56CA9">
        <w:rPr>
          <w:rFonts w:ascii="Arial" w:hAnsi="Arial" w:cs="Arial"/>
        </w:rPr>
        <w:t>oterapia por cateter nasal.</w:t>
      </w:r>
    </w:p>
    <w:p w:rsidR="00C56CA9" w:rsidRPr="00C56CA9" w:rsidRDefault="00C56CA9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0F76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0F76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0F76E2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C56CA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  <w:r w:rsidR="00795BED">
              <w:rPr>
                <w:rFonts w:ascii="Arial" w:hAnsi="Arial" w:cs="Arial"/>
                <w:b/>
              </w:rPr>
              <w:t xml:space="preserve"> para Instalação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A3229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C56CA9" w:rsidP="00C56CA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BA3F99" w:rsidRPr="009F6D19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84DC8" w:rsidRDefault="00D84DC8" w:rsidP="00D84DC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Reunir o material necessário e encaminhá-lo à unidade do cliente</w:t>
            </w:r>
          </w:p>
          <w:p w:rsidR="00D84DC8" w:rsidRDefault="00D84DC8" w:rsidP="00D84DC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Luvas de procedimento</w:t>
            </w:r>
          </w:p>
          <w:p w:rsidR="00D84DC8" w:rsidRDefault="00D84DC8" w:rsidP="00D84DC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Cateter nasal de oxigênio</w:t>
            </w:r>
          </w:p>
          <w:p w:rsidR="00D84DC8" w:rsidRDefault="00D84DC8" w:rsidP="00D84DC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Fluxômetro de O2</w:t>
            </w:r>
          </w:p>
          <w:p w:rsidR="00D84DC8" w:rsidRDefault="00143C55" w:rsidP="00D84DC8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Kit de umidificador</w:t>
            </w:r>
          </w:p>
          <w:p w:rsidR="00BA3F99" w:rsidRPr="005A4C3B" w:rsidRDefault="00143C55" w:rsidP="00143C55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Frasco de água destilada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3067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3067" w:rsidRPr="00EA0E8D" w:rsidRDefault="00EA0E8D" w:rsidP="00D84DC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A0E8D">
              <w:rPr>
                <w:rFonts w:ascii="Arial" w:hAnsi="Arial" w:cs="Arial"/>
                <w:shd w:val="clear" w:color="auto" w:fill="FFFFFF"/>
              </w:rPr>
              <w:t>Orientar o cliente e/ou acompanhante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067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333270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33270" w:rsidRPr="00A60C5E" w:rsidRDefault="00333270" w:rsidP="00D84DC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E55EB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270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BA3F9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F6D19">
              <w:rPr>
                <w:rFonts w:ascii="Arial" w:hAnsi="Arial" w:cs="Arial"/>
                <w:color w:val="000000"/>
              </w:rPr>
              <w:t>Colocar água destilada no frasco do umidificador até o nível indicado</w:t>
            </w:r>
            <w:r w:rsidR="00C56CA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BA3F9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F6D19">
              <w:rPr>
                <w:rFonts w:ascii="Arial" w:hAnsi="Arial" w:cs="Arial"/>
                <w:color w:val="000000"/>
              </w:rPr>
              <w:t>Conectar o umidificador à rede de oxigênio através do fluxômetro</w:t>
            </w:r>
            <w:r w:rsidR="00C56CA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BA3F9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B7EE1">
              <w:rPr>
                <w:rFonts w:ascii="Arial" w:hAnsi="Arial" w:cs="Arial"/>
                <w:color w:val="000000"/>
              </w:rPr>
              <w:lastRenderedPageBreak/>
              <w:t>Conectar a extensão de borracha ao umidificador, mantendo a outra</w:t>
            </w:r>
            <w:r w:rsidRPr="009F6D19">
              <w:rPr>
                <w:rFonts w:ascii="Arial" w:hAnsi="Arial" w:cs="Arial"/>
                <w:color w:val="000000"/>
              </w:rPr>
              <w:t xml:space="preserve"> extremidade protegida</w:t>
            </w:r>
            <w:r w:rsidR="00C56CA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333270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33270" w:rsidRPr="009F6D19" w:rsidRDefault="0033327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Elevar a cabeceira da cama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270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B7EE1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B7EE1" w:rsidRPr="009F6D19" w:rsidRDefault="004B7EE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Calçar a luvas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EE1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43D45" w:rsidRPr="00F43D45" w:rsidRDefault="00BA3F99" w:rsidP="004B7EE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Limpar as nari</w:t>
            </w:r>
            <w:r w:rsidR="004B7EE1">
              <w:rPr>
                <w:rFonts w:ascii="Arial" w:hAnsi="Arial" w:cs="Arial"/>
                <w:color w:val="000000"/>
              </w:rPr>
              <w:t>nas do cliente com gaze umedeci</w:t>
            </w:r>
            <w:r w:rsidRPr="009F6D19">
              <w:rPr>
                <w:rFonts w:ascii="Arial" w:hAnsi="Arial" w:cs="Arial"/>
                <w:color w:val="000000"/>
              </w:rPr>
              <w:t xml:space="preserve">da em soro fisiológico </w:t>
            </w:r>
            <w:r w:rsidR="004B7EE1">
              <w:rPr>
                <w:rFonts w:ascii="Arial" w:hAnsi="Arial" w:cs="Arial"/>
                <w:color w:val="000000"/>
              </w:rPr>
              <w:t>se necessário.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43D45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43D45" w:rsidRPr="00F43D45" w:rsidRDefault="00F43D4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C</w:t>
            </w:r>
            <w:r w:rsidRPr="00F43D45">
              <w:rPr>
                <w:rFonts w:ascii="Arial" w:hAnsi="Arial" w:cs="Arial"/>
                <w:shd w:val="clear" w:color="auto" w:fill="FFFFFF"/>
              </w:rPr>
              <w:t>olocar os “pinos” do cateter nas narinas do cliente; passar a extenção do cateter ao redor do ouvido do cliente e sob o queixo; utilizar proteção com algodão entre a extenção e o ouvido.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D45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53B06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53B06" w:rsidRDefault="00B53B0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Conectar o cateter a extensão de borracha.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B06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53B06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53B06" w:rsidRPr="00B53B06" w:rsidRDefault="00B53B0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B53B06">
              <w:rPr>
                <w:rFonts w:ascii="Arial" w:hAnsi="Arial" w:cs="Arial"/>
                <w:shd w:val="clear" w:color="auto" w:fill="FFFFFF"/>
              </w:rPr>
              <w:t>Abrir a saída de O2 e regular o fluxômetro de acordo com o volume de O2 prescrito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B06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9F6D19" w:rsidRDefault="00BA3F9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Recolher o material e deixar o cliente confortável</w:t>
            </w:r>
            <w:r w:rsidR="00C56CA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200FE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00FE" w:rsidRPr="009F6D19" w:rsidRDefault="008200F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00FE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C56CA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9F6D19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A3F99" w:rsidRPr="005A4C3B" w:rsidTr="002E0A4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A3F99" w:rsidRPr="005A4C3B" w:rsidRDefault="003257F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 xml:space="preserve">Checar na prescrição médica </w:t>
            </w:r>
            <w:r w:rsidR="00BA3F99" w:rsidRPr="009F6D19">
              <w:rPr>
                <w:rFonts w:ascii="Arial" w:hAnsi="Arial" w:cs="Arial"/>
                <w:color w:val="000000"/>
              </w:rPr>
              <w:t>e anotar observações importantes, carimbar e assinar</w:t>
            </w:r>
            <w:r w:rsidR="00C56CA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3F99" w:rsidRPr="005A4C3B" w:rsidRDefault="002E0A4B" w:rsidP="002E0A4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5BED" w:rsidRPr="005A4C3B" w:rsidRDefault="00795BED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  <w:r>
              <w:rPr>
                <w:rFonts w:ascii="Arial" w:hAnsi="Arial" w:cs="Arial"/>
                <w:b/>
              </w:rPr>
              <w:t xml:space="preserve"> para Retirada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9F6D19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Verificar a indicação da retirada do cateter.</w:t>
            </w:r>
          </w:p>
          <w:p w:rsidR="00795BED" w:rsidRPr="005A4C3B" w:rsidRDefault="00795BED" w:rsidP="00632E8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5A4C3B" w:rsidRDefault="00795BED" w:rsidP="00632E8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9F6D19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795BED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Fechar a válvula de oxigênio.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9F6D19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lastRenderedPageBreak/>
              <w:t>Desconectar a extensão de borracha do cateter.</w:t>
            </w:r>
          </w:p>
          <w:p w:rsidR="00795BED" w:rsidRPr="009608D5" w:rsidRDefault="00795BED" w:rsidP="00632E8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9F6D19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Tirar suavemente o cateter e desprezá-lo no lixo adequado.</w:t>
            </w:r>
          </w:p>
          <w:p w:rsidR="00795BED" w:rsidRPr="00A60C5E" w:rsidRDefault="00795BED" w:rsidP="00632E8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5A4C3B" w:rsidRDefault="00795BED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9F6D19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>Limpar as narinas do cliente, se necessário.</w:t>
            </w:r>
          </w:p>
          <w:p w:rsidR="00795BED" w:rsidRPr="009F6D19" w:rsidRDefault="00795BED" w:rsidP="00795BED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B42FE4" w:rsidRDefault="006C3118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95BED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5BED" w:rsidRPr="009F6D19" w:rsidRDefault="006C3118" w:rsidP="006C3118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9F6D19">
              <w:rPr>
                <w:rFonts w:ascii="Arial" w:hAnsi="Arial" w:cs="Arial"/>
                <w:color w:val="000000"/>
              </w:rPr>
              <w:t xml:space="preserve">Deixar o cliente confortável e o </w:t>
            </w:r>
            <w:r>
              <w:rPr>
                <w:rFonts w:ascii="Arial" w:hAnsi="Arial" w:cs="Arial"/>
                <w:color w:val="000000"/>
              </w:rPr>
              <w:t>ambiente em</w:t>
            </w:r>
            <w:r w:rsidRPr="009F6D19">
              <w:rPr>
                <w:rFonts w:ascii="Arial" w:hAnsi="Arial" w:cs="Arial"/>
                <w:color w:val="000000"/>
              </w:rPr>
              <w:t xml:space="preserve"> ordem.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BED" w:rsidRPr="00B42FE4" w:rsidRDefault="006C3118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C3118" w:rsidRPr="005A4C3B" w:rsidTr="00632E8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C3118" w:rsidRPr="009F6D19" w:rsidRDefault="006C3118" w:rsidP="006C3118">
            <w:pPr>
              <w:numPr>
                <w:ilvl w:val="0"/>
                <w:numId w:val="2"/>
              </w:numPr>
              <w:spacing w:line="360" w:lineRule="auto"/>
              <w:ind w:left="-574" w:right="-574" w:firstLine="0"/>
              <w:jc w:val="both"/>
              <w:rPr>
                <w:rFonts w:ascii="Arial" w:hAnsi="Arial" w:cs="Arial"/>
                <w:color w:val="000000"/>
              </w:rPr>
            </w:pPr>
            <w:r w:rsidRPr="00522479">
              <w:rPr>
                <w:rFonts w:ascii="Arial" w:hAnsi="Arial" w:cs="Arial"/>
              </w:rPr>
              <w:t xml:space="preserve">Checar na prescrição médica </w:t>
            </w:r>
            <w:r w:rsidRPr="009F6D19">
              <w:rPr>
                <w:rFonts w:ascii="Arial" w:hAnsi="Arial" w:cs="Arial"/>
                <w:color w:val="000000"/>
              </w:rPr>
              <w:t>e anotar observações importantes,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118" w:rsidRPr="00B42FE4" w:rsidRDefault="006C3118" w:rsidP="00632E8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795BED" w:rsidRPr="005A4C3B" w:rsidRDefault="00795BED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2E0A4B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2E0A4B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8C2F29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5A4C3B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5A4C3B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5A4C3B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5A4C3B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A4B" w:rsidRPr="005A4C3B" w:rsidRDefault="002E0A4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4E7FE5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C56CA9" w:rsidRDefault="00C56CA9" w:rsidP="00C56CA9">
      <w:pPr>
        <w:pStyle w:val="Standard"/>
        <w:spacing w:line="360" w:lineRule="auto"/>
        <w:ind w:left="-574" w:right="-574"/>
        <w:jc w:val="both"/>
        <w:rPr>
          <w:rFonts w:ascii="Arial" w:hAnsi="Arial" w:cs="Arial"/>
          <w:b/>
        </w:rPr>
      </w:pPr>
    </w:p>
    <w:p w:rsidR="00C56CA9" w:rsidRPr="009F6D19" w:rsidRDefault="00C56CA9" w:rsidP="00C56CA9">
      <w:pPr>
        <w:numPr>
          <w:ilvl w:val="0"/>
          <w:numId w:val="2"/>
        </w:numPr>
        <w:spacing w:line="360" w:lineRule="auto"/>
        <w:ind w:left="-574" w:right="-574" w:firstLine="0"/>
        <w:jc w:val="both"/>
        <w:rPr>
          <w:rFonts w:ascii="Arial" w:hAnsi="Arial" w:cs="Arial"/>
          <w:color w:val="000000"/>
        </w:rPr>
      </w:pPr>
      <w:r w:rsidRPr="009F6D19">
        <w:rPr>
          <w:rFonts w:ascii="Arial" w:hAnsi="Arial" w:cs="Arial"/>
          <w:color w:val="000000"/>
        </w:rPr>
        <w:t>Observar para que o cateter não se obstrua com secreção, trocá-Io diariamente; admini</w:t>
      </w:r>
      <w:r w:rsidRPr="009F6D19">
        <w:rPr>
          <w:rFonts w:ascii="Arial" w:hAnsi="Arial" w:cs="Arial"/>
          <w:color w:val="000000"/>
        </w:rPr>
        <w:t>s</w:t>
      </w:r>
      <w:r w:rsidRPr="009F6D19">
        <w:rPr>
          <w:rFonts w:ascii="Arial" w:hAnsi="Arial" w:cs="Arial"/>
          <w:color w:val="000000"/>
        </w:rPr>
        <w:t>trar oxigênio sempre umidificado, isto é, que tenha passado antes pelo frasco umidificador; manter o nível de água no frasco umidificador; trocar a água diariamente (nu</w:t>
      </w:r>
      <w:r w:rsidR="00821E93">
        <w:rPr>
          <w:rFonts w:ascii="Arial" w:hAnsi="Arial" w:cs="Arial"/>
          <w:color w:val="000000"/>
        </w:rPr>
        <w:t>nca completar com água destilada</w:t>
      </w:r>
      <w:r w:rsidRPr="009F6D19">
        <w:rPr>
          <w:rFonts w:ascii="Arial" w:hAnsi="Arial" w:cs="Arial"/>
          <w:color w:val="000000"/>
        </w:rPr>
        <w:t xml:space="preserve"> o frasco do umidificado); fazer higiene nasal com soro fisiológico a cada 8 horas; se necessário, lubrificar a narina do cliente após a retirad</w:t>
      </w:r>
      <w:r w:rsidR="00821E93">
        <w:rPr>
          <w:rFonts w:ascii="Arial" w:hAnsi="Arial" w:cs="Arial"/>
          <w:color w:val="000000"/>
        </w:rPr>
        <w:t>a e suspensão do uso do cateter</w:t>
      </w:r>
      <w:r w:rsidRPr="009F6D19">
        <w:rPr>
          <w:rFonts w:ascii="Arial" w:hAnsi="Arial" w:cs="Arial"/>
          <w:color w:val="000000"/>
        </w:rPr>
        <w:t>; a ponta de extensão de borracha não pode ficar exposta, deve sempre estar protegida.</w:t>
      </w:r>
    </w:p>
    <w:p w:rsidR="0026067C" w:rsidRPr="005A4C3B" w:rsidRDefault="004E7FE5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4E7FE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CC8" w:rsidRDefault="007F1CC8">
      <w:r>
        <w:separator/>
      </w:r>
    </w:p>
  </w:endnote>
  <w:endnote w:type="continuationSeparator" w:id="1">
    <w:p w:rsidR="007F1CC8" w:rsidRDefault="007F1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CC8" w:rsidRDefault="007F1CC8">
      <w:r>
        <w:rPr>
          <w:color w:val="000000"/>
        </w:rPr>
        <w:separator/>
      </w:r>
    </w:p>
  </w:footnote>
  <w:footnote w:type="continuationSeparator" w:id="1">
    <w:p w:rsidR="007F1CC8" w:rsidRDefault="007F1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C56CA9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079</w:t>
          </w:r>
        </w:p>
      </w:tc>
    </w:tr>
    <w:tr w:rsidR="00C56CA9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Oxigenioterapia por Cateter N</w:t>
          </w:r>
          <w:r w:rsidRPr="009F6D19">
            <w:rPr>
              <w:rFonts w:ascii="Arial" w:hAnsi="Arial" w:cs="Arial"/>
              <w:b/>
              <w:color w:val="000000"/>
            </w:rPr>
            <w:t>asal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C56CA9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56CA9" w:rsidRDefault="00C56CA9" w:rsidP="00C56CA9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A0E8D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A0E8D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C56CA9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C56CA9">
            <w:rPr>
              <w:rFonts w:ascii="Arial" w:hAnsi="Arial" w:cs="Arial"/>
              <w:b/>
              <w:bCs/>
              <w:sz w:val="18"/>
              <w:szCs w:val="18"/>
            </w:rPr>
            <w:t>079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C56CA9">
            <w:rPr>
              <w:rFonts w:ascii="Arial" w:hAnsi="Arial" w:cs="Arial"/>
              <w:b/>
              <w:color w:val="000000"/>
            </w:rPr>
            <w:t>Oxigenioterapia por Cateter N</w:t>
          </w:r>
          <w:r w:rsidR="00C56CA9" w:rsidRPr="009F6D19">
            <w:rPr>
              <w:rFonts w:ascii="Arial" w:hAnsi="Arial" w:cs="Arial"/>
              <w:b/>
              <w:color w:val="000000"/>
            </w:rPr>
            <w:t>asal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C56CA9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A0E8D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A0E8D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E7FE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8332A"/>
    <w:multiLevelType w:val="hybridMultilevel"/>
    <w:tmpl w:val="12583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0F76E2"/>
    <w:rsid w:val="00143C55"/>
    <w:rsid w:val="00171435"/>
    <w:rsid w:val="0026067C"/>
    <w:rsid w:val="002E0A4B"/>
    <w:rsid w:val="00317AAC"/>
    <w:rsid w:val="003257FB"/>
    <w:rsid w:val="00333270"/>
    <w:rsid w:val="00357D61"/>
    <w:rsid w:val="003B6A43"/>
    <w:rsid w:val="003D6745"/>
    <w:rsid w:val="004B7EE1"/>
    <w:rsid w:val="004D1227"/>
    <w:rsid w:val="004E7FE5"/>
    <w:rsid w:val="00532EC0"/>
    <w:rsid w:val="005575D8"/>
    <w:rsid w:val="005A4C3B"/>
    <w:rsid w:val="00601C81"/>
    <w:rsid w:val="006456AB"/>
    <w:rsid w:val="006C3118"/>
    <w:rsid w:val="00795BED"/>
    <w:rsid w:val="007A2859"/>
    <w:rsid w:val="007C2A56"/>
    <w:rsid w:val="007F1CC8"/>
    <w:rsid w:val="008108BC"/>
    <w:rsid w:val="008200FE"/>
    <w:rsid w:val="00821E93"/>
    <w:rsid w:val="00852D28"/>
    <w:rsid w:val="008A0B5E"/>
    <w:rsid w:val="008B1881"/>
    <w:rsid w:val="009D6342"/>
    <w:rsid w:val="00A16733"/>
    <w:rsid w:val="00A3229C"/>
    <w:rsid w:val="00A340C3"/>
    <w:rsid w:val="00A664BB"/>
    <w:rsid w:val="00B30425"/>
    <w:rsid w:val="00B53B06"/>
    <w:rsid w:val="00B750B6"/>
    <w:rsid w:val="00B90D92"/>
    <w:rsid w:val="00B9337B"/>
    <w:rsid w:val="00BA101C"/>
    <w:rsid w:val="00BA3F99"/>
    <w:rsid w:val="00BD133C"/>
    <w:rsid w:val="00C12B33"/>
    <w:rsid w:val="00C40DCD"/>
    <w:rsid w:val="00C56CA9"/>
    <w:rsid w:val="00C7749A"/>
    <w:rsid w:val="00D84DC8"/>
    <w:rsid w:val="00DF659A"/>
    <w:rsid w:val="00E05A11"/>
    <w:rsid w:val="00EA0E8D"/>
    <w:rsid w:val="00EB5919"/>
    <w:rsid w:val="00EF3067"/>
    <w:rsid w:val="00F43D45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7C2A56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C2A56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7C2A5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7C2A56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7C2A56"/>
    <w:pPr>
      <w:jc w:val="center"/>
    </w:pPr>
    <w:rPr>
      <w:i/>
      <w:iCs/>
    </w:rPr>
  </w:style>
  <w:style w:type="paragraph" w:styleId="Lista">
    <w:name w:val="List"/>
    <w:basedOn w:val="Textbody"/>
    <w:rsid w:val="007C2A56"/>
    <w:rPr>
      <w:rFonts w:cs="Tahoma"/>
    </w:rPr>
  </w:style>
  <w:style w:type="paragraph" w:styleId="Legenda">
    <w:name w:val="caption"/>
    <w:basedOn w:val="Standard"/>
    <w:rsid w:val="007C2A5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C2A56"/>
    <w:pPr>
      <w:suppressLineNumbers/>
    </w:pPr>
    <w:rPr>
      <w:rFonts w:cs="Tahoma"/>
    </w:rPr>
  </w:style>
  <w:style w:type="paragraph" w:styleId="Cabealho">
    <w:name w:val="header"/>
    <w:basedOn w:val="Normal"/>
    <w:rsid w:val="007C2A56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7C2A56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7C2A5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7C2A56"/>
    <w:pPr>
      <w:suppressLineNumbers/>
    </w:pPr>
  </w:style>
  <w:style w:type="paragraph" w:customStyle="1" w:styleId="TableHeading">
    <w:name w:val="Table Heading"/>
    <w:basedOn w:val="TableContents"/>
    <w:rsid w:val="007C2A56"/>
    <w:pPr>
      <w:jc w:val="center"/>
    </w:pPr>
    <w:rPr>
      <w:b/>
      <w:bCs/>
    </w:rPr>
  </w:style>
  <w:style w:type="character" w:styleId="Nmerodepgina">
    <w:name w:val="page number"/>
    <w:basedOn w:val="Fontepargpadro"/>
    <w:rsid w:val="007C2A56"/>
  </w:style>
  <w:style w:type="character" w:customStyle="1" w:styleId="CabealhoChar">
    <w:name w:val="Cabeçalho Char"/>
    <w:basedOn w:val="Fontepargpadro"/>
    <w:rsid w:val="007C2A56"/>
    <w:rPr>
      <w:rFonts w:cs="Mangal"/>
      <w:szCs w:val="21"/>
    </w:rPr>
  </w:style>
  <w:style w:type="character" w:customStyle="1" w:styleId="RodapChar">
    <w:name w:val="Rodapé Char"/>
    <w:basedOn w:val="Fontepargpadro"/>
    <w:rsid w:val="007C2A56"/>
    <w:rPr>
      <w:rFonts w:cs="Mangal"/>
      <w:szCs w:val="21"/>
    </w:rPr>
  </w:style>
  <w:style w:type="character" w:customStyle="1" w:styleId="CabealhoChar1">
    <w:name w:val="Cabeçalho Char1"/>
    <w:basedOn w:val="Fontepargpadro"/>
    <w:rsid w:val="007C2A56"/>
    <w:rPr>
      <w:rFonts w:cs="Mangal"/>
      <w:szCs w:val="21"/>
    </w:rPr>
  </w:style>
  <w:style w:type="character" w:customStyle="1" w:styleId="RodapChar1">
    <w:name w:val="Rodapé Char1"/>
    <w:basedOn w:val="Fontepargpadro"/>
    <w:rsid w:val="007C2A56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7C2A56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7C2A56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213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19</cp:revision>
  <cp:lastPrinted>2013-12-02T15:22:00Z</cp:lastPrinted>
  <dcterms:created xsi:type="dcterms:W3CDTF">2016-05-18T12:26:00Z</dcterms:created>
  <dcterms:modified xsi:type="dcterms:W3CDTF">2016-05-18T18:54:00Z</dcterms:modified>
</cp:coreProperties>
</file>