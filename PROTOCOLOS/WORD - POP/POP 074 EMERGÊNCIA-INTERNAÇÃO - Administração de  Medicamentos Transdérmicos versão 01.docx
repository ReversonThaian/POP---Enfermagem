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4F58B9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AB4336" w:rsidRDefault="00AB4336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AB4336">
        <w:rPr>
          <w:rFonts w:ascii="Arial" w:hAnsi="Arial" w:cs="Arial"/>
        </w:rPr>
        <w:t xml:space="preserve">Padronizar o procedimento de </w:t>
      </w:r>
      <w:r>
        <w:rPr>
          <w:rFonts w:ascii="Arial" w:hAnsi="Arial" w:cs="Arial"/>
          <w:color w:val="000000"/>
        </w:rPr>
        <w:t>a</w:t>
      </w:r>
      <w:r w:rsidRPr="00AB4336">
        <w:rPr>
          <w:rFonts w:ascii="Arial" w:hAnsi="Arial" w:cs="Arial"/>
          <w:color w:val="000000"/>
        </w:rPr>
        <w:t>dministração</w:t>
      </w:r>
      <w:r>
        <w:rPr>
          <w:rFonts w:ascii="Arial" w:hAnsi="Arial" w:cs="Arial"/>
          <w:color w:val="000000"/>
        </w:rPr>
        <w:t xml:space="preserve"> de medicamentos t</w:t>
      </w:r>
      <w:r w:rsidRPr="00AB4336">
        <w:rPr>
          <w:rFonts w:ascii="Arial" w:hAnsi="Arial" w:cs="Arial"/>
          <w:color w:val="000000"/>
        </w:rPr>
        <w:t>ransdérmicos.</w:t>
      </w:r>
    </w:p>
    <w:p w:rsidR="00AB4336" w:rsidRPr="00AB4336" w:rsidRDefault="00AB4336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4F58B9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4F58B9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4F58B9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  <w:bookmarkStart w:id="0" w:name="_GoBack"/>
      <w:bookmarkEnd w:id="0"/>
    </w:p>
    <w:p w:rsidR="00536AE9" w:rsidRPr="005A4C3B" w:rsidRDefault="00536AE9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5A4C3B" w:rsidTr="003745C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3745CE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3745CE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536AE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36AE9" w:rsidRDefault="00536AE9" w:rsidP="003745C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4421">
              <w:rPr>
                <w:rFonts w:ascii="Arial" w:hAnsi="Arial" w:cs="Arial"/>
                <w:color w:val="000000"/>
              </w:rPr>
              <w:t>Reunir todo o material necessário</w:t>
            </w:r>
            <w:r>
              <w:rPr>
                <w:rFonts w:ascii="Arial" w:hAnsi="Arial" w:cs="Arial"/>
                <w:color w:val="000000"/>
              </w:rPr>
              <w:t xml:space="preserve"> e levar até o cliente.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536AE9" w:rsidP="00536A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536AE9" w:rsidRPr="005A4C3B" w:rsidTr="00536AE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36AE9" w:rsidRDefault="00536AE9" w:rsidP="003745C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6AE9" w:rsidRPr="005A4C3B" w:rsidRDefault="00536AE9" w:rsidP="00536A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107DB1" w:rsidRPr="005A4C3B" w:rsidTr="00536AE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07DB1" w:rsidRPr="005A4C3B" w:rsidRDefault="00107DB1" w:rsidP="003745C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00017">
              <w:rPr>
                <w:rFonts w:ascii="Arial" w:hAnsi="Arial" w:cs="Arial"/>
                <w:color w:val="000000"/>
              </w:rPr>
              <w:t>Calçar as luvas de procedimento</w:t>
            </w:r>
            <w:r w:rsidR="00AB433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7DB1" w:rsidRPr="005A4C3B" w:rsidRDefault="00536AE9" w:rsidP="00536A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107DB1" w:rsidRPr="005A4C3B" w:rsidTr="00536AE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07DB1" w:rsidRPr="005A4C3B" w:rsidRDefault="00107DB1" w:rsidP="003745C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00017">
              <w:rPr>
                <w:rFonts w:ascii="Arial" w:hAnsi="Arial" w:cs="Arial"/>
                <w:color w:val="000000"/>
              </w:rPr>
              <w:t>Abrir a embalagem e remover o adesivo</w:t>
            </w:r>
            <w:r w:rsidR="00AB433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7DB1" w:rsidRPr="005A4C3B" w:rsidRDefault="00536AE9" w:rsidP="00536A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107DB1" w:rsidRPr="005A4C3B" w:rsidTr="00536AE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07DB1" w:rsidRPr="005A4C3B" w:rsidRDefault="00107DB1" w:rsidP="003745C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00017">
              <w:rPr>
                <w:rFonts w:ascii="Arial" w:hAnsi="Arial" w:cs="Arial"/>
                <w:color w:val="000000"/>
              </w:rPr>
              <w:t>Aplicar o adesivo em uma área seca e sem pelos</w:t>
            </w:r>
            <w:r w:rsidR="00AB433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7DB1" w:rsidRPr="005A4C3B" w:rsidRDefault="00536AE9" w:rsidP="00536A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107DB1" w:rsidRPr="005A4C3B" w:rsidTr="00536AE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07DB1" w:rsidRPr="005A4C3B" w:rsidRDefault="00536AE9" w:rsidP="003745C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Realizar anotações de enfermagem</w:t>
            </w:r>
            <w:r w:rsidR="00107DB1" w:rsidRPr="00300017">
              <w:rPr>
                <w:rFonts w:ascii="Arial" w:hAnsi="Arial" w:cs="Arial"/>
                <w:color w:val="000000"/>
              </w:rPr>
              <w:t xml:space="preserve"> na prescrição, carimbar e assinar</w:t>
            </w:r>
            <w:r w:rsidR="00AB433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7DB1" w:rsidRPr="005A4C3B" w:rsidRDefault="00536AE9" w:rsidP="00536A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</w:tbl>
    <w:p w:rsidR="000868D0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536AE9" w:rsidRPr="005A4C3B" w:rsidRDefault="00536AE9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4F58B9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913"/>
        <w:gridCol w:w="1843"/>
        <w:gridCol w:w="1701"/>
        <w:gridCol w:w="1559"/>
        <w:gridCol w:w="1558"/>
      </w:tblGrid>
      <w:tr w:rsidR="0026067C" w:rsidRPr="005A4C3B" w:rsidTr="00AB4336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Identificação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536AE9" w:rsidRPr="005A4C3B" w:rsidTr="00AB4336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6AE9" w:rsidRPr="008C2F29" w:rsidRDefault="00536AE9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6AE9" w:rsidRPr="005A4C3B" w:rsidRDefault="00536AE9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6AE9" w:rsidRPr="005A4C3B" w:rsidRDefault="00536AE9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6AE9" w:rsidRPr="005A4C3B" w:rsidRDefault="00536AE9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6AE9" w:rsidRPr="005A4C3B" w:rsidRDefault="00536AE9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6AE9" w:rsidRPr="005A4C3B" w:rsidRDefault="00536AE9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536AE9" w:rsidRPr="005A4C3B" w:rsidRDefault="00536AE9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B31924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26067C" w:rsidRPr="005A4C3B" w:rsidRDefault="00B31924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Caixa de texto 5" o:spid="_x0000_s1027" type="#_x0000_t202" style="position:absolute;left:0;text-align:left;margin-left:324.7pt;margin-top:617.8pt;width:142.3pt;height:57.2pt;z-index:25164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F3n0JkvAgAAXQ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Caixa de texto 4" o:spid="_x0000_s1028" type="#_x0000_t202" style="position:absolute;left:0;text-align:left;margin-left:324.7pt;margin-top:617.8pt;width:142.3pt;height:57.2pt;z-index: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PO+swcvAgAAXQ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171435" w:rsidRPr="005A4C3B">
        <w:rPr>
          <w:rFonts w:ascii="Arial" w:hAnsi="Arial" w:cs="Arial"/>
        </w:rPr>
        <w:t>Não aplicável.</w:t>
      </w:r>
    </w:p>
    <w:p w:rsidR="0026067C" w:rsidRPr="005A4C3B" w:rsidRDefault="00B31924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Caixa de texto 11" o:spid="_x0000_s1029" type="#_x0000_t202" style="position:absolute;left:0;text-align:left;margin-left:324.7pt;margin-top:617.8pt;width:142.3pt;height:57.2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30" type="#_x0000_t202" style="position:absolute;left:0;text-align:left;margin-left:324.7pt;margin-top:617.8pt;width:142.3pt;height:57.2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npLw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apcdNze7ZYHUlYh8OU06ukQ4PuB2cdTXjJ/fc9OMmZ&#10;/mCoObfjqB4LyZjO5hMy3LVne+0BIwiq5IGz4bgOwzPaW6d2DWUaxsHgPTW0Vknr2PmB1Yk+TXFq&#10;wenFxWdybaeoX/+F1U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c+Cek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26067C" w:rsidRPr="005A4C3B" w:rsidRDefault="00B31924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31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p w:rsidR="00A664BB" w:rsidRPr="005A4C3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1C6" w:rsidRDefault="009B41C6">
      <w:r>
        <w:separator/>
      </w:r>
    </w:p>
  </w:endnote>
  <w:endnote w:type="continuationSeparator" w:id="1">
    <w:p w:rsidR="009B41C6" w:rsidRDefault="009B41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B9337B" w:rsidRPr="005575D8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                   __________________</w:t>
          </w:r>
        </w:p>
        <w:p w:rsidR="00B9337B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5575D8" w:rsidRPr="005575D8" w:rsidRDefault="005575D8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1C6" w:rsidRDefault="009B41C6">
      <w:r>
        <w:rPr>
          <w:color w:val="000000"/>
        </w:rPr>
        <w:separator/>
      </w:r>
    </w:p>
  </w:footnote>
  <w:footnote w:type="continuationSeparator" w:id="1">
    <w:p w:rsidR="009B41C6" w:rsidRDefault="009B41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A16733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16733" w:rsidRDefault="00A16733" w:rsidP="00A16733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16733" w:rsidRDefault="00A16733" w:rsidP="00A16733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XXX</w:t>
          </w:r>
        </w:p>
      </w:tc>
    </w:tr>
    <w:tr w:rsidR="00A16733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16733" w:rsidRDefault="00A16733" w:rsidP="00A16733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16733" w:rsidRDefault="00A16733" w:rsidP="00A16733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00</w:t>
          </w:r>
        </w:p>
      </w:tc>
    </w:tr>
    <w:tr w:rsidR="00A16733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16733" w:rsidRDefault="00A16733" w:rsidP="00A16733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16733" w:rsidRDefault="00A16733" w:rsidP="00A16733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B31924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B31924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536AE9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B31924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B31924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B31924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536AE9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B31924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AB4336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AB4336">
            <w:rPr>
              <w:rFonts w:ascii="Arial" w:hAnsi="Arial" w:cs="Arial"/>
              <w:b/>
              <w:bCs/>
              <w:sz w:val="18"/>
              <w:szCs w:val="18"/>
            </w:rPr>
            <w:t>074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AB4336">
            <w:rPr>
              <w:rFonts w:ascii="Arial" w:hAnsi="Arial" w:cs="Arial"/>
              <w:b/>
              <w:color w:val="000000"/>
            </w:rPr>
            <w:t>A</w:t>
          </w:r>
          <w:r w:rsidR="00AB4336" w:rsidRPr="00300017">
            <w:rPr>
              <w:rFonts w:ascii="Arial" w:hAnsi="Arial" w:cs="Arial"/>
              <w:b/>
              <w:color w:val="000000"/>
            </w:rPr>
            <w:t>dministração</w:t>
          </w:r>
          <w:r w:rsidR="00AB4336">
            <w:rPr>
              <w:rFonts w:ascii="Arial" w:hAnsi="Arial" w:cs="Arial"/>
              <w:b/>
              <w:color w:val="000000"/>
            </w:rPr>
            <w:t xml:space="preserve"> de Medicamentos T</w:t>
          </w:r>
          <w:r w:rsidR="00AB4336" w:rsidRPr="00300017">
            <w:rPr>
              <w:rFonts w:ascii="Arial" w:hAnsi="Arial" w:cs="Arial"/>
              <w:b/>
              <w:color w:val="000000"/>
            </w:rPr>
            <w:t>ransdérmicos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AB4336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B31924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B31924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536AE9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B31924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B31924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B31924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536AE9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B31924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40C3"/>
    <w:rsid w:val="000037AD"/>
    <w:rsid w:val="0002744F"/>
    <w:rsid w:val="000868D0"/>
    <w:rsid w:val="00107DB1"/>
    <w:rsid w:val="00171435"/>
    <w:rsid w:val="0026067C"/>
    <w:rsid w:val="00317AAC"/>
    <w:rsid w:val="003745CE"/>
    <w:rsid w:val="003B6A43"/>
    <w:rsid w:val="003C1FF4"/>
    <w:rsid w:val="003D6745"/>
    <w:rsid w:val="004D1227"/>
    <w:rsid w:val="004F58B9"/>
    <w:rsid w:val="00532EC0"/>
    <w:rsid w:val="00536AE9"/>
    <w:rsid w:val="005575D8"/>
    <w:rsid w:val="005A4C3B"/>
    <w:rsid w:val="006456AB"/>
    <w:rsid w:val="008108BC"/>
    <w:rsid w:val="00852D28"/>
    <w:rsid w:val="008A0B5E"/>
    <w:rsid w:val="008B1881"/>
    <w:rsid w:val="009B41C6"/>
    <w:rsid w:val="009D6342"/>
    <w:rsid w:val="00A16733"/>
    <w:rsid w:val="00A340C3"/>
    <w:rsid w:val="00A664BB"/>
    <w:rsid w:val="00AB4336"/>
    <w:rsid w:val="00B30425"/>
    <w:rsid w:val="00B31924"/>
    <w:rsid w:val="00B750B6"/>
    <w:rsid w:val="00B90D92"/>
    <w:rsid w:val="00B9337B"/>
    <w:rsid w:val="00BA101C"/>
    <w:rsid w:val="00BD133C"/>
    <w:rsid w:val="00C40DCD"/>
    <w:rsid w:val="00C7749A"/>
    <w:rsid w:val="00DF659A"/>
    <w:rsid w:val="00FA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B31924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B31924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B3192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B31924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B31924"/>
    <w:pPr>
      <w:jc w:val="center"/>
    </w:pPr>
    <w:rPr>
      <w:i/>
      <w:iCs/>
    </w:rPr>
  </w:style>
  <w:style w:type="paragraph" w:styleId="Lista">
    <w:name w:val="List"/>
    <w:basedOn w:val="Textbody"/>
    <w:rsid w:val="00B31924"/>
    <w:rPr>
      <w:rFonts w:cs="Tahoma"/>
    </w:rPr>
  </w:style>
  <w:style w:type="paragraph" w:styleId="Legenda">
    <w:name w:val="caption"/>
    <w:basedOn w:val="Standard"/>
    <w:rsid w:val="00B3192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B31924"/>
    <w:pPr>
      <w:suppressLineNumbers/>
    </w:pPr>
    <w:rPr>
      <w:rFonts w:cs="Tahoma"/>
    </w:rPr>
  </w:style>
  <w:style w:type="paragraph" w:styleId="Cabealho">
    <w:name w:val="header"/>
    <w:basedOn w:val="Normal"/>
    <w:rsid w:val="00B31924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B31924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B31924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B31924"/>
    <w:pPr>
      <w:suppressLineNumbers/>
    </w:pPr>
  </w:style>
  <w:style w:type="paragraph" w:customStyle="1" w:styleId="TableHeading">
    <w:name w:val="Table Heading"/>
    <w:basedOn w:val="TableContents"/>
    <w:rsid w:val="00B31924"/>
    <w:pPr>
      <w:jc w:val="center"/>
    </w:pPr>
    <w:rPr>
      <w:b/>
      <w:bCs/>
    </w:rPr>
  </w:style>
  <w:style w:type="character" w:styleId="Nmerodepgina">
    <w:name w:val="page number"/>
    <w:basedOn w:val="Fontepargpadro"/>
    <w:rsid w:val="00B31924"/>
  </w:style>
  <w:style w:type="character" w:customStyle="1" w:styleId="CabealhoChar">
    <w:name w:val="Cabeçalho Char"/>
    <w:basedOn w:val="Fontepargpadro"/>
    <w:rsid w:val="00B31924"/>
    <w:rPr>
      <w:rFonts w:cs="Mangal"/>
      <w:szCs w:val="21"/>
    </w:rPr>
  </w:style>
  <w:style w:type="character" w:customStyle="1" w:styleId="RodapChar">
    <w:name w:val="Rodapé Char"/>
    <w:basedOn w:val="Fontepargpadro"/>
    <w:rsid w:val="00B31924"/>
    <w:rPr>
      <w:rFonts w:cs="Mangal"/>
      <w:szCs w:val="21"/>
    </w:rPr>
  </w:style>
  <w:style w:type="character" w:customStyle="1" w:styleId="CabealhoChar1">
    <w:name w:val="Cabeçalho Char1"/>
    <w:basedOn w:val="Fontepargpadro"/>
    <w:rsid w:val="00B31924"/>
    <w:rPr>
      <w:rFonts w:cs="Mangal"/>
      <w:szCs w:val="21"/>
    </w:rPr>
  </w:style>
  <w:style w:type="character" w:customStyle="1" w:styleId="RodapChar1">
    <w:name w:val="Rodapé Char1"/>
    <w:basedOn w:val="Fontepargpadro"/>
    <w:rsid w:val="00B31924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B31924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B31924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45</TotalTime>
  <Pages>2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3</cp:revision>
  <cp:lastPrinted>2013-12-02T15:22:00Z</cp:lastPrinted>
  <dcterms:created xsi:type="dcterms:W3CDTF">2016-05-17T12:59:00Z</dcterms:created>
  <dcterms:modified xsi:type="dcterms:W3CDTF">2016-05-17T13:44:00Z</dcterms:modified>
</cp:coreProperties>
</file>