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1.</w:t>
      </w:r>
      <w:r w:rsidR="009F524E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OBJETIVO</w:t>
      </w:r>
    </w:p>
    <w:p w:rsidR="0026067C" w:rsidRPr="004E20D0" w:rsidRDefault="004E20D0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4E20D0">
        <w:rPr>
          <w:rFonts w:ascii="Arial" w:hAnsi="Arial" w:cs="Arial"/>
        </w:rPr>
        <w:t>Padronizar o p</w:t>
      </w:r>
      <w:r w:rsidR="0094050E">
        <w:rPr>
          <w:rFonts w:ascii="Arial" w:hAnsi="Arial" w:cs="Arial"/>
        </w:rPr>
        <w:t xml:space="preserve">rocedimento de Controle Hídrico, </w:t>
      </w:r>
      <w:r w:rsidR="0094050E">
        <w:rPr>
          <w:rFonts w:ascii="Arial" w:hAnsi="Arial" w:cs="Arial"/>
          <w:color w:val="000000"/>
        </w:rPr>
        <w:t>verificando</w:t>
      </w:r>
      <w:r w:rsidR="0094050E" w:rsidRPr="00D2661F">
        <w:rPr>
          <w:rFonts w:ascii="Arial" w:hAnsi="Arial" w:cs="Arial"/>
          <w:color w:val="000000"/>
        </w:rPr>
        <w:t xml:space="preserve"> a quantidade de ingestão líquida permitida (24 horas)</w:t>
      </w:r>
      <w:r w:rsidR="0094050E">
        <w:rPr>
          <w:rFonts w:ascii="Arial" w:hAnsi="Arial" w:cs="Arial"/>
          <w:color w:val="000000"/>
        </w:rPr>
        <w:t>.</w:t>
      </w:r>
    </w:p>
    <w:p w:rsidR="004E20D0" w:rsidRPr="004E20D0" w:rsidRDefault="004E20D0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9F524E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9F524E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9F524E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852D28" w:rsidRPr="005A4C3B" w:rsidTr="004E20D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A941B3" w:rsidRPr="005A4C3B" w:rsidTr="00A941B3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941B3" w:rsidRPr="00D2661F" w:rsidRDefault="00A941B3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Verificar prescrição médica.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41B3" w:rsidRDefault="00A941B3" w:rsidP="00A941B3">
            <w:pPr>
              <w:spacing w:line="360" w:lineRule="auto"/>
              <w:jc w:val="center"/>
            </w:pPr>
            <w:r w:rsidRPr="00907128">
              <w:rPr>
                <w:rFonts w:ascii="Arial" w:hAnsi="Arial" w:cs="Arial"/>
              </w:rPr>
              <w:t>Técnico de       Enfermagem / Enfermeiro</w:t>
            </w:r>
          </w:p>
        </w:tc>
      </w:tr>
      <w:tr w:rsidR="00A941B3" w:rsidRPr="005A4C3B" w:rsidTr="00A941B3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941B3" w:rsidRPr="00485083" w:rsidRDefault="00A941B3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485083">
              <w:rPr>
                <w:rFonts w:ascii="Arial" w:hAnsi="Arial" w:cs="Arial"/>
                <w:shd w:val="clear" w:color="auto" w:fill="FFFFFF"/>
              </w:rPr>
              <w:t>Orientar o cliente e acompanhante quanto à necessidade de mensurar todo líquido que for ingerido e eliminado.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41B3" w:rsidRDefault="00A941B3" w:rsidP="00A941B3">
            <w:pPr>
              <w:spacing w:line="360" w:lineRule="auto"/>
              <w:jc w:val="center"/>
            </w:pPr>
            <w:r w:rsidRPr="00907128">
              <w:rPr>
                <w:rFonts w:ascii="Arial" w:hAnsi="Arial" w:cs="Arial"/>
              </w:rPr>
              <w:t>Técnico de       Enfermagem / Enfermeiro</w:t>
            </w:r>
          </w:p>
        </w:tc>
      </w:tr>
      <w:tr w:rsidR="00A941B3" w:rsidRPr="005A4C3B" w:rsidTr="00A941B3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941B3" w:rsidRPr="00193F9A" w:rsidRDefault="00A941B3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 w:rsidRPr="00193F9A">
              <w:rPr>
                <w:rFonts w:ascii="Arial" w:hAnsi="Arial" w:cs="Arial"/>
                <w:shd w:val="clear" w:color="auto" w:fill="FFFFFF"/>
              </w:rPr>
              <w:t>Orientar o cliente e familiares quanto à necessidade de não desprezar a urina</w:t>
            </w:r>
            <w:r>
              <w:rPr>
                <w:rFonts w:ascii="Arial" w:hAnsi="Arial" w:cs="Arial"/>
                <w:shd w:val="clear" w:color="auto" w:fill="FFFFFF"/>
              </w:rPr>
              <w:t xml:space="preserve"> antes de anotar.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41B3" w:rsidRDefault="00A941B3" w:rsidP="00A941B3">
            <w:pPr>
              <w:spacing w:line="360" w:lineRule="auto"/>
              <w:jc w:val="center"/>
            </w:pPr>
            <w:r w:rsidRPr="00907128">
              <w:rPr>
                <w:rFonts w:ascii="Arial" w:hAnsi="Arial" w:cs="Arial"/>
              </w:rPr>
              <w:t>Técnico de       Enfermagem / Enfermeiro</w:t>
            </w:r>
          </w:p>
        </w:tc>
      </w:tr>
      <w:tr w:rsidR="00A941B3" w:rsidRPr="005A4C3B" w:rsidTr="00A941B3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941B3" w:rsidRPr="00C23303" w:rsidRDefault="00A941B3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C23303">
              <w:rPr>
                <w:rFonts w:ascii="Arial" w:hAnsi="Arial" w:cs="Arial"/>
                <w:shd w:val="clear" w:color="auto" w:fill="FFFFFF"/>
              </w:rPr>
              <w:t>Ao término de cada plantão, somar o líquido que foi infundido e ingerido e subtrair do volume total de diurese e de outras perdas (balanço parcial).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41B3" w:rsidRDefault="00A941B3" w:rsidP="00A941B3">
            <w:pPr>
              <w:spacing w:line="360" w:lineRule="auto"/>
              <w:jc w:val="center"/>
            </w:pPr>
            <w:r w:rsidRPr="00907128">
              <w:rPr>
                <w:rFonts w:ascii="Arial" w:hAnsi="Arial" w:cs="Arial"/>
              </w:rPr>
              <w:t>Técnico de       Enfermagem / Enfermeiro</w:t>
            </w:r>
          </w:p>
        </w:tc>
      </w:tr>
      <w:tr w:rsidR="00A941B3" w:rsidRPr="005A4C3B" w:rsidTr="00A941B3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941B3" w:rsidRPr="005A4C3B" w:rsidRDefault="00A941B3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D2661F">
              <w:rPr>
                <w:rFonts w:ascii="Arial" w:hAnsi="Arial" w:cs="Arial"/>
                <w:color w:val="000000"/>
              </w:rPr>
              <w:t>A cada 24 horas, quantificar o total da ingestão e eliminação de líquidos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41B3" w:rsidRDefault="00A941B3" w:rsidP="00A941B3">
            <w:pPr>
              <w:spacing w:line="360" w:lineRule="auto"/>
              <w:jc w:val="center"/>
            </w:pPr>
            <w:r w:rsidRPr="00907128">
              <w:rPr>
                <w:rFonts w:ascii="Arial" w:hAnsi="Arial" w:cs="Arial"/>
              </w:rPr>
              <w:t>Técnico de       Enfermagem / Enfermeiro</w:t>
            </w:r>
          </w:p>
        </w:tc>
      </w:tr>
      <w:tr w:rsidR="00A941B3" w:rsidRPr="005A4C3B" w:rsidTr="00A941B3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941B3" w:rsidRPr="00D2661F" w:rsidRDefault="00A941B3" w:rsidP="00C2330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Realizar anotações</w:t>
            </w:r>
            <w:r w:rsidRPr="00522479">
              <w:rPr>
                <w:rFonts w:ascii="Arial" w:hAnsi="Arial" w:cs="Arial"/>
              </w:rPr>
              <w:t xml:space="preserve"> na prescrição e observações importantes</w:t>
            </w:r>
            <w:r w:rsidRPr="00A60C5E">
              <w:rPr>
                <w:rFonts w:ascii="Arial" w:hAnsi="Arial" w:cs="Arial"/>
                <w:color w:val="000000"/>
              </w:rPr>
              <w:t xml:space="preserve">, carimbar e </w:t>
            </w:r>
            <w:r w:rsidRPr="00A60C5E">
              <w:rPr>
                <w:rFonts w:ascii="Arial" w:hAnsi="Arial" w:cs="Arial"/>
                <w:color w:val="000000"/>
              </w:rPr>
              <w:lastRenderedPageBreak/>
              <w:t>assinar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41B3" w:rsidRDefault="00A941B3" w:rsidP="00A941B3">
            <w:pPr>
              <w:spacing w:line="360" w:lineRule="auto"/>
              <w:jc w:val="center"/>
            </w:pPr>
            <w:r w:rsidRPr="00907128">
              <w:rPr>
                <w:rFonts w:ascii="Arial" w:hAnsi="Arial" w:cs="Arial"/>
              </w:rPr>
              <w:lastRenderedPageBreak/>
              <w:t xml:space="preserve">Técnico de       </w:t>
            </w:r>
            <w:r w:rsidRPr="00907128">
              <w:rPr>
                <w:rFonts w:ascii="Arial" w:hAnsi="Arial" w:cs="Arial"/>
              </w:rPr>
              <w:lastRenderedPageBreak/>
              <w:t>Enfermagem / Enfermeiro</w:t>
            </w:r>
          </w:p>
        </w:tc>
      </w:tr>
    </w:tbl>
    <w:p w:rsidR="001F291D" w:rsidRPr="005A4C3B" w:rsidRDefault="001F291D" w:rsidP="00A941B3">
      <w:pPr>
        <w:pStyle w:val="Standard"/>
        <w:spacing w:line="360" w:lineRule="auto"/>
        <w:rPr>
          <w:rFonts w:ascii="Arial" w:eastAsia="Arial Unicode MS" w:hAnsi="Arial" w:cs="Arial"/>
          <w:b/>
          <w:lang w:bidi="hi-IN"/>
        </w:rPr>
      </w:pPr>
    </w:p>
    <w:p w:rsidR="0026067C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  <w:bCs/>
        </w:rPr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6B6E3D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p w:rsidR="001F291D" w:rsidRPr="005A4C3B" w:rsidRDefault="001F291D" w:rsidP="005A4C3B">
      <w:pPr>
        <w:pStyle w:val="Standard"/>
        <w:spacing w:line="360" w:lineRule="auto"/>
        <w:ind w:left="-567" w:right="-568"/>
      </w:pP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C23303" w:rsidRPr="005A4C3B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3303" w:rsidRPr="008C2F29" w:rsidRDefault="00C23303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3303" w:rsidRPr="005A4C3B" w:rsidRDefault="00C23303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3303" w:rsidRPr="005A4C3B" w:rsidRDefault="00C23303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3303" w:rsidRPr="005A4C3B" w:rsidRDefault="00C23303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3303" w:rsidRPr="005A4C3B" w:rsidRDefault="00C23303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3303" w:rsidRPr="005A4C3B" w:rsidRDefault="00C23303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Pr="005A4C3B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766693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26" type="#_x0000_t202" style="position:absolute;left:0;text-align:left;margin-left:324.7pt;margin-top:617.8pt;width:142.3pt;height:57.2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DF659A"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4E20D0" w:rsidRPr="00D2661F" w:rsidRDefault="004E20D0" w:rsidP="004E20D0">
      <w:pPr>
        <w:numPr>
          <w:ilvl w:val="0"/>
          <w:numId w:val="2"/>
        </w:numPr>
        <w:spacing w:line="360" w:lineRule="auto"/>
        <w:ind w:left="-140" w:right="-574" w:hanging="434"/>
        <w:jc w:val="both"/>
        <w:rPr>
          <w:rFonts w:ascii="Arial" w:hAnsi="Arial" w:cs="Arial"/>
          <w:color w:val="000000"/>
        </w:rPr>
      </w:pPr>
      <w:r w:rsidRPr="00D2661F">
        <w:rPr>
          <w:rFonts w:ascii="Arial" w:hAnsi="Arial" w:cs="Arial"/>
          <w:color w:val="000000"/>
        </w:rPr>
        <w:t>A eliminação compreende:</w:t>
      </w:r>
    </w:p>
    <w:p w:rsidR="004E20D0" w:rsidRPr="00D2661F" w:rsidRDefault="004E20D0" w:rsidP="004E20D0">
      <w:pPr>
        <w:numPr>
          <w:ilvl w:val="0"/>
          <w:numId w:val="3"/>
        </w:numPr>
        <w:spacing w:line="360" w:lineRule="auto"/>
        <w:ind w:left="-140" w:right="-574" w:hanging="434"/>
        <w:jc w:val="both"/>
        <w:rPr>
          <w:rFonts w:ascii="Arial" w:hAnsi="Arial" w:cs="Arial"/>
          <w:color w:val="000000"/>
        </w:rPr>
      </w:pPr>
      <w:r w:rsidRPr="00D2661F">
        <w:rPr>
          <w:rFonts w:ascii="Arial" w:hAnsi="Arial" w:cs="Arial"/>
          <w:color w:val="000000"/>
        </w:rPr>
        <w:t>Eliminação urinária.</w:t>
      </w:r>
    </w:p>
    <w:p w:rsidR="004E20D0" w:rsidRPr="00D2661F" w:rsidRDefault="00FF58E3" w:rsidP="004E20D0">
      <w:pPr>
        <w:numPr>
          <w:ilvl w:val="0"/>
          <w:numId w:val="3"/>
        </w:numPr>
        <w:spacing w:line="360" w:lineRule="auto"/>
        <w:ind w:left="-140" w:right="-574" w:hanging="434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Eliminação intestinal (diarréia).</w:t>
      </w:r>
    </w:p>
    <w:p w:rsidR="004E20D0" w:rsidRPr="00D2661F" w:rsidRDefault="004E20D0" w:rsidP="004E20D0">
      <w:pPr>
        <w:numPr>
          <w:ilvl w:val="0"/>
          <w:numId w:val="3"/>
        </w:numPr>
        <w:spacing w:line="360" w:lineRule="auto"/>
        <w:ind w:left="-140" w:right="-574" w:hanging="434"/>
        <w:jc w:val="both"/>
        <w:rPr>
          <w:rFonts w:ascii="Arial" w:hAnsi="Arial" w:cs="Arial"/>
          <w:color w:val="000000"/>
        </w:rPr>
      </w:pPr>
      <w:r w:rsidRPr="00D2661F">
        <w:rPr>
          <w:rFonts w:ascii="Arial" w:hAnsi="Arial" w:cs="Arial"/>
          <w:color w:val="000000"/>
        </w:rPr>
        <w:t>Vômitos.</w:t>
      </w:r>
    </w:p>
    <w:p w:rsidR="004E20D0" w:rsidRPr="00D2661F" w:rsidRDefault="004E20D0" w:rsidP="004E20D0">
      <w:pPr>
        <w:numPr>
          <w:ilvl w:val="0"/>
          <w:numId w:val="3"/>
        </w:numPr>
        <w:spacing w:line="360" w:lineRule="auto"/>
        <w:ind w:left="-140" w:right="-574" w:hanging="434"/>
        <w:jc w:val="both"/>
        <w:rPr>
          <w:rFonts w:ascii="Arial" w:hAnsi="Arial" w:cs="Arial"/>
          <w:color w:val="000000"/>
        </w:rPr>
      </w:pPr>
      <w:r w:rsidRPr="00D2661F">
        <w:rPr>
          <w:rFonts w:ascii="Arial" w:hAnsi="Arial" w:cs="Arial"/>
          <w:color w:val="000000"/>
        </w:rPr>
        <w:t>Drenos e cateteres.</w:t>
      </w:r>
    </w:p>
    <w:p w:rsidR="004E20D0" w:rsidRPr="00D2661F" w:rsidRDefault="004E20D0" w:rsidP="004E20D0">
      <w:pPr>
        <w:numPr>
          <w:ilvl w:val="0"/>
          <w:numId w:val="3"/>
        </w:numPr>
        <w:spacing w:line="360" w:lineRule="auto"/>
        <w:ind w:left="-140" w:right="-574" w:hanging="434"/>
        <w:jc w:val="both"/>
        <w:rPr>
          <w:rFonts w:ascii="Arial" w:hAnsi="Arial" w:cs="Arial"/>
          <w:color w:val="000000"/>
        </w:rPr>
      </w:pPr>
      <w:r w:rsidRPr="00D2661F">
        <w:rPr>
          <w:rFonts w:ascii="Arial" w:hAnsi="Arial" w:cs="Arial"/>
          <w:color w:val="000000"/>
        </w:rPr>
        <w:t>Sudorese.</w:t>
      </w:r>
    </w:p>
    <w:p w:rsidR="0026067C" w:rsidRPr="005A4C3B" w:rsidRDefault="0026067C" w:rsidP="004E20D0">
      <w:pPr>
        <w:pStyle w:val="Standard"/>
        <w:spacing w:line="360" w:lineRule="auto"/>
        <w:ind w:left="-140" w:right="-574" w:hanging="434"/>
        <w:rPr>
          <w:rFonts w:ascii="Arial" w:hAnsi="Arial" w:cs="Arial"/>
          <w:b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A664BB" w:rsidRPr="005A4C3B" w:rsidRDefault="00171435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  <w:bookmarkStart w:id="0" w:name="_GoBack"/>
      <w:bookmarkEnd w:id="0"/>
    </w:p>
    <w:sectPr w:rsidR="00A664BB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5CA" w:rsidRDefault="00FE55CA">
      <w:r>
        <w:separator/>
      </w:r>
    </w:p>
  </w:endnote>
  <w:endnote w:type="continuationSeparator" w:id="1">
    <w:p w:rsidR="00FE55CA" w:rsidRDefault="00FE55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1095"/>
      <w:gridCol w:w="2755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B9337B" w:rsidRPr="005575D8" w:rsidTr="005A4C3B">
      <w:trPr>
        <w:trHeight w:val="155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                   __________________</w:t>
          </w:r>
        </w:p>
        <w:p w:rsidR="00B9337B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5575D8" w:rsidRPr="005575D8" w:rsidRDefault="005575D8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>______________________</w:t>
          </w: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>__________________</w:t>
          </w: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Data: </w:t>
          </w:r>
        </w:p>
      </w:tc>
    </w:tr>
    <w:tr w:rsidR="00B9337B" w:rsidTr="005A4C3B">
      <w:trPr>
        <w:gridBefore w:val="1"/>
        <w:wBefore w:w="1095" w:type="dxa"/>
        <w:jc w:val="center"/>
      </w:trPr>
      <w:tc>
        <w:tcPr>
          <w:tcW w:w="9153" w:type="dxa"/>
          <w:gridSpan w:val="3"/>
        </w:tcPr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7 - </w:t>
          </w:r>
          <w:r w:rsidRPr="00064FA9">
            <w:rPr>
              <w:rFonts w:ascii="Arial" w:hAnsi="Arial" w:cs="Arial"/>
              <w:sz w:val="24"/>
              <w:szCs w:val="24"/>
            </w:rPr>
            <w:t>Os promotores do evento não poderão alterar as instalações elétricas, hidrául</w:t>
          </w:r>
          <w:r w:rsidRPr="00064FA9">
            <w:rPr>
              <w:rFonts w:ascii="Arial" w:hAnsi="Arial" w:cs="Arial"/>
              <w:sz w:val="24"/>
              <w:szCs w:val="24"/>
            </w:rPr>
            <w:t>i</w:t>
          </w:r>
          <w:r w:rsidRPr="00064FA9">
            <w:rPr>
              <w:rFonts w:ascii="Arial" w:hAnsi="Arial" w:cs="Arial"/>
              <w:sz w:val="24"/>
              <w:szCs w:val="24"/>
            </w:rPr>
            <w:t xml:space="preserve">cas, rede de dados e telefonia, nem alterar a estrutura física </w:t>
          </w:r>
          <w:r>
            <w:rPr>
              <w:rFonts w:ascii="Arial" w:hAnsi="Arial" w:cs="Arial"/>
              <w:sz w:val="24"/>
              <w:szCs w:val="24"/>
            </w:rPr>
            <w:t>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8 - </w:t>
          </w:r>
          <w:r w:rsidRPr="00064FA9">
            <w:rPr>
              <w:rFonts w:ascii="Arial" w:hAnsi="Arial" w:cs="Arial"/>
              <w:sz w:val="24"/>
              <w:szCs w:val="24"/>
            </w:rPr>
            <w:t>Os equipamentos do auditório somente serão operados pela equipe técnica da Divisão de Eventos. Não é permitida a instalação ou substituição de quaisquer ap</w:t>
          </w:r>
          <w:r w:rsidRPr="00064FA9">
            <w:rPr>
              <w:rFonts w:ascii="Arial" w:hAnsi="Arial" w:cs="Arial"/>
              <w:sz w:val="24"/>
              <w:szCs w:val="24"/>
            </w:rPr>
            <w:t>a</w:t>
          </w:r>
          <w:r w:rsidRPr="00064FA9">
            <w:rPr>
              <w:rFonts w:ascii="Arial" w:hAnsi="Arial" w:cs="Arial"/>
              <w:sz w:val="24"/>
              <w:szCs w:val="24"/>
            </w:rPr>
            <w:t xml:space="preserve">relhos, bem como a retirada ou mudança de cabos conectados </w:t>
          </w:r>
          <w:r>
            <w:rPr>
              <w:rFonts w:ascii="Arial" w:hAnsi="Arial" w:cs="Arial"/>
              <w:sz w:val="24"/>
              <w:szCs w:val="24"/>
            </w:rPr>
            <w:t>ao sistema de som e audiovisual.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9 - </w:t>
          </w:r>
          <w:r w:rsidRPr="00064FA9">
            <w:rPr>
              <w:rFonts w:ascii="Arial" w:hAnsi="Arial" w:cs="Arial"/>
              <w:sz w:val="24"/>
              <w:szCs w:val="24"/>
            </w:rPr>
            <w:t>Caso se utilize o ar condicionado, m</w:t>
          </w:r>
          <w:r>
            <w:rPr>
              <w:rFonts w:ascii="Arial" w:hAnsi="Arial" w:cs="Arial"/>
              <w:sz w:val="24"/>
              <w:szCs w:val="24"/>
            </w:rPr>
            <w:t>anter fechadas portas e janelas.</w:t>
          </w:r>
        </w:p>
        <w:p w:rsidR="00B9337B" w:rsidRPr="00064FA9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10 - Nenhum equipamento ou móvel pode ser retirado 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11 - </w:t>
          </w:r>
          <w:r w:rsidRPr="00EC76F6">
            <w:rPr>
              <w:rFonts w:ascii="Arial" w:hAnsi="Arial" w:cs="Arial"/>
              <w:sz w:val="24"/>
            </w:rPr>
            <w:t xml:space="preserve">Toda decoração, em ocasião de eventos, </w:t>
          </w:r>
          <w:r>
            <w:rPr>
              <w:rFonts w:ascii="Arial" w:hAnsi="Arial" w:cs="Arial"/>
              <w:sz w:val="24"/>
            </w:rPr>
            <w:t>deverá ser</w:t>
          </w:r>
          <w:r w:rsidRPr="00EC76F6">
            <w:rPr>
              <w:rFonts w:ascii="Arial" w:hAnsi="Arial" w:cs="Arial"/>
              <w:sz w:val="24"/>
            </w:rPr>
            <w:t xml:space="preserve"> feita sob a supervisão </w:t>
          </w:r>
          <w:r>
            <w:rPr>
              <w:rFonts w:ascii="Arial" w:hAnsi="Arial" w:cs="Arial"/>
              <w:sz w:val="24"/>
            </w:rPr>
            <w:t>do responsável pelo acompanhamento do evento</w:t>
          </w:r>
          <w:r w:rsidRPr="00EC76F6">
            <w:rPr>
              <w:rFonts w:ascii="Arial" w:hAnsi="Arial" w:cs="Arial"/>
              <w:sz w:val="24"/>
            </w:rPr>
            <w:t xml:space="preserve">. 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9A2BAA">
            <w:rPr>
              <w:rFonts w:ascii="Arial" w:hAnsi="Arial" w:cs="Arial"/>
              <w:sz w:val="24"/>
            </w:rPr>
            <w:t>12 - É proibido afixar avisos, cartazes, banners, faixas, programas ou quaisquer peças informativas nas paredes do auditório ou saguão, portas, janelas ou teto.</w:t>
          </w:r>
        </w:p>
        <w:p w:rsidR="00B9337B" w:rsidRPr="00064FA9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13 -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qualquer tipo de sonorização que possa causar transtornos ao funcionamento do </w:t>
          </w:r>
          <w:r>
            <w:rPr>
              <w:rFonts w:ascii="Arial" w:hAnsi="Arial" w:cs="Arial"/>
              <w:sz w:val="24"/>
              <w:szCs w:val="24"/>
            </w:rPr>
            <w:t>Evento.</w:t>
          </w: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14 - </w:t>
          </w:r>
          <w:r w:rsidRPr="00064FA9">
            <w:rPr>
              <w:rFonts w:ascii="Arial" w:hAnsi="Arial" w:cs="Arial"/>
              <w:sz w:val="24"/>
              <w:szCs w:val="24"/>
            </w:rPr>
            <w:t>É proibido fumar no auditório e no saguão</w:t>
          </w:r>
          <w:r>
            <w:rPr>
              <w:rFonts w:ascii="Arial" w:hAnsi="Arial" w:cs="Arial"/>
              <w:sz w:val="24"/>
              <w:szCs w:val="24"/>
            </w:rPr>
            <w:t>, assim como em qualquer depe</w:t>
          </w:r>
          <w:r>
            <w:rPr>
              <w:rFonts w:ascii="Arial" w:hAnsi="Arial" w:cs="Arial"/>
              <w:sz w:val="24"/>
              <w:szCs w:val="24"/>
            </w:rPr>
            <w:t>n</w:t>
          </w:r>
          <w:r>
            <w:rPr>
              <w:rFonts w:ascii="Arial" w:hAnsi="Arial" w:cs="Arial"/>
              <w:sz w:val="24"/>
              <w:szCs w:val="24"/>
            </w:rPr>
            <w:t>dência do HMDI.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15 - É proibido a entrada e o consumo de alimentos, bebidas alcóolicas, refrigera</w:t>
          </w:r>
          <w:r w:rsidRPr="009A2BAA">
            <w:rPr>
              <w:rFonts w:ascii="Arial" w:hAnsi="Arial" w:cs="Arial"/>
              <w:sz w:val="24"/>
              <w:szCs w:val="24"/>
            </w:rPr>
            <w:t>n</w:t>
          </w:r>
          <w:r w:rsidRPr="009A2BAA">
            <w:rPr>
              <w:rFonts w:ascii="Arial" w:hAnsi="Arial" w:cs="Arial"/>
              <w:sz w:val="24"/>
              <w:szCs w:val="24"/>
            </w:rPr>
            <w:t>tes e líquidos em geral no interior do auditório.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16 -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material inflamável, bem como qualquer outro material que possa sujar ou danificar o auditório </w:t>
          </w:r>
          <w:r>
            <w:rPr>
              <w:rFonts w:ascii="Arial" w:hAnsi="Arial" w:cs="Arial"/>
              <w:sz w:val="24"/>
              <w:szCs w:val="24"/>
            </w:rPr>
            <w:t>e as dependências anexas.</w:t>
          </w:r>
        </w:p>
        <w:p w:rsidR="00B9337B" w:rsidRDefault="00B9337B" w:rsidP="00FA3D5C"/>
      </w:tc>
    </w:tr>
  </w:tbl>
  <w:p w:rsidR="00B9337B" w:rsidRDefault="00B9337B">
    <w:pPr>
      <w:pStyle w:val="Rodap"/>
    </w:pPr>
  </w:p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5CA" w:rsidRDefault="00FE55CA">
      <w:r>
        <w:rPr>
          <w:color w:val="000000"/>
        </w:rPr>
        <w:separator/>
      </w:r>
    </w:p>
  </w:footnote>
  <w:footnote w:type="continuationSeparator" w:id="1">
    <w:p w:rsidR="00FE55CA" w:rsidRDefault="00FE55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4E20D0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4E20D0" w:rsidRDefault="004E20D0" w:rsidP="004E20D0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Setor: 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4E20D0" w:rsidRDefault="004E20D0" w:rsidP="004E20D0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085</w:t>
          </w:r>
        </w:p>
      </w:tc>
    </w:tr>
    <w:tr w:rsidR="004E20D0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4E20D0" w:rsidRDefault="004E20D0" w:rsidP="004E20D0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>
            <w:rPr>
              <w:rFonts w:ascii="Arial" w:hAnsi="Arial" w:cs="Arial"/>
              <w:b/>
              <w:color w:val="000000"/>
            </w:rPr>
            <w:t>Controle H</w:t>
          </w:r>
          <w:r w:rsidRPr="00D2661F">
            <w:rPr>
              <w:rFonts w:ascii="Arial" w:hAnsi="Arial" w:cs="Arial"/>
              <w:b/>
              <w:color w:val="000000"/>
            </w:rPr>
            <w:t>ídrico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4E20D0" w:rsidRDefault="004E20D0" w:rsidP="004E20D0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4E20D0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4E20D0" w:rsidRDefault="004E20D0" w:rsidP="004E20D0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4E20D0" w:rsidRDefault="004E20D0" w:rsidP="004E20D0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766693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766693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A941B3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766693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766693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766693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A941B3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766693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4E20D0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4E20D0">
            <w:rPr>
              <w:rFonts w:ascii="Arial" w:hAnsi="Arial" w:cs="Arial"/>
              <w:b/>
              <w:bCs/>
              <w:sz w:val="18"/>
              <w:szCs w:val="18"/>
            </w:rPr>
            <w:t>085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4E20D0">
            <w:rPr>
              <w:rFonts w:ascii="Arial" w:hAnsi="Arial" w:cs="Arial"/>
              <w:b/>
              <w:color w:val="000000"/>
            </w:rPr>
            <w:t>Controle H</w:t>
          </w:r>
          <w:r w:rsidR="004E20D0" w:rsidRPr="00D2661F">
            <w:rPr>
              <w:rFonts w:ascii="Arial" w:hAnsi="Arial" w:cs="Arial"/>
              <w:b/>
              <w:color w:val="000000"/>
            </w:rPr>
            <w:t>ídrico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4E20D0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766693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766693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A941B3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766693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766693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766693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A941B3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766693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74624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8314C"/>
    <w:multiLevelType w:val="hybridMultilevel"/>
    <w:tmpl w:val="EE1412E6"/>
    <w:lvl w:ilvl="0" w:tplc="548C0BB2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B777C"/>
    <w:multiLevelType w:val="hybridMultilevel"/>
    <w:tmpl w:val="3F900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340C3"/>
    <w:rsid w:val="000037AD"/>
    <w:rsid w:val="0002744F"/>
    <w:rsid w:val="000868D0"/>
    <w:rsid w:val="000A35FD"/>
    <w:rsid w:val="00171435"/>
    <w:rsid w:val="00193F9A"/>
    <w:rsid w:val="001C71FD"/>
    <w:rsid w:val="001F291D"/>
    <w:rsid w:val="0026067C"/>
    <w:rsid w:val="003021D4"/>
    <w:rsid w:val="00317AAC"/>
    <w:rsid w:val="003B6A43"/>
    <w:rsid w:val="003D6745"/>
    <w:rsid w:val="00485083"/>
    <w:rsid w:val="004D1227"/>
    <w:rsid w:val="004D175C"/>
    <w:rsid w:val="004E20D0"/>
    <w:rsid w:val="00532EC0"/>
    <w:rsid w:val="005575D8"/>
    <w:rsid w:val="005A06E0"/>
    <w:rsid w:val="005A4C3B"/>
    <w:rsid w:val="006456AB"/>
    <w:rsid w:val="00694113"/>
    <w:rsid w:val="006B6E3D"/>
    <w:rsid w:val="006F2F1A"/>
    <w:rsid w:val="00766693"/>
    <w:rsid w:val="008108BC"/>
    <w:rsid w:val="00852D28"/>
    <w:rsid w:val="008843D6"/>
    <w:rsid w:val="008A0B5E"/>
    <w:rsid w:val="008B1881"/>
    <w:rsid w:val="0094050E"/>
    <w:rsid w:val="009D6342"/>
    <w:rsid w:val="009F524E"/>
    <w:rsid w:val="00A16733"/>
    <w:rsid w:val="00A340C3"/>
    <w:rsid w:val="00A664BB"/>
    <w:rsid w:val="00A941B3"/>
    <w:rsid w:val="00B1213E"/>
    <w:rsid w:val="00B30425"/>
    <w:rsid w:val="00B750B6"/>
    <w:rsid w:val="00B90D92"/>
    <w:rsid w:val="00B9337B"/>
    <w:rsid w:val="00BA101C"/>
    <w:rsid w:val="00BD133C"/>
    <w:rsid w:val="00C23303"/>
    <w:rsid w:val="00C40DCD"/>
    <w:rsid w:val="00C7749A"/>
    <w:rsid w:val="00CF1604"/>
    <w:rsid w:val="00D87DE9"/>
    <w:rsid w:val="00DF659A"/>
    <w:rsid w:val="00FA3D5C"/>
    <w:rsid w:val="00FE55CA"/>
    <w:rsid w:val="00FF58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6F2F1A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6F2F1A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6F2F1A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6F2F1A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6F2F1A"/>
    <w:pPr>
      <w:jc w:val="center"/>
    </w:pPr>
    <w:rPr>
      <w:i/>
      <w:iCs/>
    </w:rPr>
  </w:style>
  <w:style w:type="paragraph" w:styleId="Lista">
    <w:name w:val="List"/>
    <w:basedOn w:val="Textbody"/>
    <w:rsid w:val="006F2F1A"/>
    <w:rPr>
      <w:rFonts w:cs="Tahoma"/>
    </w:rPr>
  </w:style>
  <w:style w:type="paragraph" w:styleId="Legenda">
    <w:name w:val="caption"/>
    <w:basedOn w:val="Standard"/>
    <w:rsid w:val="006F2F1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6F2F1A"/>
    <w:pPr>
      <w:suppressLineNumbers/>
    </w:pPr>
    <w:rPr>
      <w:rFonts w:cs="Tahoma"/>
    </w:rPr>
  </w:style>
  <w:style w:type="paragraph" w:styleId="Cabealho">
    <w:name w:val="header"/>
    <w:basedOn w:val="Normal"/>
    <w:rsid w:val="006F2F1A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6F2F1A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6F2F1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6F2F1A"/>
    <w:pPr>
      <w:suppressLineNumbers/>
    </w:pPr>
  </w:style>
  <w:style w:type="paragraph" w:customStyle="1" w:styleId="TableHeading">
    <w:name w:val="Table Heading"/>
    <w:basedOn w:val="TableContents"/>
    <w:rsid w:val="006F2F1A"/>
    <w:pPr>
      <w:jc w:val="center"/>
    </w:pPr>
    <w:rPr>
      <w:b/>
      <w:bCs/>
    </w:rPr>
  </w:style>
  <w:style w:type="character" w:styleId="Nmerodepgina">
    <w:name w:val="page number"/>
    <w:basedOn w:val="Fontepargpadro"/>
    <w:rsid w:val="006F2F1A"/>
  </w:style>
  <w:style w:type="character" w:customStyle="1" w:styleId="CabealhoChar">
    <w:name w:val="Cabeçalho Char"/>
    <w:basedOn w:val="Fontepargpadro"/>
    <w:rsid w:val="006F2F1A"/>
    <w:rPr>
      <w:rFonts w:cs="Mangal"/>
      <w:szCs w:val="21"/>
    </w:rPr>
  </w:style>
  <w:style w:type="character" w:customStyle="1" w:styleId="RodapChar">
    <w:name w:val="Rodapé Char"/>
    <w:basedOn w:val="Fontepargpadro"/>
    <w:rsid w:val="006F2F1A"/>
    <w:rPr>
      <w:rFonts w:cs="Mangal"/>
      <w:szCs w:val="21"/>
    </w:rPr>
  </w:style>
  <w:style w:type="character" w:customStyle="1" w:styleId="CabealhoChar1">
    <w:name w:val="Cabeçalho Char1"/>
    <w:basedOn w:val="Fontepargpadro"/>
    <w:rsid w:val="006F2F1A"/>
    <w:rPr>
      <w:rFonts w:cs="Mangal"/>
      <w:szCs w:val="21"/>
    </w:rPr>
  </w:style>
  <w:style w:type="character" w:customStyle="1" w:styleId="RodapChar1">
    <w:name w:val="Rodapé Char1"/>
    <w:basedOn w:val="Fontepargpadro"/>
    <w:rsid w:val="006F2F1A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6F2F1A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6F2F1A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16</TotalTime>
  <Pages>2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17</cp:revision>
  <cp:lastPrinted>2013-12-02T15:22:00Z</cp:lastPrinted>
  <dcterms:created xsi:type="dcterms:W3CDTF">2016-05-18T18:50:00Z</dcterms:created>
  <dcterms:modified xsi:type="dcterms:W3CDTF">2016-05-18T20:01:00Z</dcterms:modified>
</cp:coreProperties>
</file>