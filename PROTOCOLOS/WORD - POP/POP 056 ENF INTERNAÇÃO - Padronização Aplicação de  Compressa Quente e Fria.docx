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392" w:rsidRPr="00494392" w:rsidRDefault="00171435" w:rsidP="00B6733B">
      <w:pPr>
        <w:pStyle w:val="Standard"/>
        <w:numPr>
          <w:ilvl w:val="0"/>
          <w:numId w:val="2"/>
        </w:numPr>
        <w:tabs>
          <w:tab w:val="left" w:pos="-284"/>
        </w:tabs>
        <w:spacing w:line="360" w:lineRule="auto"/>
        <w:ind w:left="-574" w:right="-546" w:firstLine="7"/>
        <w:jc w:val="both"/>
        <w:rPr>
          <w:rFonts w:ascii="Arial" w:hAnsi="Arial" w:cs="Arial"/>
          <w:bCs/>
        </w:rPr>
      </w:pPr>
      <w:r w:rsidRPr="00494392">
        <w:rPr>
          <w:rFonts w:ascii="Arial" w:hAnsi="Arial" w:cs="Arial"/>
          <w:b/>
        </w:rPr>
        <w:t>OBJETIVO</w:t>
      </w:r>
    </w:p>
    <w:p w:rsidR="00AF13D3" w:rsidRPr="00494392" w:rsidRDefault="00494392" w:rsidP="00B6733B">
      <w:pPr>
        <w:pStyle w:val="Standard"/>
        <w:spacing w:line="360" w:lineRule="auto"/>
        <w:ind w:left="-574" w:right="-546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Padronização Aplicação d</w:t>
      </w:r>
      <w:r w:rsidR="00672DBB" w:rsidRPr="00494392">
        <w:rPr>
          <w:rFonts w:ascii="Arial" w:hAnsi="Arial" w:cs="Arial"/>
          <w:bCs/>
        </w:rPr>
        <w:t>e Compressa Quente e Fria</w:t>
      </w:r>
    </w:p>
    <w:p w:rsidR="00672DBB" w:rsidRPr="00672DBB" w:rsidRDefault="00672DBB" w:rsidP="00B6733B">
      <w:pPr>
        <w:pStyle w:val="Standard"/>
        <w:spacing w:line="360" w:lineRule="auto"/>
        <w:ind w:left="-574" w:right="-546"/>
        <w:jc w:val="both"/>
        <w:rPr>
          <w:rFonts w:ascii="Arial" w:hAnsi="Arial" w:cs="Arial"/>
        </w:rPr>
      </w:pPr>
    </w:p>
    <w:p w:rsidR="0026067C" w:rsidRPr="00AF13D3" w:rsidRDefault="00171435" w:rsidP="00B6733B">
      <w:pPr>
        <w:pStyle w:val="Standard"/>
        <w:spacing w:line="360" w:lineRule="auto"/>
        <w:ind w:left="-574" w:right="-546"/>
        <w:jc w:val="both"/>
        <w:rPr>
          <w:rFonts w:ascii="Arial" w:hAnsi="Arial" w:cs="Arial"/>
          <w:b/>
        </w:rPr>
      </w:pPr>
      <w:r w:rsidRPr="00AF13D3">
        <w:rPr>
          <w:rFonts w:ascii="Arial" w:hAnsi="Arial" w:cs="Arial"/>
          <w:b/>
        </w:rPr>
        <w:t>2.</w:t>
      </w:r>
      <w:r w:rsidR="00C43095">
        <w:rPr>
          <w:rFonts w:ascii="Arial" w:hAnsi="Arial" w:cs="Arial"/>
          <w:b/>
        </w:rPr>
        <w:t xml:space="preserve"> </w:t>
      </w:r>
      <w:r w:rsidRPr="00AF13D3">
        <w:rPr>
          <w:rFonts w:ascii="Arial" w:hAnsi="Arial" w:cs="Arial"/>
          <w:b/>
        </w:rPr>
        <w:t>TERMOS E ABREVIAÇÕES</w:t>
      </w:r>
    </w:p>
    <w:p w:rsidR="0026067C" w:rsidRPr="00AF13D3" w:rsidRDefault="00171435" w:rsidP="00B6733B">
      <w:pPr>
        <w:pStyle w:val="Standard"/>
        <w:spacing w:line="360" w:lineRule="auto"/>
        <w:ind w:left="-574" w:right="-546"/>
        <w:jc w:val="both"/>
        <w:rPr>
          <w:rFonts w:ascii="Arial" w:hAnsi="Arial" w:cs="Arial"/>
        </w:rPr>
      </w:pPr>
      <w:r w:rsidRPr="00AF13D3">
        <w:rPr>
          <w:rFonts w:ascii="Arial" w:hAnsi="Arial" w:cs="Arial"/>
        </w:rPr>
        <w:t>Não aplicável.</w:t>
      </w:r>
    </w:p>
    <w:p w:rsidR="0026067C" w:rsidRPr="00AF13D3" w:rsidRDefault="0026067C" w:rsidP="00B6733B">
      <w:pPr>
        <w:pStyle w:val="Standard"/>
        <w:spacing w:line="360" w:lineRule="auto"/>
        <w:ind w:left="-574" w:right="-546"/>
        <w:jc w:val="both"/>
        <w:rPr>
          <w:rFonts w:ascii="Arial" w:hAnsi="Arial" w:cs="Arial"/>
        </w:rPr>
      </w:pPr>
    </w:p>
    <w:p w:rsidR="0026067C" w:rsidRPr="00AF13D3" w:rsidRDefault="00171435" w:rsidP="00B6733B">
      <w:pPr>
        <w:pStyle w:val="Standard"/>
        <w:spacing w:line="360" w:lineRule="auto"/>
        <w:ind w:left="-574" w:right="-546"/>
        <w:jc w:val="both"/>
        <w:rPr>
          <w:rFonts w:ascii="Arial" w:hAnsi="Arial" w:cs="Arial"/>
          <w:b/>
        </w:rPr>
      </w:pPr>
      <w:r w:rsidRPr="00AF13D3">
        <w:rPr>
          <w:rFonts w:ascii="Arial" w:hAnsi="Arial" w:cs="Arial"/>
          <w:b/>
        </w:rPr>
        <w:t>3.</w:t>
      </w:r>
      <w:r w:rsidR="00C43095">
        <w:rPr>
          <w:rFonts w:ascii="Arial" w:hAnsi="Arial" w:cs="Arial"/>
          <w:b/>
        </w:rPr>
        <w:t xml:space="preserve"> </w:t>
      </w:r>
      <w:r w:rsidRPr="00AF13D3">
        <w:rPr>
          <w:rFonts w:ascii="Arial" w:hAnsi="Arial" w:cs="Arial"/>
          <w:b/>
        </w:rPr>
        <w:t>DOCUMENTOS DE REFERÊNCIA</w:t>
      </w:r>
    </w:p>
    <w:p w:rsidR="0026067C" w:rsidRPr="00AF13D3" w:rsidRDefault="00171435" w:rsidP="00B6733B">
      <w:pPr>
        <w:pStyle w:val="Standard"/>
        <w:spacing w:line="360" w:lineRule="auto"/>
        <w:ind w:left="-574" w:right="-546"/>
        <w:jc w:val="both"/>
        <w:rPr>
          <w:rFonts w:ascii="Arial" w:hAnsi="Arial" w:cs="Arial"/>
        </w:rPr>
      </w:pPr>
      <w:r w:rsidRPr="00AF13D3">
        <w:rPr>
          <w:rFonts w:ascii="Arial" w:hAnsi="Arial" w:cs="Arial"/>
        </w:rPr>
        <w:t>Não aplicável.</w:t>
      </w:r>
    </w:p>
    <w:p w:rsidR="0026067C" w:rsidRPr="00AF13D3" w:rsidRDefault="0026067C" w:rsidP="00B6733B">
      <w:pPr>
        <w:pStyle w:val="Standard"/>
        <w:spacing w:line="360" w:lineRule="auto"/>
        <w:ind w:left="-574" w:right="-546"/>
        <w:jc w:val="both"/>
        <w:rPr>
          <w:rFonts w:ascii="Arial" w:hAnsi="Arial" w:cs="Arial"/>
        </w:rPr>
      </w:pPr>
    </w:p>
    <w:p w:rsidR="0026067C" w:rsidRDefault="00852D28" w:rsidP="00B6733B">
      <w:pPr>
        <w:pStyle w:val="Standard"/>
        <w:spacing w:line="360" w:lineRule="auto"/>
        <w:ind w:left="-574" w:right="-546"/>
        <w:jc w:val="both"/>
        <w:rPr>
          <w:rFonts w:ascii="Arial" w:hAnsi="Arial" w:cs="Arial"/>
          <w:b/>
        </w:rPr>
      </w:pPr>
      <w:r w:rsidRPr="00AF13D3">
        <w:rPr>
          <w:rFonts w:ascii="Arial" w:hAnsi="Arial" w:cs="Arial"/>
          <w:b/>
        </w:rPr>
        <w:t>4</w:t>
      </w:r>
      <w:r w:rsidR="00171435" w:rsidRPr="00AF13D3">
        <w:rPr>
          <w:rFonts w:ascii="Arial" w:hAnsi="Arial" w:cs="Arial"/>
          <w:b/>
        </w:rPr>
        <w:t>.</w:t>
      </w:r>
      <w:r w:rsidR="00C43095">
        <w:rPr>
          <w:rFonts w:ascii="Arial" w:hAnsi="Arial" w:cs="Arial"/>
          <w:b/>
        </w:rPr>
        <w:t xml:space="preserve"> </w:t>
      </w:r>
      <w:r w:rsidR="00171435" w:rsidRPr="00AF13D3">
        <w:rPr>
          <w:rFonts w:ascii="Arial" w:hAnsi="Arial" w:cs="Arial"/>
          <w:b/>
        </w:rPr>
        <w:t>PROCEDIMENTO</w:t>
      </w:r>
    </w:p>
    <w:p w:rsidR="000B63E9" w:rsidRPr="00AF13D3" w:rsidRDefault="000B63E9" w:rsidP="00B6733B">
      <w:pPr>
        <w:pStyle w:val="Standard"/>
        <w:spacing w:line="360" w:lineRule="auto"/>
        <w:ind w:left="-574" w:right="-546"/>
        <w:jc w:val="both"/>
        <w:rPr>
          <w:rFonts w:ascii="Arial" w:hAnsi="Arial" w:cs="Arial"/>
          <w:b/>
        </w:rPr>
      </w:pP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8075"/>
        <w:gridCol w:w="2131"/>
      </w:tblGrid>
      <w:tr w:rsidR="00674720" w:rsidRPr="00AF13D3" w:rsidTr="00284A35">
        <w:trPr>
          <w:jc w:val="center"/>
        </w:trPr>
        <w:tc>
          <w:tcPr>
            <w:tcW w:w="10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74720" w:rsidRPr="00AF13D3" w:rsidRDefault="00494392" w:rsidP="00B673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636E94">
              <w:rPr>
                <w:rFonts w:ascii="Arial" w:hAnsi="Arial" w:cs="Arial"/>
                <w:b/>
                <w:color w:val="000000"/>
              </w:rPr>
              <w:t>APLICAÇÃO DE CALOR COM A UTILIZAÇÃO DE BOLSA DE ÁGUA QUENTE</w:t>
            </w:r>
          </w:p>
        </w:tc>
      </w:tr>
      <w:tr w:rsidR="00852D28" w:rsidRPr="00AF13D3" w:rsidTr="00494392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2D28" w:rsidRPr="00AF13D3" w:rsidRDefault="00852D28" w:rsidP="00B673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F13D3">
              <w:rPr>
                <w:rFonts w:ascii="Arial" w:hAnsi="Arial" w:cs="Arial"/>
                <w:b/>
              </w:rPr>
              <w:t>Ação/Descrição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AF13D3" w:rsidRDefault="00852D28" w:rsidP="00B673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F13D3">
              <w:rPr>
                <w:rFonts w:ascii="Arial" w:hAnsi="Arial" w:cs="Arial"/>
                <w:b/>
              </w:rPr>
              <w:t>Agente Executor</w:t>
            </w:r>
          </w:p>
        </w:tc>
      </w:tr>
      <w:tr w:rsidR="00494392" w:rsidRPr="00AF13D3" w:rsidTr="00E44384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94392" w:rsidRDefault="00494392" w:rsidP="00B6733B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Reunir materiais necessários:</w:t>
            </w:r>
          </w:p>
          <w:p w:rsidR="00494392" w:rsidRPr="00636E94" w:rsidRDefault="00494392" w:rsidP="00B6733B"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36E94">
              <w:rPr>
                <w:rFonts w:ascii="Arial" w:hAnsi="Arial" w:cs="Arial"/>
                <w:color w:val="000000"/>
              </w:rPr>
              <w:t>Bolsa de borracha</w:t>
            </w:r>
            <w:r w:rsidR="005B3A47">
              <w:rPr>
                <w:rFonts w:ascii="Arial" w:hAnsi="Arial" w:cs="Arial"/>
                <w:color w:val="000000"/>
              </w:rPr>
              <w:t xml:space="preserve"> </w:t>
            </w:r>
            <w:r w:rsidRPr="00636E94">
              <w:rPr>
                <w:rFonts w:ascii="Arial" w:hAnsi="Arial" w:cs="Arial"/>
                <w:color w:val="000000"/>
              </w:rPr>
              <w:t>/ gel</w:t>
            </w:r>
          </w:p>
          <w:p w:rsidR="00494392" w:rsidRDefault="00494392" w:rsidP="00B6733B"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36E94">
              <w:rPr>
                <w:rFonts w:ascii="Arial" w:hAnsi="Arial" w:cs="Arial"/>
                <w:color w:val="000000"/>
              </w:rPr>
              <w:t>Toalha (pode substituir por fronha ou compressa)</w:t>
            </w:r>
          </w:p>
          <w:p w:rsidR="005B3A47" w:rsidRPr="00636E94" w:rsidRDefault="005B3A47" w:rsidP="00B6733B"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Mergulhão</w:t>
            </w:r>
            <w:r w:rsidR="00481B0E">
              <w:rPr>
                <w:rFonts w:ascii="Arial" w:hAnsi="Arial" w:cs="Arial"/>
                <w:color w:val="000000"/>
              </w:rPr>
              <w:t xml:space="preserve"> </w:t>
            </w:r>
            <w:r w:rsidR="00481B0E" w:rsidRPr="00636E94">
              <w:rPr>
                <w:rFonts w:ascii="Arial" w:hAnsi="Arial" w:cs="Arial"/>
                <w:color w:val="000000"/>
              </w:rPr>
              <w:t>(</w:t>
            </w:r>
            <w:r w:rsidR="00481B0E">
              <w:rPr>
                <w:rFonts w:ascii="Arial" w:hAnsi="Arial" w:cs="Arial"/>
                <w:color w:val="000000"/>
              </w:rPr>
              <w:t>para</w:t>
            </w:r>
            <w:r w:rsidR="00481B0E" w:rsidRPr="00636E94">
              <w:rPr>
                <w:rFonts w:ascii="Arial" w:hAnsi="Arial" w:cs="Arial"/>
                <w:color w:val="000000"/>
              </w:rPr>
              <w:t xml:space="preserve"> aquecer água)</w:t>
            </w:r>
          </w:p>
          <w:p w:rsidR="00494392" w:rsidRPr="00494392" w:rsidRDefault="00494392" w:rsidP="00B6733B"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36E94">
              <w:rPr>
                <w:rFonts w:ascii="Arial" w:hAnsi="Arial" w:cs="Arial"/>
                <w:color w:val="000000"/>
              </w:rPr>
              <w:t>Jarro (</w:t>
            </w:r>
            <w:r>
              <w:rPr>
                <w:rFonts w:ascii="Arial" w:hAnsi="Arial" w:cs="Arial"/>
                <w:color w:val="000000"/>
              </w:rPr>
              <w:t>para</w:t>
            </w:r>
            <w:r w:rsidRPr="00636E94">
              <w:rPr>
                <w:rFonts w:ascii="Arial" w:hAnsi="Arial" w:cs="Arial"/>
                <w:color w:val="000000"/>
              </w:rPr>
              <w:t xml:space="preserve"> aquecer água)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4392" w:rsidRPr="00AF13D3" w:rsidRDefault="00802D07" w:rsidP="00E443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0A7C24" w:rsidRPr="00AF13D3" w:rsidTr="00E44384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A7C24" w:rsidRDefault="000A7C24" w:rsidP="00B810A1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4F004B">
              <w:rPr>
                <w:rFonts w:ascii="Arial" w:hAnsi="Arial" w:cs="Arial"/>
                <w:color w:val="000000"/>
              </w:rPr>
              <w:t>Testar a bolsa, a fim de verificar se há vazamento.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7C24" w:rsidRPr="00AF13D3" w:rsidRDefault="00802D07" w:rsidP="00E443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494392" w:rsidRPr="00AF13D3" w:rsidTr="00E44384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94392" w:rsidRPr="004F004B" w:rsidRDefault="00494392" w:rsidP="008B2B18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4F004B">
              <w:rPr>
                <w:rFonts w:ascii="Arial" w:hAnsi="Arial" w:cs="Arial"/>
                <w:color w:val="000000"/>
              </w:rPr>
              <w:t xml:space="preserve">Encaminhar </w:t>
            </w:r>
            <w:r w:rsidR="008B2B18">
              <w:rPr>
                <w:rFonts w:ascii="Arial" w:hAnsi="Arial" w:cs="Arial"/>
                <w:color w:val="000000"/>
              </w:rPr>
              <w:t>a bolsa em gel já aquecida até o cliente</w:t>
            </w:r>
            <w:r w:rsidRPr="004F004B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4392" w:rsidRPr="00AF13D3" w:rsidRDefault="00802D07" w:rsidP="00E443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8659D8" w:rsidRPr="00AF13D3" w:rsidTr="00E44384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659D8" w:rsidRPr="004F004B" w:rsidRDefault="008659D8" w:rsidP="008B2B18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B6733B">
              <w:rPr>
                <w:rFonts w:ascii="Arial" w:hAnsi="Arial" w:cs="Arial"/>
                <w:color w:val="000000"/>
              </w:rPr>
              <w:t>Higienizar as mãos.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59D8" w:rsidRDefault="00B0568A" w:rsidP="00E443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494392" w:rsidRPr="00AF13D3" w:rsidTr="00E44384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94392" w:rsidRPr="004F004B" w:rsidRDefault="00494392" w:rsidP="00B6733B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4F004B">
              <w:rPr>
                <w:rFonts w:ascii="Arial" w:hAnsi="Arial" w:cs="Arial"/>
                <w:color w:val="000000"/>
              </w:rPr>
              <w:t>Explicar o procedimento e a sua importância ao cliente.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4392" w:rsidRPr="00AF13D3" w:rsidRDefault="00802D07" w:rsidP="00E443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494392" w:rsidRPr="00AF13D3" w:rsidTr="00E44384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94392" w:rsidRPr="004F004B" w:rsidRDefault="000A7C24" w:rsidP="00D44C3C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4F004B">
              <w:rPr>
                <w:rFonts w:ascii="Arial" w:hAnsi="Arial" w:cs="Arial"/>
                <w:color w:val="000000"/>
              </w:rPr>
              <w:t>Secar a bolsa externamente</w:t>
            </w:r>
            <w:r>
              <w:rPr>
                <w:rFonts w:ascii="Arial" w:hAnsi="Arial" w:cs="Arial"/>
                <w:color w:val="000000"/>
              </w:rPr>
              <w:t xml:space="preserve"> e envolve - lá </w:t>
            </w:r>
            <w:r w:rsidR="00D44C3C">
              <w:rPr>
                <w:rFonts w:ascii="Arial" w:hAnsi="Arial" w:cs="Arial"/>
                <w:color w:val="000000"/>
              </w:rPr>
              <w:t>com a toalha, fronha ou co</w:t>
            </w:r>
            <w:r w:rsidR="00D44C3C">
              <w:rPr>
                <w:rFonts w:ascii="Arial" w:hAnsi="Arial" w:cs="Arial"/>
                <w:color w:val="000000"/>
              </w:rPr>
              <w:t>m</w:t>
            </w:r>
            <w:r w:rsidR="00D44C3C">
              <w:rPr>
                <w:rFonts w:ascii="Arial" w:hAnsi="Arial" w:cs="Arial"/>
                <w:color w:val="000000"/>
              </w:rPr>
              <w:lastRenderedPageBreak/>
              <w:t>pressa</w:t>
            </w:r>
            <w:r w:rsidR="00494392" w:rsidRPr="004F004B">
              <w:rPr>
                <w:rFonts w:ascii="Arial" w:hAnsi="Arial" w:cs="Arial"/>
                <w:color w:val="000000"/>
              </w:rPr>
              <w:t xml:space="preserve"> – não aplicar a bolsa sem proteção sobre a pele do cliente.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4392" w:rsidRPr="00AF13D3" w:rsidRDefault="00802D07" w:rsidP="00E443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Técnico de     </w:t>
            </w:r>
            <w:r>
              <w:rPr>
                <w:rFonts w:ascii="Arial" w:hAnsi="Arial" w:cs="Arial"/>
              </w:rPr>
              <w:lastRenderedPageBreak/>
              <w:t>Enfermagem</w:t>
            </w:r>
          </w:p>
        </w:tc>
      </w:tr>
      <w:tr w:rsidR="00494392" w:rsidRPr="00AF13D3" w:rsidTr="00E44384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94392" w:rsidRDefault="00494392" w:rsidP="00B6733B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4F004B">
              <w:rPr>
                <w:rFonts w:ascii="Arial" w:hAnsi="Arial" w:cs="Arial"/>
                <w:color w:val="000000"/>
              </w:rPr>
              <w:lastRenderedPageBreak/>
              <w:t>Aplicar sobre a região indicada.</w:t>
            </w:r>
            <w:r w:rsidRPr="008B04FF">
              <w:rPr>
                <w:rFonts w:ascii="Arial" w:hAnsi="Arial" w:cs="Arial"/>
                <w:color w:val="000000"/>
              </w:rPr>
              <w:t xml:space="preserve"> Durante a realização do procedimento, observe a temperatura externa da bolsa, para que não esfrie.</w:t>
            </w:r>
          </w:p>
          <w:p w:rsidR="00494392" w:rsidRPr="004F004B" w:rsidRDefault="00494392" w:rsidP="00B6733B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B04FF">
              <w:rPr>
                <w:rFonts w:ascii="Arial" w:hAnsi="Arial" w:cs="Arial"/>
                <w:color w:val="000000"/>
              </w:rPr>
              <w:t xml:space="preserve">Evitar o uso de luvas (de látex) para a realização desse procedimento, </w:t>
            </w:r>
            <w:r w:rsidR="00350726">
              <w:rPr>
                <w:rFonts w:ascii="Arial" w:hAnsi="Arial" w:cs="Arial"/>
                <w:color w:val="000000"/>
              </w:rPr>
              <w:t>c</w:t>
            </w:r>
            <w:r w:rsidR="006C2353">
              <w:rPr>
                <w:rFonts w:ascii="Arial" w:hAnsi="Arial" w:cs="Arial"/>
                <w:color w:val="000000"/>
              </w:rPr>
              <w:t>a</w:t>
            </w:r>
            <w:r w:rsidRPr="008B04FF">
              <w:rPr>
                <w:rFonts w:ascii="Arial" w:hAnsi="Arial" w:cs="Arial"/>
                <w:color w:val="000000"/>
              </w:rPr>
              <w:t>so seja inevitável, cuide então para que não ocorra contato direto com a pele do cliente.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4392" w:rsidRPr="00AF13D3" w:rsidRDefault="00802D07" w:rsidP="00E443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350726" w:rsidRPr="00AF13D3" w:rsidTr="00E44384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50726" w:rsidRPr="004F004B" w:rsidRDefault="00350726" w:rsidP="00B6733B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Higienizar as mãos.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0726" w:rsidRPr="00AF13D3" w:rsidRDefault="00802D07" w:rsidP="00E443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494392" w:rsidRPr="00AF13D3" w:rsidTr="00E44384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94392" w:rsidRPr="004F004B" w:rsidRDefault="00494392" w:rsidP="009823B8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4F004B">
              <w:rPr>
                <w:rFonts w:ascii="Arial" w:hAnsi="Arial" w:cs="Arial"/>
                <w:color w:val="000000"/>
              </w:rPr>
              <w:t>Deixa</w:t>
            </w:r>
            <w:r>
              <w:rPr>
                <w:rFonts w:ascii="Arial" w:hAnsi="Arial" w:cs="Arial"/>
                <w:color w:val="000000"/>
              </w:rPr>
              <w:t>r a unidade do cliente em ordem</w:t>
            </w:r>
            <w:r w:rsidR="004E61CB">
              <w:rPr>
                <w:rFonts w:ascii="Arial" w:hAnsi="Arial" w:cs="Arial"/>
                <w:color w:val="000000"/>
              </w:rPr>
              <w:t xml:space="preserve"> e r</w:t>
            </w:r>
            <w:r w:rsidR="004E61CB" w:rsidRPr="004F004B">
              <w:rPr>
                <w:rFonts w:ascii="Arial" w:hAnsi="Arial" w:cs="Arial"/>
                <w:color w:val="000000"/>
              </w:rPr>
              <w:t>ealizar anotação de Enfermagem</w:t>
            </w:r>
            <w:r w:rsidR="009823B8">
              <w:rPr>
                <w:rFonts w:ascii="Arial" w:hAnsi="Arial" w:cs="Arial"/>
                <w:color w:val="000000"/>
              </w:rPr>
              <w:t xml:space="preserve"> na prescrição.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4392" w:rsidRPr="00AF13D3" w:rsidRDefault="00802D07" w:rsidP="00E443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674720" w:rsidRPr="00AF13D3" w:rsidTr="00E44384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74720" w:rsidRPr="008B04FF" w:rsidRDefault="004E61CB" w:rsidP="004E61CB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Após o procedimento h</w:t>
            </w:r>
            <w:r w:rsidR="00494392">
              <w:rPr>
                <w:rFonts w:ascii="Arial" w:hAnsi="Arial" w:cs="Arial"/>
                <w:color w:val="000000"/>
              </w:rPr>
              <w:t>igienizar</w:t>
            </w:r>
            <w:r w:rsidR="00674720" w:rsidRPr="008B04FF">
              <w:rPr>
                <w:rFonts w:ascii="Arial" w:hAnsi="Arial" w:cs="Arial"/>
                <w:color w:val="000000"/>
              </w:rPr>
              <w:t>, aguardar a sec</w:t>
            </w:r>
            <w:r w:rsidR="00494392">
              <w:rPr>
                <w:rFonts w:ascii="Arial" w:hAnsi="Arial" w:cs="Arial"/>
                <w:color w:val="000000"/>
              </w:rPr>
              <w:t>agem espontaneamente e guardar a bolsa</w:t>
            </w:r>
            <w:r w:rsidR="00674720" w:rsidRPr="008B04FF">
              <w:rPr>
                <w:rFonts w:ascii="Arial" w:hAnsi="Arial" w:cs="Arial"/>
                <w:color w:val="000000"/>
              </w:rPr>
              <w:t xml:space="preserve"> em loca</w:t>
            </w:r>
            <w:r w:rsidR="00494392">
              <w:rPr>
                <w:rFonts w:ascii="Arial" w:hAnsi="Arial" w:cs="Arial"/>
                <w:color w:val="000000"/>
              </w:rPr>
              <w:t>l</w:t>
            </w:r>
            <w:r w:rsidR="00674720" w:rsidRPr="008B04FF">
              <w:rPr>
                <w:rFonts w:ascii="Arial" w:hAnsi="Arial" w:cs="Arial"/>
                <w:color w:val="000000"/>
              </w:rPr>
              <w:t xml:space="preserve"> adequado.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4720" w:rsidRPr="00AF13D3" w:rsidRDefault="00802D07" w:rsidP="00E443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</w:tbl>
    <w:p w:rsidR="00494392" w:rsidRDefault="00494392" w:rsidP="00B6733B">
      <w:pPr>
        <w:spacing w:line="360" w:lineRule="auto"/>
      </w:pPr>
    </w:p>
    <w:p w:rsidR="000B63E9" w:rsidRDefault="000B63E9" w:rsidP="00B6733B">
      <w:pPr>
        <w:spacing w:line="360" w:lineRule="auto"/>
      </w:pP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8075"/>
        <w:gridCol w:w="2131"/>
      </w:tblGrid>
      <w:tr w:rsidR="00494392" w:rsidRPr="00AF13D3" w:rsidTr="00553560">
        <w:trPr>
          <w:jc w:val="center"/>
        </w:trPr>
        <w:tc>
          <w:tcPr>
            <w:tcW w:w="10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4392" w:rsidRDefault="00494392" w:rsidP="00B6733B">
            <w:pPr>
              <w:spacing w:line="360" w:lineRule="auto"/>
              <w:jc w:val="center"/>
            </w:pPr>
            <w:r w:rsidRPr="00A368F5">
              <w:rPr>
                <w:rFonts w:ascii="Arial" w:hAnsi="Arial" w:cs="Arial"/>
                <w:b/>
                <w:color w:val="000000"/>
              </w:rPr>
              <w:t>APLICAÇÃO DE CALOR ÚMIDO</w:t>
            </w:r>
          </w:p>
        </w:tc>
      </w:tr>
      <w:tr w:rsidR="00494392" w:rsidRPr="00AF13D3" w:rsidTr="00494392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94392" w:rsidRPr="00AF13D3" w:rsidRDefault="00494392" w:rsidP="00B673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F13D3">
              <w:rPr>
                <w:rFonts w:ascii="Arial" w:hAnsi="Arial" w:cs="Arial"/>
                <w:b/>
              </w:rPr>
              <w:t>Ação/Descrição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4392" w:rsidRPr="00AF13D3" w:rsidRDefault="00494392" w:rsidP="00B673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F13D3">
              <w:rPr>
                <w:rFonts w:ascii="Arial" w:hAnsi="Arial" w:cs="Arial"/>
                <w:b/>
              </w:rPr>
              <w:t>Agente Executor</w:t>
            </w:r>
          </w:p>
        </w:tc>
      </w:tr>
      <w:tr w:rsidR="00674720" w:rsidRPr="00AF13D3" w:rsidTr="00B6733B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74720" w:rsidRPr="00636E94" w:rsidRDefault="00494392" w:rsidP="00B6733B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Reunir materiais necessários:</w:t>
            </w:r>
          </w:p>
          <w:p w:rsidR="00674720" w:rsidRPr="00636E94" w:rsidRDefault="003826DF" w:rsidP="00B6733B"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36E94">
              <w:rPr>
                <w:rFonts w:ascii="Arial" w:hAnsi="Arial" w:cs="Arial"/>
                <w:color w:val="000000"/>
              </w:rPr>
              <w:t>Compressas</w:t>
            </w:r>
            <w:r w:rsidR="00674720" w:rsidRPr="00636E94">
              <w:rPr>
                <w:rFonts w:ascii="Arial" w:hAnsi="Arial" w:cs="Arial"/>
                <w:color w:val="000000"/>
              </w:rPr>
              <w:t xml:space="preserve"> (duas)</w:t>
            </w:r>
          </w:p>
          <w:p w:rsidR="00674720" w:rsidRPr="00636E94" w:rsidRDefault="003826DF" w:rsidP="00B6733B"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36E94">
              <w:rPr>
                <w:rFonts w:ascii="Arial" w:hAnsi="Arial" w:cs="Arial"/>
                <w:color w:val="000000"/>
              </w:rPr>
              <w:t>Bacia</w:t>
            </w:r>
            <w:r w:rsidR="00674720" w:rsidRPr="00636E94">
              <w:rPr>
                <w:rFonts w:ascii="Arial" w:hAnsi="Arial" w:cs="Arial"/>
                <w:color w:val="000000"/>
              </w:rPr>
              <w:t xml:space="preserve"> com água quente</w:t>
            </w:r>
          </w:p>
          <w:p w:rsidR="00674720" w:rsidRPr="00636E94" w:rsidRDefault="003826DF" w:rsidP="00B6733B"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36E94">
              <w:rPr>
                <w:rFonts w:ascii="Arial" w:hAnsi="Arial" w:cs="Arial"/>
                <w:color w:val="000000"/>
              </w:rPr>
              <w:t>Toalha</w:t>
            </w:r>
          </w:p>
          <w:p w:rsidR="00674720" w:rsidRPr="00636E94" w:rsidRDefault="003826DF" w:rsidP="00B6733B"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36E94">
              <w:rPr>
                <w:rFonts w:ascii="Arial" w:hAnsi="Arial" w:cs="Arial"/>
                <w:color w:val="000000"/>
              </w:rPr>
              <w:t>Impermeável</w:t>
            </w:r>
          </w:p>
          <w:p w:rsidR="00674720" w:rsidRPr="00494392" w:rsidRDefault="003826DF" w:rsidP="00B6733B"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36E94">
              <w:rPr>
                <w:rFonts w:ascii="Arial" w:hAnsi="Arial" w:cs="Arial"/>
                <w:color w:val="000000"/>
              </w:rPr>
              <w:t>Luvas</w:t>
            </w:r>
            <w:r w:rsidR="00674720" w:rsidRPr="00636E94">
              <w:rPr>
                <w:rFonts w:ascii="Arial" w:hAnsi="Arial" w:cs="Arial"/>
                <w:color w:val="000000"/>
              </w:rPr>
              <w:t xml:space="preserve"> de procedimento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4720" w:rsidRPr="00AF13D3" w:rsidRDefault="00710E94" w:rsidP="00B673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674720" w:rsidRPr="00AF13D3" w:rsidTr="00B6733B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74720" w:rsidRPr="0061617E" w:rsidRDefault="00674720" w:rsidP="00B6733B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1617E">
              <w:rPr>
                <w:rFonts w:ascii="Arial" w:hAnsi="Arial" w:cs="Arial"/>
                <w:color w:val="000000"/>
              </w:rPr>
              <w:t>Verificar a temperatura da água para evitar queimaduras na pele do cliente.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4720" w:rsidRPr="00AF13D3" w:rsidRDefault="00710E94" w:rsidP="00B673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674720" w:rsidRPr="00AF13D3" w:rsidTr="00B6733B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74720" w:rsidRPr="0061617E" w:rsidRDefault="00674720" w:rsidP="00B6733B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1617E">
              <w:rPr>
                <w:rFonts w:ascii="Arial" w:hAnsi="Arial" w:cs="Arial"/>
                <w:color w:val="000000"/>
              </w:rPr>
              <w:t>Encaminhar os materiais reunidos à unidade do cliente.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4720" w:rsidRPr="00AF13D3" w:rsidRDefault="00710E94" w:rsidP="00B673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5F7594" w:rsidRPr="00B6733B" w:rsidTr="00CB7CC4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F7594" w:rsidRPr="00B6733B" w:rsidRDefault="005F7594" w:rsidP="00CB7CC4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Higienizar as mãos.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7594" w:rsidRPr="00B6733B" w:rsidRDefault="005F7594" w:rsidP="00CB7CC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674720" w:rsidRPr="00AF13D3" w:rsidTr="00B6733B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74720" w:rsidRPr="0061617E" w:rsidRDefault="00674720" w:rsidP="00B6733B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1617E">
              <w:rPr>
                <w:rFonts w:ascii="Arial" w:hAnsi="Arial" w:cs="Arial"/>
                <w:color w:val="000000"/>
              </w:rPr>
              <w:t>Explicar o procedimento e sua importância ao cliente.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4720" w:rsidRPr="00AF13D3" w:rsidRDefault="00710E94" w:rsidP="00B673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674720" w:rsidRPr="00AF13D3" w:rsidTr="00B6733B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74720" w:rsidRPr="0061617E" w:rsidRDefault="00674720" w:rsidP="00276F9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1617E">
              <w:rPr>
                <w:rFonts w:ascii="Arial" w:hAnsi="Arial" w:cs="Arial"/>
                <w:color w:val="000000"/>
              </w:rPr>
              <w:t>Forrar a cama com impermeável</w:t>
            </w:r>
            <w:r w:rsidR="00276F99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4720" w:rsidRPr="00AF13D3" w:rsidRDefault="00710E94" w:rsidP="00B673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674720" w:rsidRPr="00AF13D3" w:rsidTr="00B6733B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74720" w:rsidRPr="0061617E" w:rsidRDefault="00674720" w:rsidP="00B6733B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1617E">
              <w:rPr>
                <w:rFonts w:ascii="Arial" w:hAnsi="Arial" w:cs="Arial"/>
                <w:color w:val="000000"/>
              </w:rPr>
              <w:lastRenderedPageBreak/>
              <w:t>Calçar luvas de procedimento.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4720" w:rsidRPr="00AF13D3" w:rsidRDefault="00710E94" w:rsidP="00B673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674720" w:rsidRPr="00AF13D3" w:rsidTr="00B6733B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74720" w:rsidRPr="0061617E" w:rsidRDefault="00674720" w:rsidP="00B6733B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1617E">
              <w:rPr>
                <w:rFonts w:ascii="Arial" w:hAnsi="Arial" w:cs="Arial"/>
                <w:color w:val="000000"/>
              </w:rPr>
              <w:t>Colocar as compressas dentro de água quente.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4720" w:rsidRPr="00AF13D3" w:rsidRDefault="00710E94" w:rsidP="00B673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674720" w:rsidRPr="00AF13D3" w:rsidTr="00B6733B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74720" w:rsidRPr="0061617E" w:rsidRDefault="00674720" w:rsidP="00B6733B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1617E">
              <w:rPr>
                <w:rFonts w:ascii="Arial" w:hAnsi="Arial" w:cs="Arial"/>
                <w:color w:val="000000"/>
              </w:rPr>
              <w:t>Retirar o excesso de água das compressas com auxílio das mãos (torcê-las); evitar molhar o cliente com as compressas.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4720" w:rsidRPr="00AF13D3" w:rsidRDefault="00710E94" w:rsidP="00B673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674720" w:rsidRPr="00AF13D3" w:rsidTr="00B6733B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74720" w:rsidRPr="0061617E" w:rsidRDefault="00674720" w:rsidP="00B6733B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1617E">
              <w:rPr>
                <w:rFonts w:ascii="Arial" w:hAnsi="Arial" w:cs="Arial"/>
                <w:color w:val="000000"/>
              </w:rPr>
              <w:t>Expor a região a ser aplicada a compressa.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4720" w:rsidRPr="00AF13D3" w:rsidRDefault="00710E94" w:rsidP="00B673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674720" w:rsidRPr="00AF13D3" w:rsidTr="00B6733B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74720" w:rsidRPr="0061617E" w:rsidRDefault="00674720" w:rsidP="00B6733B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1617E">
              <w:rPr>
                <w:rFonts w:ascii="Arial" w:hAnsi="Arial" w:cs="Arial"/>
                <w:color w:val="000000"/>
              </w:rPr>
              <w:t>Aplicar a compressa quente sobre a região, atentando para que não pe</w:t>
            </w:r>
            <w:r w:rsidRPr="0061617E">
              <w:rPr>
                <w:rFonts w:ascii="Arial" w:hAnsi="Arial" w:cs="Arial"/>
                <w:color w:val="000000"/>
              </w:rPr>
              <w:t>r</w:t>
            </w:r>
            <w:r w:rsidRPr="0061617E">
              <w:rPr>
                <w:rFonts w:ascii="Arial" w:hAnsi="Arial" w:cs="Arial"/>
                <w:color w:val="000000"/>
              </w:rPr>
              <w:t>maneça por muito tempo (não deixar esfriar).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4720" w:rsidRPr="00AF13D3" w:rsidRDefault="00710E94" w:rsidP="00B673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674720" w:rsidRPr="00AF13D3" w:rsidTr="00B6733B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74720" w:rsidRPr="0061617E" w:rsidRDefault="00674720" w:rsidP="00B6733B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1617E">
              <w:rPr>
                <w:rFonts w:ascii="Arial" w:hAnsi="Arial" w:cs="Arial"/>
                <w:color w:val="000000"/>
              </w:rPr>
              <w:t>Preparar outra compressa para substituir a que está sendo utilizada.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4720" w:rsidRPr="00AF13D3" w:rsidRDefault="00710E94" w:rsidP="00B673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674720" w:rsidRPr="00AF13D3" w:rsidTr="00B6733B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74720" w:rsidRPr="0061617E" w:rsidRDefault="00674720" w:rsidP="00B6733B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1617E">
              <w:rPr>
                <w:rFonts w:ascii="Arial" w:hAnsi="Arial" w:cs="Arial"/>
                <w:color w:val="000000"/>
              </w:rPr>
              <w:t>Realizar o procedimento por um período de aproximadamente 15 minutos (sem intervalo).</w:t>
            </w:r>
            <w:r w:rsidR="00276F99">
              <w:rPr>
                <w:rFonts w:ascii="Arial" w:hAnsi="Arial" w:cs="Arial"/>
                <w:color w:val="000000"/>
              </w:rPr>
              <w:t xml:space="preserve"> </w:t>
            </w:r>
            <w:r w:rsidR="00494392" w:rsidRPr="0061617E">
              <w:rPr>
                <w:rFonts w:ascii="Arial" w:hAnsi="Arial" w:cs="Arial"/>
                <w:color w:val="000000"/>
              </w:rPr>
              <w:t>Ao término do procedimento, enxugar a região com a to</w:t>
            </w:r>
            <w:r w:rsidR="00494392" w:rsidRPr="0061617E">
              <w:rPr>
                <w:rFonts w:ascii="Arial" w:hAnsi="Arial" w:cs="Arial"/>
                <w:color w:val="000000"/>
              </w:rPr>
              <w:t>a</w:t>
            </w:r>
            <w:r w:rsidR="00276F99">
              <w:rPr>
                <w:rFonts w:ascii="Arial" w:hAnsi="Arial" w:cs="Arial"/>
                <w:color w:val="000000"/>
              </w:rPr>
              <w:t xml:space="preserve">lha e retirar </w:t>
            </w:r>
            <w:r w:rsidR="00494392" w:rsidRPr="0061617E">
              <w:rPr>
                <w:rFonts w:ascii="Arial" w:hAnsi="Arial" w:cs="Arial"/>
                <w:color w:val="000000"/>
              </w:rPr>
              <w:t>o impermeável.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4720" w:rsidRPr="00AF13D3" w:rsidRDefault="00710E94" w:rsidP="00B673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B6733B" w:rsidRPr="00B6733B" w:rsidTr="00B6733B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6733B" w:rsidRPr="00F65A50" w:rsidRDefault="00B6733B" w:rsidP="00F65A5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65A50">
              <w:rPr>
                <w:rFonts w:ascii="Arial" w:hAnsi="Arial" w:cs="Arial"/>
              </w:rPr>
              <w:t>Higienizar as mãos</w:t>
            </w:r>
            <w:r w:rsidR="00F65A50" w:rsidRPr="00F65A50">
              <w:rPr>
                <w:rFonts w:ascii="Arial" w:hAnsi="Arial" w:cs="Arial"/>
              </w:rPr>
              <w:t>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733B" w:rsidRPr="00B6733B" w:rsidRDefault="00710E94" w:rsidP="00B6733B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674720" w:rsidRPr="00AF13D3" w:rsidTr="00B6733B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74720" w:rsidRPr="0061617E" w:rsidRDefault="009823B8" w:rsidP="00B6733B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4F004B">
              <w:rPr>
                <w:rFonts w:ascii="Arial" w:hAnsi="Arial" w:cs="Arial"/>
                <w:color w:val="000000"/>
              </w:rPr>
              <w:t>Deixa</w:t>
            </w:r>
            <w:r>
              <w:rPr>
                <w:rFonts w:ascii="Arial" w:hAnsi="Arial" w:cs="Arial"/>
                <w:color w:val="000000"/>
              </w:rPr>
              <w:t>r a unidade do cliente em ordem e r</w:t>
            </w:r>
            <w:r w:rsidRPr="004F004B">
              <w:rPr>
                <w:rFonts w:ascii="Arial" w:hAnsi="Arial" w:cs="Arial"/>
                <w:color w:val="000000"/>
              </w:rPr>
              <w:t>ealizar anotação de Enfermagem</w:t>
            </w:r>
            <w:r>
              <w:rPr>
                <w:rFonts w:ascii="Arial" w:hAnsi="Arial" w:cs="Arial"/>
                <w:color w:val="000000"/>
              </w:rPr>
              <w:t xml:space="preserve"> na prescrição.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4720" w:rsidRPr="00AF13D3" w:rsidRDefault="00710E94" w:rsidP="00B673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</w:tbl>
    <w:p w:rsidR="00B6733B" w:rsidRDefault="00B6733B" w:rsidP="00B6733B">
      <w:pPr>
        <w:spacing w:line="360" w:lineRule="auto"/>
      </w:pPr>
    </w:p>
    <w:p w:rsidR="000B63E9" w:rsidRDefault="000B63E9" w:rsidP="00B6733B">
      <w:pPr>
        <w:spacing w:line="360" w:lineRule="auto"/>
      </w:pP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8075"/>
        <w:gridCol w:w="2131"/>
      </w:tblGrid>
      <w:tr w:rsidR="00B6733B" w:rsidRPr="00AF13D3" w:rsidTr="00CD5908">
        <w:trPr>
          <w:jc w:val="center"/>
        </w:trPr>
        <w:tc>
          <w:tcPr>
            <w:tcW w:w="10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6733B" w:rsidRDefault="00B6733B" w:rsidP="00B6733B">
            <w:pPr>
              <w:spacing w:line="360" w:lineRule="auto"/>
              <w:jc w:val="center"/>
            </w:pPr>
            <w:r w:rsidRPr="00134633">
              <w:rPr>
                <w:rFonts w:ascii="Arial" w:hAnsi="Arial" w:cs="Arial"/>
                <w:b/>
                <w:color w:val="000000"/>
              </w:rPr>
              <w:t>APLICAÇÃO DE FRIO COM A UTILIZAÇÃO DE COMPRESSAS FRIAS</w:t>
            </w:r>
          </w:p>
        </w:tc>
      </w:tr>
      <w:tr w:rsidR="0001203F" w:rsidRPr="00AF13D3" w:rsidTr="00B6733B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1203F" w:rsidRPr="00AF13D3" w:rsidRDefault="0001203F" w:rsidP="00B673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F13D3">
              <w:rPr>
                <w:rFonts w:ascii="Arial" w:hAnsi="Arial" w:cs="Arial"/>
                <w:b/>
              </w:rPr>
              <w:t>Ação/Descrição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03F" w:rsidRPr="00AF13D3" w:rsidRDefault="0001203F" w:rsidP="00B673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F13D3">
              <w:rPr>
                <w:rFonts w:ascii="Arial" w:hAnsi="Arial" w:cs="Arial"/>
                <w:b/>
              </w:rPr>
              <w:t>Agente Executor</w:t>
            </w:r>
          </w:p>
        </w:tc>
      </w:tr>
      <w:tr w:rsidR="00674720" w:rsidRPr="00AF13D3" w:rsidTr="00B6733B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1203F" w:rsidRPr="00636E94" w:rsidRDefault="00B6733B" w:rsidP="00B6733B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Reunir materiais necessários:</w:t>
            </w:r>
          </w:p>
          <w:p w:rsidR="0001203F" w:rsidRPr="00636E94" w:rsidRDefault="0001203F" w:rsidP="00B6733B"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36E94">
              <w:rPr>
                <w:rFonts w:ascii="Arial" w:hAnsi="Arial" w:cs="Arial"/>
                <w:color w:val="000000"/>
              </w:rPr>
              <w:t>Bandeja</w:t>
            </w:r>
          </w:p>
          <w:p w:rsidR="0001203F" w:rsidRPr="00636E94" w:rsidRDefault="0001203F" w:rsidP="00B6733B"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36E94">
              <w:rPr>
                <w:rFonts w:ascii="Arial" w:hAnsi="Arial" w:cs="Arial"/>
                <w:color w:val="000000"/>
              </w:rPr>
              <w:t>Compressa (duas)</w:t>
            </w:r>
          </w:p>
          <w:p w:rsidR="0001203F" w:rsidRPr="00636E94" w:rsidRDefault="0001203F" w:rsidP="00B6733B"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36E94">
              <w:rPr>
                <w:rFonts w:ascii="Arial" w:hAnsi="Arial" w:cs="Arial"/>
                <w:color w:val="000000"/>
              </w:rPr>
              <w:t>Bacia com água gelada ou até mesmo gelo picado</w:t>
            </w:r>
          </w:p>
          <w:p w:rsidR="0001203F" w:rsidRPr="00636E94" w:rsidRDefault="0001203F" w:rsidP="00B6733B"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36E94">
              <w:rPr>
                <w:rFonts w:ascii="Arial" w:hAnsi="Arial" w:cs="Arial"/>
                <w:color w:val="000000"/>
              </w:rPr>
              <w:t>Toalha</w:t>
            </w:r>
          </w:p>
          <w:p w:rsidR="0001203F" w:rsidRPr="00636E94" w:rsidRDefault="0001203F" w:rsidP="00B6733B"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36E94">
              <w:rPr>
                <w:rFonts w:ascii="Arial" w:hAnsi="Arial" w:cs="Arial"/>
                <w:color w:val="000000"/>
              </w:rPr>
              <w:t>Impermeável</w:t>
            </w:r>
          </w:p>
          <w:p w:rsidR="00674720" w:rsidRPr="00AF13D3" w:rsidRDefault="0001203F" w:rsidP="00B6733B"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01203F">
              <w:rPr>
                <w:rFonts w:ascii="Arial" w:hAnsi="Arial" w:cs="Arial"/>
                <w:color w:val="000000"/>
              </w:rPr>
              <w:t>Luvas de procedimento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4720" w:rsidRPr="00AF13D3" w:rsidRDefault="00555F02" w:rsidP="00B673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01203F" w:rsidRPr="00AF13D3" w:rsidTr="00B6733B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1203F" w:rsidRPr="005B7C3F" w:rsidRDefault="00B6733B" w:rsidP="00B6733B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Higienizar as</w:t>
            </w:r>
            <w:r w:rsidR="0001203F" w:rsidRPr="005B7C3F">
              <w:rPr>
                <w:rFonts w:ascii="Arial" w:hAnsi="Arial" w:cs="Arial"/>
                <w:color w:val="000000"/>
              </w:rPr>
              <w:t xml:space="preserve"> mãos.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03F" w:rsidRPr="00AF13D3" w:rsidRDefault="00555F02" w:rsidP="00B673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01203F" w:rsidRPr="00AF13D3" w:rsidTr="00B6733B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1203F" w:rsidRPr="005B7C3F" w:rsidRDefault="0001203F" w:rsidP="00B6733B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5B7C3F">
              <w:rPr>
                <w:rFonts w:ascii="Arial" w:hAnsi="Arial" w:cs="Arial"/>
                <w:color w:val="000000"/>
              </w:rPr>
              <w:lastRenderedPageBreak/>
              <w:t>Explicar o procedimento e sua importância ao cliente.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03F" w:rsidRPr="00AF13D3" w:rsidRDefault="00555F02" w:rsidP="00B673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01203F" w:rsidRPr="00AF13D3" w:rsidTr="00B6733B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1203F" w:rsidRPr="005B7C3F" w:rsidRDefault="002D5A29" w:rsidP="002D5A2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Forrar a cama com</w:t>
            </w:r>
            <w:r w:rsidR="0001203F" w:rsidRPr="005B7C3F">
              <w:rPr>
                <w:rFonts w:ascii="Arial" w:hAnsi="Arial" w:cs="Arial"/>
                <w:color w:val="000000"/>
              </w:rPr>
              <w:t xml:space="preserve"> impermeável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03F" w:rsidRPr="00AF13D3" w:rsidRDefault="00555F02" w:rsidP="00B673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01203F" w:rsidRPr="00AF13D3" w:rsidTr="00B6733B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1203F" w:rsidRPr="005B7C3F" w:rsidRDefault="0001203F" w:rsidP="00B6733B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5B7C3F">
              <w:rPr>
                <w:rFonts w:ascii="Arial" w:hAnsi="Arial" w:cs="Arial"/>
                <w:color w:val="000000"/>
              </w:rPr>
              <w:t>Calçar as luvas de procedimento.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03F" w:rsidRPr="00AF13D3" w:rsidRDefault="00555F02" w:rsidP="00B673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01203F" w:rsidRPr="00AF13D3" w:rsidTr="00B6733B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1203F" w:rsidRPr="005B7C3F" w:rsidRDefault="0001203F" w:rsidP="00B6733B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5B7C3F">
              <w:rPr>
                <w:rFonts w:ascii="Arial" w:hAnsi="Arial" w:cs="Arial"/>
                <w:color w:val="000000"/>
              </w:rPr>
              <w:t>Retirar o excesso de água das compressas (torcê-las). Evitar molhar o cl</w:t>
            </w:r>
            <w:r w:rsidRPr="005B7C3F">
              <w:rPr>
                <w:rFonts w:ascii="Arial" w:hAnsi="Arial" w:cs="Arial"/>
                <w:color w:val="000000"/>
              </w:rPr>
              <w:t>i</w:t>
            </w:r>
            <w:r w:rsidRPr="005B7C3F">
              <w:rPr>
                <w:rFonts w:ascii="Arial" w:hAnsi="Arial" w:cs="Arial"/>
                <w:color w:val="000000"/>
              </w:rPr>
              <w:t>ente.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03F" w:rsidRPr="00AF13D3" w:rsidRDefault="00555F02" w:rsidP="00B673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01203F" w:rsidRPr="00AF13D3" w:rsidTr="00B6733B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1203F" w:rsidRPr="005B7C3F" w:rsidRDefault="0001203F" w:rsidP="00B6733B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5B7C3F">
              <w:rPr>
                <w:rFonts w:ascii="Arial" w:hAnsi="Arial" w:cs="Arial"/>
                <w:color w:val="000000"/>
              </w:rPr>
              <w:t>Expor a região em que será aplicada a compressa.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03F" w:rsidRPr="00AF13D3" w:rsidRDefault="00555F02" w:rsidP="00B673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01203F" w:rsidRPr="00AF13D3" w:rsidTr="00B6733B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1203F" w:rsidRPr="005B7C3F" w:rsidRDefault="0001203F" w:rsidP="00B6733B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5B7C3F">
              <w:rPr>
                <w:rFonts w:ascii="Arial" w:hAnsi="Arial" w:cs="Arial"/>
                <w:color w:val="000000"/>
              </w:rPr>
              <w:t>Aplicar a compressa fria no local; atentar para que a compressa não pe</w:t>
            </w:r>
            <w:r w:rsidRPr="005B7C3F">
              <w:rPr>
                <w:rFonts w:ascii="Arial" w:hAnsi="Arial" w:cs="Arial"/>
                <w:color w:val="000000"/>
              </w:rPr>
              <w:t>r</w:t>
            </w:r>
            <w:r w:rsidRPr="005B7C3F">
              <w:rPr>
                <w:rFonts w:ascii="Arial" w:hAnsi="Arial" w:cs="Arial"/>
                <w:color w:val="000000"/>
              </w:rPr>
              <w:t>maneça por muito tempo, a fim de evitar o aquecimento.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03F" w:rsidRPr="00AF13D3" w:rsidRDefault="00555F02" w:rsidP="00B673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01203F" w:rsidRPr="00AF13D3" w:rsidTr="00B6733B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1203F" w:rsidRPr="005B7C3F" w:rsidRDefault="0001203F" w:rsidP="00B6733B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5B7C3F">
              <w:rPr>
                <w:rFonts w:ascii="Arial" w:hAnsi="Arial" w:cs="Arial"/>
                <w:color w:val="000000"/>
              </w:rPr>
              <w:t>Preparar outra compressa para providenciar a troca de compressa que e</w:t>
            </w:r>
            <w:r w:rsidRPr="005B7C3F">
              <w:rPr>
                <w:rFonts w:ascii="Arial" w:hAnsi="Arial" w:cs="Arial"/>
                <w:color w:val="000000"/>
              </w:rPr>
              <w:t>s</w:t>
            </w:r>
            <w:r w:rsidRPr="005B7C3F">
              <w:rPr>
                <w:rFonts w:ascii="Arial" w:hAnsi="Arial" w:cs="Arial"/>
                <w:color w:val="000000"/>
              </w:rPr>
              <w:t>tá sendo utilizada.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03F" w:rsidRPr="00AF13D3" w:rsidRDefault="00555F02" w:rsidP="00B673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01203F" w:rsidRPr="00AF13D3" w:rsidTr="00B6733B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1203F" w:rsidRPr="005B7C3F" w:rsidRDefault="0001203F" w:rsidP="00B6733B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5B7C3F">
              <w:rPr>
                <w:rFonts w:ascii="Arial" w:hAnsi="Arial" w:cs="Arial"/>
                <w:color w:val="000000"/>
              </w:rPr>
              <w:t>Realizar o procedimento por aproximadamente 15 minutos.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03F" w:rsidRPr="00AF13D3" w:rsidRDefault="00555F02" w:rsidP="00B673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01203F" w:rsidRPr="00AF13D3" w:rsidTr="00B6733B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1203F" w:rsidRPr="005B7C3F" w:rsidRDefault="0001203F" w:rsidP="002D5A2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5B7C3F">
              <w:rPr>
                <w:rFonts w:ascii="Arial" w:hAnsi="Arial" w:cs="Arial"/>
                <w:color w:val="000000"/>
              </w:rPr>
              <w:t>Após o procedimento, enxugar a região e retirar o impermeável.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03F" w:rsidRPr="00AF13D3" w:rsidRDefault="00555F02" w:rsidP="00B673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2763F6" w:rsidRPr="00AF13D3" w:rsidTr="00B6733B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2763F6" w:rsidRPr="005B7C3F" w:rsidRDefault="002763F6" w:rsidP="002D5A2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Higienizar as mãos.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63F6" w:rsidRPr="00AF13D3" w:rsidRDefault="00555F02" w:rsidP="00B673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01203F" w:rsidRPr="00AF13D3" w:rsidTr="00B6733B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1203F" w:rsidRPr="005B7C3F" w:rsidRDefault="002763F6" w:rsidP="00B6733B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4F004B">
              <w:rPr>
                <w:rFonts w:ascii="Arial" w:hAnsi="Arial" w:cs="Arial"/>
                <w:color w:val="000000"/>
              </w:rPr>
              <w:t>Deixa</w:t>
            </w:r>
            <w:r>
              <w:rPr>
                <w:rFonts w:ascii="Arial" w:hAnsi="Arial" w:cs="Arial"/>
                <w:color w:val="000000"/>
              </w:rPr>
              <w:t>r a unidade do cliente em ordem e r</w:t>
            </w:r>
            <w:r w:rsidRPr="004F004B">
              <w:rPr>
                <w:rFonts w:ascii="Arial" w:hAnsi="Arial" w:cs="Arial"/>
                <w:color w:val="000000"/>
              </w:rPr>
              <w:t>ealizar anotação de Enfermagem</w:t>
            </w:r>
            <w:r>
              <w:rPr>
                <w:rFonts w:ascii="Arial" w:hAnsi="Arial" w:cs="Arial"/>
                <w:color w:val="000000"/>
              </w:rPr>
              <w:t xml:space="preserve"> na prescrição.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03F" w:rsidRPr="00AF13D3" w:rsidRDefault="00555F02" w:rsidP="00B673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</w:tbl>
    <w:p w:rsidR="00B6733B" w:rsidRDefault="00B6733B" w:rsidP="00B6733B">
      <w:pPr>
        <w:spacing w:line="360" w:lineRule="auto"/>
      </w:pPr>
    </w:p>
    <w:p w:rsidR="000B63E9" w:rsidRDefault="000B63E9" w:rsidP="00B6733B">
      <w:pPr>
        <w:spacing w:line="360" w:lineRule="auto"/>
      </w:pP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8075"/>
        <w:gridCol w:w="2131"/>
      </w:tblGrid>
      <w:tr w:rsidR="00B6733B" w:rsidRPr="00AF13D3" w:rsidTr="0077138D">
        <w:trPr>
          <w:jc w:val="center"/>
        </w:trPr>
        <w:tc>
          <w:tcPr>
            <w:tcW w:w="10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6733B" w:rsidRDefault="00B6733B" w:rsidP="00B6733B">
            <w:pPr>
              <w:spacing w:line="360" w:lineRule="auto"/>
              <w:jc w:val="center"/>
            </w:pPr>
            <w:r w:rsidRPr="001E1CA9">
              <w:rPr>
                <w:rFonts w:ascii="Arial" w:hAnsi="Arial" w:cs="Arial"/>
                <w:b/>
                <w:color w:val="000000"/>
              </w:rPr>
              <w:t>APLICAÇÃO DE FRIO COM A UTILIZAÇÃO DE BOLSA DE GELO</w:t>
            </w:r>
          </w:p>
        </w:tc>
      </w:tr>
      <w:tr w:rsidR="00B6733B" w:rsidRPr="00AF13D3" w:rsidTr="0077138D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6733B" w:rsidRPr="00AF13D3" w:rsidRDefault="00B6733B" w:rsidP="00B673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F13D3">
              <w:rPr>
                <w:rFonts w:ascii="Arial" w:hAnsi="Arial" w:cs="Arial"/>
                <w:b/>
              </w:rPr>
              <w:t>Ação/Descrição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733B" w:rsidRPr="00AF13D3" w:rsidRDefault="00B6733B" w:rsidP="00B673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F13D3">
              <w:rPr>
                <w:rFonts w:ascii="Arial" w:hAnsi="Arial" w:cs="Arial"/>
                <w:b/>
              </w:rPr>
              <w:t>Agente Executor</w:t>
            </w:r>
          </w:p>
        </w:tc>
      </w:tr>
      <w:tr w:rsidR="0001203F" w:rsidRPr="00AF13D3" w:rsidTr="00B6733B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A1EE4" w:rsidRPr="00636E94" w:rsidRDefault="00B6733B" w:rsidP="00785386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Reunir materiais necessários:</w:t>
            </w:r>
          </w:p>
          <w:p w:rsidR="000A1EE4" w:rsidRPr="00636E94" w:rsidRDefault="000A1EE4" w:rsidP="00785386"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36E94">
              <w:rPr>
                <w:rFonts w:ascii="Arial" w:hAnsi="Arial" w:cs="Arial"/>
                <w:color w:val="000000"/>
              </w:rPr>
              <w:t>Bandeja</w:t>
            </w:r>
          </w:p>
          <w:p w:rsidR="000A1EE4" w:rsidRPr="00636E94" w:rsidRDefault="000A1EE4" w:rsidP="00785386"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36E94">
              <w:rPr>
                <w:rFonts w:ascii="Arial" w:hAnsi="Arial" w:cs="Arial"/>
                <w:color w:val="000000"/>
              </w:rPr>
              <w:t>Bolsa de borracha/gel</w:t>
            </w:r>
          </w:p>
          <w:p w:rsidR="00853F5A" w:rsidRDefault="00853F5A" w:rsidP="00853F5A"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36E94">
              <w:rPr>
                <w:rFonts w:ascii="Arial" w:hAnsi="Arial" w:cs="Arial"/>
                <w:color w:val="000000"/>
              </w:rPr>
              <w:t>Toalha (pode substituir por fronha ou compressa)</w:t>
            </w:r>
          </w:p>
          <w:p w:rsidR="000A1EE4" w:rsidRPr="00636E94" w:rsidRDefault="000A1EE4" w:rsidP="00785386"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36E94">
              <w:rPr>
                <w:rFonts w:ascii="Arial" w:hAnsi="Arial" w:cs="Arial"/>
                <w:color w:val="000000"/>
              </w:rPr>
              <w:t>Luvas de procedimento</w:t>
            </w:r>
          </w:p>
          <w:p w:rsidR="0001203F" w:rsidRPr="00B6733B" w:rsidRDefault="004C1FA4" w:rsidP="00785386"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Bandeja</w:t>
            </w:r>
            <w:r w:rsidR="000A1EE4" w:rsidRPr="00636E94">
              <w:rPr>
                <w:rFonts w:ascii="Arial" w:hAnsi="Arial" w:cs="Arial"/>
                <w:color w:val="000000"/>
              </w:rPr>
              <w:t xml:space="preserve"> com gelo (picado) ou colocar no frigobar.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03F" w:rsidRPr="00AF13D3" w:rsidRDefault="00BA2BF9" w:rsidP="00B673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8659D8" w:rsidRPr="00AF13D3" w:rsidTr="00B6733B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659D8" w:rsidRDefault="008659D8" w:rsidP="00785386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1617E">
              <w:rPr>
                <w:rFonts w:ascii="Arial" w:hAnsi="Arial" w:cs="Arial"/>
                <w:color w:val="000000"/>
              </w:rPr>
              <w:lastRenderedPageBreak/>
              <w:t>Encaminhar os materiais reunidos à unidade do cliente.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59D8" w:rsidRPr="00AF13D3" w:rsidRDefault="00BA2BF9" w:rsidP="00B673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8659D8" w:rsidRPr="00AF13D3" w:rsidTr="00B6733B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659D8" w:rsidRPr="0061617E" w:rsidRDefault="008659D8" w:rsidP="00785386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Higienizar as mãos.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59D8" w:rsidRPr="00AF13D3" w:rsidRDefault="00BA2BF9" w:rsidP="00B673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0A1EE4" w:rsidRPr="00AF13D3" w:rsidTr="00B6733B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A1EE4" w:rsidRPr="0039047B" w:rsidRDefault="000A1EE4" w:rsidP="00785386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39047B">
              <w:rPr>
                <w:rFonts w:ascii="Arial" w:hAnsi="Arial" w:cs="Arial"/>
                <w:color w:val="000000"/>
              </w:rPr>
              <w:t>Explicar o procedimento e sua importância ao cliente.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EE4" w:rsidRPr="00AF13D3" w:rsidRDefault="00BA2BF9" w:rsidP="00B673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0A1EE4" w:rsidRPr="00AF13D3" w:rsidTr="00B6733B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A1EE4" w:rsidRPr="0039047B" w:rsidRDefault="000A1EE4" w:rsidP="00785386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39047B">
              <w:rPr>
                <w:rFonts w:ascii="Arial" w:hAnsi="Arial" w:cs="Arial"/>
                <w:color w:val="000000"/>
              </w:rPr>
              <w:t>Remover o excesso de umidade.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EE4" w:rsidRPr="00AF13D3" w:rsidRDefault="00BA2BF9" w:rsidP="00B673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0A1EE4" w:rsidRPr="00AF13D3" w:rsidTr="00B6733B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A1EE4" w:rsidRPr="0039047B" w:rsidRDefault="00A67504" w:rsidP="00785386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Revestir a bolsa com a toalha,</w:t>
            </w:r>
            <w:r w:rsidR="000A1EE4" w:rsidRPr="0039047B">
              <w:rPr>
                <w:rFonts w:ascii="Arial" w:hAnsi="Arial" w:cs="Arial"/>
                <w:color w:val="000000"/>
              </w:rPr>
              <w:t xml:space="preserve"> fronha ou compressa.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EE4" w:rsidRPr="00AF13D3" w:rsidRDefault="00BA2BF9" w:rsidP="00B673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0A1EE4" w:rsidRPr="00AF13D3" w:rsidTr="00B6733B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A1EE4" w:rsidRPr="0039047B" w:rsidRDefault="000A1EE4" w:rsidP="00785386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39047B">
              <w:rPr>
                <w:rFonts w:ascii="Arial" w:hAnsi="Arial" w:cs="Arial"/>
                <w:color w:val="000000"/>
              </w:rPr>
              <w:t xml:space="preserve">Colocar </w:t>
            </w:r>
            <w:r w:rsidR="002424F4">
              <w:rPr>
                <w:rFonts w:ascii="Arial" w:hAnsi="Arial" w:cs="Arial"/>
                <w:color w:val="000000"/>
              </w:rPr>
              <w:t>a bolsa sobre a região indicada</w:t>
            </w:r>
            <w:r w:rsidRPr="0039047B">
              <w:rPr>
                <w:rFonts w:ascii="Arial" w:hAnsi="Arial" w:cs="Arial"/>
                <w:color w:val="000000"/>
              </w:rPr>
              <w:t xml:space="preserve"> pelo tempo necessário.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EE4" w:rsidRPr="00AF13D3" w:rsidRDefault="00BA2BF9" w:rsidP="00B673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0A1EE4" w:rsidRPr="00AF13D3" w:rsidTr="00B6733B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A1EE4" w:rsidRPr="0039047B" w:rsidRDefault="000A1EE4" w:rsidP="00785386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39047B">
              <w:rPr>
                <w:rFonts w:ascii="Arial" w:hAnsi="Arial" w:cs="Arial"/>
                <w:color w:val="000000"/>
              </w:rPr>
              <w:t>Retirar a bolsa.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EE4" w:rsidRPr="00AF13D3" w:rsidRDefault="00BA2BF9" w:rsidP="00B673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2F6761" w:rsidRPr="00AF13D3" w:rsidTr="00B6733B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2F6761" w:rsidRPr="0039047B" w:rsidRDefault="002F6761" w:rsidP="00785386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Higienizar as mãos.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6761" w:rsidRPr="00AF13D3" w:rsidRDefault="00BA2BF9" w:rsidP="00B673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0A1EE4" w:rsidRPr="00AF13D3" w:rsidTr="00B6733B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A1EE4" w:rsidRPr="0039047B" w:rsidRDefault="00BD6B2C" w:rsidP="00785386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4F004B">
              <w:rPr>
                <w:rFonts w:ascii="Arial" w:hAnsi="Arial" w:cs="Arial"/>
                <w:color w:val="000000"/>
              </w:rPr>
              <w:t>Deixa</w:t>
            </w:r>
            <w:r>
              <w:rPr>
                <w:rFonts w:ascii="Arial" w:hAnsi="Arial" w:cs="Arial"/>
                <w:color w:val="000000"/>
              </w:rPr>
              <w:t>r a unidade do cliente em ordem e r</w:t>
            </w:r>
            <w:r w:rsidRPr="004F004B">
              <w:rPr>
                <w:rFonts w:ascii="Arial" w:hAnsi="Arial" w:cs="Arial"/>
                <w:color w:val="000000"/>
              </w:rPr>
              <w:t>ealizar anotação de Enfermagem</w:t>
            </w:r>
            <w:r>
              <w:rPr>
                <w:rFonts w:ascii="Arial" w:hAnsi="Arial" w:cs="Arial"/>
                <w:color w:val="000000"/>
              </w:rPr>
              <w:t xml:space="preserve"> na prescrição.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EE4" w:rsidRPr="00AF13D3" w:rsidRDefault="00BA2BF9" w:rsidP="00B673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</w:tbl>
    <w:p w:rsidR="000868D0" w:rsidRDefault="000868D0" w:rsidP="00B6733B">
      <w:pPr>
        <w:pStyle w:val="Standard"/>
        <w:spacing w:line="360" w:lineRule="auto"/>
        <w:ind w:hanging="714"/>
        <w:rPr>
          <w:rFonts w:ascii="Arial" w:eastAsia="Arial Unicode MS" w:hAnsi="Arial" w:cs="Arial"/>
          <w:b/>
          <w:lang w:bidi="hi-IN"/>
        </w:rPr>
      </w:pPr>
    </w:p>
    <w:p w:rsidR="005057E7" w:rsidRPr="00AF13D3" w:rsidRDefault="005057E7" w:rsidP="00B6733B">
      <w:pPr>
        <w:pStyle w:val="Standard"/>
        <w:spacing w:line="360" w:lineRule="auto"/>
        <w:ind w:hanging="714"/>
        <w:rPr>
          <w:rFonts w:ascii="Arial" w:eastAsia="Arial Unicode MS" w:hAnsi="Arial" w:cs="Arial"/>
          <w:b/>
          <w:lang w:bidi="hi-IN"/>
        </w:rPr>
      </w:pPr>
    </w:p>
    <w:p w:rsidR="0026067C" w:rsidRPr="00AF13D3" w:rsidRDefault="00DF659A" w:rsidP="00B6733B">
      <w:pPr>
        <w:pStyle w:val="Standard"/>
        <w:spacing w:line="360" w:lineRule="auto"/>
        <w:ind w:hanging="574"/>
        <w:rPr>
          <w:rFonts w:ascii="Arial" w:hAnsi="Arial" w:cs="Arial"/>
        </w:rPr>
      </w:pPr>
      <w:r w:rsidRPr="00AF13D3">
        <w:rPr>
          <w:rFonts w:ascii="Arial" w:eastAsia="Arial Unicode MS" w:hAnsi="Arial" w:cs="Arial"/>
          <w:b/>
          <w:lang w:bidi="hi-IN"/>
        </w:rPr>
        <w:t>5</w:t>
      </w:r>
      <w:r w:rsidR="00171435" w:rsidRPr="00AF13D3">
        <w:rPr>
          <w:rFonts w:ascii="Arial" w:eastAsia="Arial Unicode MS" w:hAnsi="Arial" w:cs="Arial"/>
          <w:b/>
          <w:lang w:bidi="hi-IN"/>
        </w:rPr>
        <w:t>.</w:t>
      </w:r>
      <w:r w:rsidR="00BA2BF9">
        <w:rPr>
          <w:rFonts w:ascii="Arial" w:eastAsia="Arial Unicode MS" w:hAnsi="Arial" w:cs="Arial"/>
          <w:b/>
          <w:lang w:bidi="hi-IN"/>
        </w:rPr>
        <w:t xml:space="preserve"> </w:t>
      </w:r>
      <w:r w:rsidR="00171435" w:rsidRPr="00AF13D3">
        <w:rPr>
          <w:rFonts w:ascii="Arial" w:hAnsi="Arial" w:cs="Arial"/>
          <w:b/>
          <w:bCs/>
        </w:rPr>
        <w:t>CONTROLE DE REGISTROS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1632"/>
        <w:gridCol w:w="1803"/>
        <w:gridCol w:w="2291"/>
        <w:gridCol w:w="1518"/>
        <w:gridCol w:w="1404"/>
        <w:gridCol w:w="1558"/>
      </w:tblGrid>
      <w:tr w:rsidR="0026067C" w:rsidRPr="00AF13D3" w:rsidTr="00AF13D3">
        <w:trPr>
          <w:trHeight w:val="670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AF13D3" w:rsidRDefault="00171435" w:rsidP="00B673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F13D3">
              <w:rPr>
                <w:rFonts w:ascii="Arial" w:hAnsi="Arial" w:cs="Arial"/>
                <w:b/>
                <w:color w:val="000000"/>
                <w:sz w:val="20"/>
                <w:szCs w:val="20"/>
              </w:rPr>
              <w:t>Identificação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AF13D3" w:rsidRDefault="00171435" w:rsidP="00B673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F13D3">
              <w:rPr>
                <w:rFonts w:ascii="Arial" w:hAnsi="Arial" w:cs="Arial"/>
                <w:b/>
                <w:color w:val="000000"/>
                <w:sz w:val="20"/>
                <w:szCs w:val="20"/>
              </w:rPr>
              <w:t>Armazenamento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AF13D3" w:rsidRDefault="00171435" w:rsidP="00B673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F13D3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Proteção/Acesso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AF13D3" w:rsidRDefault="00171435" w:rsidP="00B673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F13D3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Recuperação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AF13D3" w:rsidRDefault="00171435" w:rsidP="00B6733B">
            <w:pPr>
              <w:pStyle w:val="Standard"/>
              <w:snapToGrid w:val="0"/>
              <w:spacing w:line="360" w:lineRule="auto"/>
              <w:ind w:firstLine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F13D3">
              <w:rPr>
                <w:rFonts w:ascii="Arial" w:hAnsi="Arial" w:cs="Arial"/>
                <w:b/>
                <w:color w:val="000000"/>
                <w:sz w:val="20"/>
                <w:szCs w:val="20"/>
              </w:rPr>
              <w:t>Retenção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AF13D3" w:rsidRDefault="00171435" w:rsidP="00B673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F13D3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Disposição dos registros</w:t>
            </w:r>
          </w:p>
        </w:tc>
      </w:tr>
      <w:tr w:rsidR="00C62FA1" w:rsidRPr="00AF13D3" w:rsidTr="00AF13D3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2FA1" w:rsidRPr="008C2F29" w:rsidRDefault="00C62FA1" w:rsidP="003A1213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C2F29">
              <w:rPr>
                <w:rFonts w:ascii="Arial" w:hAnsi="Arial" w:cs="Arial"/>
                <w:color w:val="000000" w:themeColor="text1"/>
                <w:sz w:val="20"/>
                <w:szCs w:val="20"/>
              </w:rPr>
              <w:t>Prescrição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2FA1" w:rsidRPr="005A4C3B" w:rsidRDefault="00C62FA1" w:rsidP="003A1213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Posto de Enfermagem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2FA1" w:rsidRPr="005A4C3B" w:rsidRDefault="00C62FA1" w:rsidP="003A1213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Prancheta do Cliente / Colaboradores da Área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2FA1" w:rsidRPr="005A4C3B" w:rsidRDefault="00C62FA1" w:rsidP="003A1213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Número de Prontuário / Nome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2FA1" w:rsidRPr="005A4C3B" w:rsidRDefault="00C62FA1" w:rsidP="003A1213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Até alta do cliente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2FA1" w:rsidRPr="005A4C3B" w:rsidRDefault="00C62FA1" w:rsidP="003A1213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Serviço de Admissão e Alta</w:t>
            </w:r>
          </w:p>
        </w:tc>
      </w:tr>
    </w:tbl>
    <w:p w:rsidR="0026067C" w:rsidRDefault="0026067C" w:rsidP="00B6733B">
      <w:pPr>
        <w:pStyle w:val="Standard"/>
        <w:spacing w:line="360" w:lineRule="auto"/>
        <w:ind w:left="-588" w:right="-574"/>
        <w:rPr>
          <w:rFonts w:ascii="Arial" w:hAnsi="Arial" w:cs="Arial"/>
          <w:b/>
        </w:rPr>
      </w:pPr>
    </w:p>
    <w:p w:rsidR="005057E7" w:rsidRPr="00AF13D3" w:rsidRDefault="005057E7" w:rsidP="00B6733B">
      <w:pPr>
        <w:pStyle w:val="Standard"/>
        <w:spacing w:line="360" w:lineRule="auto"/>
        <w:ind w:left="-588" w:right="-574"/>
        <w:rPr>
          <w:rFonts w:ascii="Arial" w:hAnsi="Arial" w:cs="Arial"/>
          <w:b/>
        </w:rPr>
      </w:pPr>
    </w:p>
    <w:p w:rsidR="0026067C" w:rsidRDefault="005720A5" w:rsidP="00B6733B">
      <w:pPr>
        <w:pStyle w:val="Standard"/>
        <w:spacing w:line="360" w:lineRule="auto"/>
        <w:ind w:left="-588" w:right="-574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2" o:spid="_x0000_s1026" type="#_x0000_t202" style="position:absolute;left:0;text-align:left;margin-left:324.7pt;margin-top:617.8pt;width:142.3pt;height:57.2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="00DF659A" w:rsidRPr="00AF13D3">
        <w:rPr>
          <w:rFonts w:ascii="Arial" w:hAnsi="Arial" w:cs="Arial"/>
          <w:b/>
        </w:rPr>
        <w:t>6</w:t>
      </w:r>
      <w:r w:rsidR="00171435" w:rsidRPr="00AF13D3">
        <w:rPr>
          <w:rFonts w:ascii="Arial" w:hAnsi="Arial" w:cs="Arial"/>
          <w:b/>
        </w:rPr>
        <w:t>. CONSIDERAÇÕES GERAIS</w:t>
      </w:r>
    </w:p>
    <w:p w:rsidR="00B40BEA" w:rsidRDefault="00B40BEA" w:rsidP="00B6733B">
      <w:pPr>
        <w:pStyle w:val="Standard"/>
        <w:spacing w:line="360" w:lineRule="auto"/>
        <w:ind w:left="-588" w:right="-574"/>
        <w:rPr>
          <w:rFonts w:ascii="Arial" w:hAnsi="Arial" w:cs="Arial"/>
          <w:b/>
        </w:rPr>
      </w:pPr>
    </w:p>
    <w:p w:rsidR="00672DBB" w:rsidRDefault="00672DBB" w:rsidP="00B6733B">
      <w:pPr>
        <w:spacing w:line="360" w:lineRule="auto"/>
        <w:ind w:left="-567" w:right="-568"/>
        <w:jc w:val="both"/>
        <w:rPr>
          <w:rFonts w:ascii="Arial" w:hAnsi="Arial" w:cs="Arial"/>
          <w:b/>
          <w:color w:val="000000"/>
        </w:rPr>
      </w:pPr>
      <w:r w:rsidRPr="00636E94">
        <w:rPr>
          <w:rFonts w:ascii="Arial" w:hAnsi="Arial" w:cs="Arial"/>
          <w:b/>
          <w:color w:val="000000"/>
        </w:rPr>
        <w:t>Aplicação de Calor</w:t>
      </w:r>
    </w:p>
    <w:p w:rsidR="00D341F9" w:rsidRPr="00636E94" w:rsidRDefault="00D341F9" w:rsidP="00B6733B">
      <w:pPr>
        <w:spacing w:line="360" w:lineRule="auto"/>
        <w:ind w:left="-567" w:right="-568"/>
        <w:jc w:val="both"/>
        <w:rPr>
          <w:rFonts w:ascii="Arial" w:hAnsi="Arial" w:cs="Arial"/>
          <w:b/>
          <w:color w:val="000000"/>
        </w:rPr>
      </w:pPr>
    </w:p>
    <w:p w:rsidR="00672DBB" w:rsidRPr="00636E94" w:rsidRDefault="00827F87" w:rsidP="00B6733B">
      <w:pPr>
        <w:spacing w:line="360" w:lineRule="auto"/>
        <w:ind w:left="-567"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Promove a</w:t>
      </w:r>
      <w:r w:rsidR="00672DBB" w:rsidRPr="00636E94">
        <w:rPr>
          <w:rFonts w:ascii="Arial" w:hAnsi="Arial" w:cs="Arial"/>
        </w:rPr>
        <w:t xml:space="preserve"> vasodilatação</w:t>
      </w:r>
      <w:r>
        <w:rPr>
          <w:rFonts w:ascii="Arial" w:hAnsi="Arial" w:cs="Arial"/>
        </w:rPr>
        <w:t xml:space="preserve"> periférica (aumentando o fluxo sanguíneo)</w:t>
      </w:r>
      <w:r w:rsidR="00672DBB" w:rsidRPr="00636E94">
        <w:rPr>
          <w:rFonts w:ascii="Arial" w:hAnsi="Arial" w:cs="Arial"/>
        </w:rPr>
        <w:t xml:space="preserve">, </w:t>
      </w:r>
      <w:r w:rsidR="00726188">
        <w:rPr>
          <w:rFonts w:ascii="Arial" w:hAnsi="Arial" w:cs="Arial"/>
        </w:rPr>
        <w:t xml:space="preserve">favorece o aporte de oxigênio e nutriente nos tecidos, </w:t>
      </w:r>
      <w:r w:rsidR="00FB7380">
        <w:rPr>
          <w:rFonts w:ascii="Arial" w:hAnsi="Arial" w:cs="Arial"/>
        </w:rPr>
        <w:t>eleva a temperatura corporal,</w:t>
      </w:r>
      <w:r w:rsidR="006110D7">
        <w:rPr>
          <w:rFonts w:ascii="Arial" w:hAnsi="Arial" w:cs="Arial"/>
        </w:rPr>
        <w:t xml:space="preserve"> alivia</w:t>
      </w:r>
      <w:r w:rsidR="00672DBB" w:rsidRPr="00636E94">
        <w:rPr>
          <w:rFonts w:ascii="Arial" w:hAnsi="Arial" w:cs="Arial"/>
        </w:rPr>
        <w:t xml:space="preserve"> </w:t>
      </w:r>
      <w:r w:rsidR="00FB7380">
        <w:rPr>
          <w:rFonts w:ascii="Arial" w:hAnsi="Arial" w:cs="Arial"/>
        </w:rPr>
        <w:t xml:space="preserve">a </w:t>
      </w:r>
      <w:r w:rsidR="00672DBB" w:rsidRPr="00636E94">
        <w:rPr>
          <w:rFonts w:ascii="Arial" w:hAnsi="Arial" w:cs="Arial"/>
        </w:rPr>
        <w:t xml:space="preserve">dor e espasmo </w:t>
      </w:r>
      <w:r w:rsidR="00FB7380">
        <w:rPr>
          <w:rFonts w:ascii="Arial" w:hAnsi="Arial" w:cs="Arial"/>
        </w:rPr>
        <w:t>muscul</w:t>
      </w:r>
      <w:r w:rsidR="00FB7380">
        <w:rPr>
          <w:rFonts w:ascii="Arial" w:hAnsi="Arial" w:cs="Arial"/>
        </w:rPr>
        <w:t>a</w:t>
      </w:r>
      <w:r w:rsidR="00FB7380">
        <w:rPr>
          <w:rFonts w:ascii="Arial" w:hAnsi="Arial" w:cs="Arial"/>
        </w:rPr>
        <w:t>res</w:t>
      </w:r>
      <w:r w:rsidR="006110D7">
        <w:rPr>
          <w:rFonts w:ascii="Arial" w:hAnsi="Arial" w:cs="Arial"/>
        </w:rPr>
        <w:t>, facilita</w:t>
      </w:r>
      <w:r w:rsidR="00672DBB" w:rsidRPr="00636E94">
        <w:rPr>
          <w:rFonts w:ascii="Arial" w:hAnsi="Arial" w:cs="Arial"/>
        </w:rPr>
        <w:t xml:space="preserve"> processos supurati</w:t>
      </w:r>
      <w:r w:rsidR="001A336D">
        <w:rPr>
          <w:rFonts w:ascii="Arial" w:hAnsi="Arial" w:cs="Arial"/>
        </w:rPr>
        <w:t>vos e dá</w:t>
      </w:r>
      <w:r w:rsidR="00672DBB" w:rsidRPr="00636E94">
        <w:rPr>
          <w:rFonts w:ascii="Arial" w:hAnsi="Arial" w:cs="Arial"/>
        </w:rPr>
        <w:t xml:space="preserve"> conforto ao </w:t>
      </w:r>
      <w:r w:rsidR="00C70857">
        <w:rPr>
          <w:rFonts w:ascii="Arial" w:hAnsi="Arial" w:cs="Arial"/>
        </w:rPr>
        <w:t>cliente</w:t>
      </w:r>
      <w:r w:rsidR="00672DBB" w:rsidRPr="00636E94">
        <w:rPr>
          <w:rFonts w:ascii="Arial" w:hAnsi="Arial" w:cs="Arial"/>
        </w:rPr>
        <w:t xml:space="preserve">. </w:t>
      </w:r>
    </w:p>
    <w:p w:rsidR="00672DBB" w:rsidRPr="00636E94" w:rsidRDefault="00672DBB" w:rsidP="00B6733B">
      <w:pPr>
        <w:spacing w:line="360" w:lineRule="auto"/>
        <w:ind w:left="-567" w:right="-568"/>
        <w:jc w:val="both"/>
        <w:rPr>
          <w:rFonts w:ascii="Arial" w:hAnsi="Arial" w:cs="Arial"/>
          <w:color w:val="000000"/>
        </w:rPr>
      </w:pPr>
      <w:r w:rsidRPr="00636E94">
        <w:rPr>
          <w:rFonts w:ascii="Arial" w:hAnsi="Arial" w:cs="Arial"/>
          <w:color w:val="000000"/>
        </w:rPr>
        <w:t>Trata-se da aplicação de calor sobre a pele por meio de calor seco ou calor úmido. A técnica utilizada para o calor seco pode ser por auxílio de bolsa de água quente, bolsas elétricas ou raios infravermelhos.</w:t>
      </w:r>
    </w:p>
    <w:p w:rsidR="00672DBB" w:rsidRDefault="00672DBB" w:rsidP="00B6733B">
      <w:pPr>
        <w:spacing w:line="360" w:lineRule="auto"/>
        <w:ind w:left="-567" w:right="-568"/>
        <w:jc w:val="both"/>
        <w:rPr>
          <w:rFonts w:ascii="Arial" w:hAnsi="Arial" w:cs="Arial"/>
          <w:color w:val="000000"/>
        </w:rPr>
      </w:pPr>
      <w:r w:rsidRPr="00636E94">
        <w:rPr>
          <w:rFonts w:ascii="Arial" w:hAnsi="Arial" w:cs="Arial"/>
          <w:color w:val="000000"/>
        </w:rPr>
        <w:t>Quanto à técnica de aplicação de calor úmido trata-se da utilização de compressas quentes ou cataplasma (medicamento de consistência pastosa, tipicamente caseiro, que se aplica geralmente entre duas compressas sobre a região afetada, desencadeando uma reação térmica).</w:t>
      </w:r>
    </w:p>
    <w:p w:rsidR="00785386" w:rsidRPr="00636E94" w:rsidRDefault="00785386" w:rsidP="00B6733B">
      <w:pPr>
        <w:spacing w:line="360" w:lineRule="auto"/>
        <w:ind w:left="-567" w:right="-568"/>
        <w:jc w:val="both"/>
        <w:rPr>
          <w:rFonts w:ascii="Arial" w:hAnsi="Arial" w:cs="Arial"/>
          <w:color w:val="000000"/>
        </w:rPr>
      </w:pPr>
    </w:p>
    <w:p w:rsidR="00674720" w:rsidRPr="00883683" w:rsidRDefault="00785386" w:rsidP="00B6733B">
      <w:pPr>
        <w:spacing w:line="360" w:lineRule="auto"/>
        <w:ind w:left="-567" w:right="-568"/>
        <w:jc w:val="both"/>
        <w:rPr>
          <w:rFonts w:ascii="Arial" w:hAnsi="Arial" w:cs="Arial"/>
          <w:b/>
          <w:color w:val="000000"/>
        </w:rPr>
      </w:pPr>
      <w:r w:rsidRPr="00636E94">
        <w:rPr>
          <w:rFonts w:ascii="Arial" w:hAnsi="Arial" w:cs="Arial"/>
          <w:b/>
          <w:color w:val="000000"/>
        </w:rPr>
        <w:t>Contraindicações</w:t>
      </w:r>
      <w:r w:rsidR="00674720" w:rsidRPr="00636E94">
        <w:rPr>
          <w:rFonts w:ascii="Arial" w:hAnsi="Arial" w:cs="Arial"/>
          <w:b/>
          <w:color w:val="000000"/>
        </w:rPr>
        <w:t>:</w:t>
      </w:r>
    </w:p>
    <w:p w:rsidR="00674720" w:rsidRPr="00636E94" w:rsidRDefault="00674720" w:rsidP="00B6733B">
      <w:pPr>
        <w:spacing w:line="360" w:lineRule="auto"/>
        <w:ind w:left="-567" w:right="-568"/>
        <w:jc w:val="both"/>
        <w:rPr>
          <w:rFonts w:ascii="Arial" w:hAnsi="Arial" w:cs="Arial"/>
          <w:color w:val="000000"/>
        </w:rPr>
      </w:pPr>
      <w:r w:rsidRPr="00636E94">
        <w:rPr>
          <w:rFonts w:ascii="Arial" w:hAnsi="Arial" w:cs="Arial"/>
          <w:color w:val="000000"/>
        </w:rPr>
        <w:t>- Lesões de pele aberta.</w:t>
      </w:r>
    </w:p>
    <w:p w:rsidR="00674720" w:rsidRPr="00636E94" w:rsidRDefault="00674720" w:rsidP="00B6733B">
      <w:pPr>
        <w:spacing w:line="360" w:lineRule="auto"/>
        <w:ind w:left="-567" w:right="-568"/>
        <w:jc w:val="both"/>
        <w:rPr>
          <w:rFonts w:ascii="Arial" w:hAnsi="Arial" w:cs="Arial"/>
          <w:color w:val="000000"/>
        </w:rPr>
      </w:pPr>
      <w:r w:rsidRPr="00636E94">
        <w:rPr>
          <w:rFonts w:ascii="Arial" w:hAnsi="Arial" w:cs="Arial"/>
          <w:color w:val="000000"/>
        </w:rPr>
        <w:t>- Hemorragias.</w:t>
      </w:r>
    </w:p>
    <w:p w:rsidR="00674720" w:rsidRPr="00636E94" w:rsidRDefault="00674720" w:rsidP="00B6733B">
      <w:pPr>
        <w:spacing w:line="360" w:lineRule="auto"/>
        <w:ind w:left="-567" w:right="-568"/>
        <w:jc w:val="both"/>
        <w:rPr>
          <w:rFonts w:ascii="Arial" w:hAnsi="Arial" w:cs="Arial"/>
          <w:color w:val="000000"/>
        </w:rPr>
      </w:pPr>
      <w:r w:rsidRPr="00636E94">
        <w:rPr>
          <w:rFonts w:ascii="Arial" w:hAnsi="Arial" w:cs="Arial"/>
          <w:color w:val="000000"/>
        </w:rPr>
        <w:t>- Ferida operatória.</w:t>
      </w:r>
    </w:p>
    <w:p w:rsidR="00674720" w:rsidRPr="00636E94" w:rsidRDefault="00674720" w:rsidP="00B6733B">
      <w:pPr>
        <w:spacing w:line="360" w:lineRule="auto"/>
        <w:ind w:left="-567" w:right="-568"/>
        <w:jc w:val="both"/>
        <w:rPr>
          <w:rFonts w:ascii="Arial" w:hAnsi="Arial" w:cs="Arial"/>
          <w:color w:val="000000"/>
        </w:rPr>
      </w:pPr>
      <w:r w:rsidRPr="00636E94">
        <w:rPr>
          <w:rFonts w:ascii="Arial" w:hAnsi="Arial" w:cs="Arial"/>
          <w:color w:val="000000"/>
        </w:rPr>
        <w:t>- Hemofilia e fragilidade capilar.</w:t>
      </w:r>
    </w:p>
    <w:p w:rsidR="00674720" w:rsidRPr="00636E94" w:rsidRDefault="00674720" w:rsidP="00B6733B">
      <w:pPr>
        <w:spacing w:line="360" w:lineRule="auto"/>
        <w:ind w:left="-567" w:right="-568"/>
        <w:jc w:val="both"/>
        <w:rPr>
          <w:rFonts w:ascii="Arial" w:hAnsi="Arial" w:cs="Arial"/>
          <w:color w:val="000000"/>
        </w:rPr>
      </w:pPr>
      <w:r w:rsidRPr="00636E94">
        <w:rPr>
          <w:rFonts w:ascii="Arial" w:hAnsi="Arial" w:cs="Arial"/>
          <w:color w:val="000000"/>
        </w:rPr>
        <w:t>- Luxações e contusões (por um período inferior à 48h).</w:t>
      </w:r>
    </w:p>
    <w:p w:rsidR="00674720" w:rsidRPr="00636E94" w:rsidRDefault="00674720" w:rsidP="00B6733B">
      <w:pPr>
        <w:spacing w:line="360" w:lineRule="auto"/>
        <w:ind w:left="-567" w:right="-568"/>
        <w:jc w:val="both"/>
        <w:rPr>
          <w:rFonts w:ascii="Arial" w:hAnsi="Arial" w:cs="Arial"/>
          <w:color w:val="000000"/>
        </w:rPr>
      </w:pPr>
      <w:r w:rsidRPr="00636E94">
        <w:rPr>
          <w:rFonts w:ascii="Arial" w:hAnsi="Arial" w:cs="Arial"/>
          <w:color w:val="000000"/>
        </w:rPr>
        <w:t>- Trombose de MMSS ou MMII.</w:t>
      </w:r>
    </w:p>
    <w:p w:rsidR="00674720" w:rsidRPr="00636E94" w:rsidRDefault="00674720" w:rsidP="00B6733B">
      <w:pPr>
        <w:spacing w:line="360" w:lineRule="auto"/>
        <w:ind w:left="-567" w:right="-568"/>
        <w:jc w:val="both"/>
        <w:rPr>
          <w:rFonts w:ascii="Arial" w:hAnsi="Arial" w:cs="Arial"/>
          <w:color w:val="000000"/>
        </w:rPr>
      </w:pPr>
    </w:p>
    <w:p w:rsidR="00672DBB" w:rsidRDefault="00672DBB" w:rsidP="00B6733B">
      <w:pPr>
        <w:spacing w:line="360" w:lineRule="auto"/>
        <w:ind w:left="-567" w:right="-568"/>
        <w:jc w:val="both"/>
        <w:rPr>
          <w:rFonts w:ascii="Arial" w:hAnsi="Arial" w:cs="Arial"/>
          <w:b/>
          <w:color w:val="000000"/>
        </w:rPr>
      </w:pPr>
      <w:r w:rsidRPr="00636E94">
        <w:rPr>
          <w:rFonts w:ascii="Arial" w:hAnsi="Arial" w:cs="Arial"/>
          <w:b/>
          <w:color w:val="000000"/>
        </w:rPr>
        <w:t>Aplicação de Frio</w:t>
      </w:r>
    </w:p>
    <w:p w:rsidR="00D341F9" w:rsidRDefault="00D341F9" w:rsidP="00B6733B">
      <w:pPr>
        <w:spacing w:line="360" w:lineRule="auto"/>
        <w:ind w:left="-567" w:right="-568"/>
        <w:jc w:val="both"/>
        <w:rPr>
          <w:rFonts w:ascii="Arial" w:hAnsi="Arial" w:cs="Arial"/>
          <w:b/>
          <w:color w:val="000000"/>
        </w:rPr>
      </w:pPr>
    </w:p>
    <w:p w:rsidR="00674720" w:rsidRPr="00636E94" w:rsidRDefault="00747B0E" w:rsidP="00B6733B">
      <w:pPr>
        <w:spacing w:line="360" w:lineRule="auto"/>
        <w:ind w:left="-567" w:right="-568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>Diminuir hipertermia, aliviar a</w:t>
      </w:r>
      <w:r w:rsidR="00166DCA">
        <w:rPr>
          <w:rFonts w:ascii="Arial" w:hAnsi="Arial" w:cs="Arial"/>
        </w:rPr>
        <w:t xml:space="preserve"> dor,</w:t>
      </w:r>
      <w:r w:rsidR="00674720" w:rsidRPr="00636E94">
        <w:rPr>
          <w:rFonts w:ascii="Arial" w:hAnsi="Arial" w:cs="Arial"/>
        </w:rPr>
        <w:t xml:space="preserve"> conter </w:t>
      </w:r>
      <w:r w:rsidR="00555D3A">
        <w:rPr>
          <w:rFonts w:ascii="Arial" w:hAnsi="Arial" w:cs="Arial"/>
        </w:rPr>
        <w:t xml:space="preserve">ou diminuir o </w:t>
      </w:r>
      <w:r w:rsidR="00674720" w:rsidRPr="00636E94">
        <w:rPr>
          <w:rFonts w:ascii="Arial" w:hAnsi="Arial" w:cs="Arial"/>
        </w:rPr>
        <w:t>edema</w:t>
      </w:r>
      <w:r w:rsidR="00674720">
        <w:rPr>
          <w:rFonts w:ascii="Arial" w:hAnsi="Arial" w:cs="Arial"/>
        </w:rPr>
        <w:t xml:space="preserve"> e hematoma pós trauma imediato, d</w:t>
      </w:r>
      <w:r w:rsidR="00674720" w:rsidRPr="00636E94">
        <w:rPr>
          <w:rFonts w:ascii="Arial" w:hAnsi="Arial" w:cs="Arial"/>
        </w:rPr>
        <w:t>iminuir a inflamação por meio de redução do fluxo sanguíneo</w:t>
      </w:r>
      <w:r w:rsidR="00674720">
        <w:rPr>
          <w:rFonts w:ascii="Arial" w:hAnsi="Arial" w:cs="Arial"/>
        </w:rPr>
        <w:t>.</w:t>
      </w:r>
    </w:p>
    <w:p w:rsidR="00672DBB" w:rsidRPr="00636E94" w:rsidRDefault="00672DBB" w:rsidP="00B6733B">
      <w:pPr>
        <w:spacing w:line="360" w:lineRule="auto"/>
        <w:ind w:left="-567" w:right="-568"/>
        <w:jc w:val="both"/>
        <w:rPr>
          <w:rFonts w:ascii="Arial" w:hAnsi="Arial" w:cs="Arial"/>
          <w:color w:val="000000"/>
        </w:rPr>
      </w:pPr>
      <w:r w:rsidRPr="00636E94">
        <w:rPr>
          <w:rFonts w:ascii="Arial" w:hAnsi="Arial" w:cs="Arial"/>
          <w:color w:val="000000"/>
        </w:rPr>
        <w:t xml:space="preserve">É a aplicação de frio sobre a pele por meio de utilização de compressas, banhos e bolsa de gelo, sendo respectivamente nas formas úmida e seca. As compressas devem ser estéreis ou limpas e aplicadas por 15 minutos, com temperatura de aproximadamente </w:t>
      </w:r>
      <w:smartTag w:uri="urn:schemas-microsoft-com:office:smarttags" w:element="metricconverter">
        <w:smartTagPr>
          <w:attr w:name="ProductID" w:val="15ﾰC"/>
        </w:smartTagPr>
        <w:r w:rsidRPr="00636E94">
          <w:rPr>
            <w:rFonts w:ascii="Arial" w:hAnsi="Arial" w:cs="Arial"/>
            <w:color w:val="000000"/>
          </w:rPr>
          <w:t>15°C</w:t>
        </w:r>
      </w:smartTag>
      <w:r w:rsidRPr="00636E94">
        <w:rPr>
          <w:rFonts w:ascii="Arial" w:hAnsi="Arial" w:cs="Arial"/>
          <w:color w:val="000000"/>
        </w:rPr>
        <w:t>.</w:t>
      </w:r>
    </w:p>
    <w:p w:rsidR="00672DBB" w:rsidRPr="00636E94" w:rsidRDefault="00672DBB" w:rsidP="00B6733B">
      <w:pPr>
        <w:spacing w:line="360" w:lineRule="auto"/>
        <w:ind w:left="-567" w:right="-568"/>
        <w:jc w:val="both"/>
        <w:rPr>
          <w:rFonts w:ascii="Arial" w:hAnsi="Arial" w:cs="Arial"/>
          <w:color w:val="000000"/>
        </w:rPr>
      </w:pPr>
      <w:r w:rsidRPr="00636E94">
        <w:rPr>
          <w:rFonts w:ascii="Arial" w:hAnsi="Arial" w:cs="Arial"/>
          <w:color w:val="000000"/>
        </w:rPr>
        <w:t>Essa terapêutica é indicada em casos de febre, entorses, contusão e até mesmo fraturas. Capaz de causar vasoconstrição por reduzir o suprimento de oxigênio e nutrientes aos tecidos, resultando em diminuição do processo inflamatório local. Auxilia ainda na diminuição de pequenas hemorragias, proporcionando analgesia local. Por desacelerar o metabolismo, a utilização dessa modalidade terapêutica resultará em diminuição de temperatura corporal em casos de hipertermia.</w:t>
      </w:r>
    </w:p>
    <w:p w:rsidR="00672DBB" w:rsidRDefault="00672DBB" w:rsidP="00B6733B">
      <w:pPr>
        <w:spacing w:line="360" w:lineRule="auto"/>
        <w:ind w:left="-567" w:right="-568"/>
        <w:jc w:val="both"/>
        <w:rPr>
          <w:rFonts w:ascii="Arial" w:hAnsi="Arial" w:cs="Arial"/>
          <w:color w:val="000000"/>
        </w:rPr>
      </w:pPr>
      <w:r w:rsidRPr="00636E94">
        <w:rPr>
          <w:rFonts w:ascii="Arial" w:hAnsi="Arial" w:cs="Arial"/>
          <w:color w:val="000000"/>
        </w:rPr>
        <w:lastRenderedPageBreak/>
        <w:t>Esse procedimento deve ser realizado com muita responsabilidade, conhecimento, competê</w:t>
      </w:r>
      <w:r w:rsidRPr="00636E94">
        <w:rPr>
          <w:rFonts w:ascii="Arial" w:hAnsi="Arial" w:cs="Arial"/>
          <w:color w:val="000000"/>
        </w:rPr>
        <w:t>n</w:t>
      </w:r>
      <w:r w:rsidRPr="00636E94">
        <w:rPr>
          <w:rFonts w:ascii="Arial" w:hAnsi="Arial" w:cs="Arial"/>
          <w:color w:val="000000"/>
        </w:rPr>
        <w:t>cia e identificação dos fatores de risco, pois, apesar de simples, poderá causar danos ao cliente, como: queimadura (quando utilizadas temperaturas muito baixas - gelo, por exemplo), dor local e até mesmo necrose do tecido (por diminuição do aporte de oxigênio e nutrientes).</w:t>
      </w:r>
    </w:p>
    <w:p w:rsidR="000A1EE4" w:rsidRPr="00636E94" w:rsidRDefault="000A1EE4" w:rsidP="00B6733B">
      <w:pPr>
        <w:spacing w:line="360" w:lineRule="auto"/>
        <w:ind w:left="-567" w:right="-568"/>
        <w:jc w:val="both"/>
        <w:rPr>
          <w:rFonts w:ascii="Arial" w:hAnsi="Arial" w:cs="Arial"/>
          <w:color w:val="000000"/>
        </w:rPr>
      </w:pPr>
      <w:r w:rsidRPr="00636E94">
        <w:rPr>
          <w:rFonts w:ascii="Arial" w:hAnsi="Arial" w:cs="Arial"/>
          <w:color w:val="000000"/>
        </w:rPr>
        <w:t>Sempre questionar o cliente sobre a sensação de dormência e observar constantemente a presença de cianose e demais alterações que possam ocorrer no local.</w:t>
      </w:r>
    </w:p>
    <w:p w:rsidR="000A1EE4" w:rsidRPr="00636E94" w:rsidRDefault="000A1EE4" w:rsidP="00B6733B">
      <w:pPr>
        <w:spacing w:line="360" w:lineRule="auto"/>
        <w:ind w:left="-567" w:right="-568"/>
        <w:jc w:val="both"/>
        <w:rPr>
          <w:rFonts w:ascii="Arial" w:hAnsi="Arial" w:cs="Arial"/>
          <w:color w:val="000000"/>
        </w:rPr>
      </w:pPr>
      <w:r w:rsidRPr="00636E94">
        <w:rPr>
          <w:rFonts w:ascii="Arial" w:hAnsi="Arial" w:cs="Arial"/>
          <w:color w:val="000000"/>
        </w:rPr>
        <w:t>A anotação de Enfermagem deve conter, além das informações corriqueiras, o registro de anormalidades como sinais de isquemia e necrose (se houver).</w:t>
      </w:r>
    </w:p>
    <w:p w:rsidR="000A1EE4" w:rsidRDefault="000A1EE4" w:rsidP="00B6733B">
      <w:pPr>
        <w:spacing w:line="360" w:lineRule="auto"/>
        <w:ind w:left="-567" w:right="-568"/>
        <w:jc w:val="both"/>
        <w:rPr>
          <w:rFonts w:ascii="Arial" w:hAnsi="Arial" w:cs="Arial"/>
          <w:color w:val="000000"/>
        </w:rPr>
      </w:pPr>
      <w:r w:rsidRPr="00636E94">
        <w:rPr>
          <w:rFonts w:ascii="Arial" w:hAnsi="Arial" w:cs="Arial"/>
          <w:color w:val="000000"/>
        </w:rPr>
        <w:t>A utilização do álcool a 50% é recomendada em compressas frias e banho de imersão em crianças maiores; em crianças menores, pode ocorrer intoxicação.</w:t>
      </w:r>
    </w:p>
    <w:p w:rsidR="000A1EE4" w:rsidRDefault="000A1EE4" w:rsidP="00B6733B">
      <w:pPr>
        <w:spacing w:line="360" w:lineRule="auto"/>
        <w:ind w:left="-567" w:right="-568"/>
        <w:jc w:val="both"/>
        <w:rPr>
          <w:rFonts w:ascii="Arial" w:hAnsi="Arial" w:cs="Arial"/>
          <w:color w:val="000000"/>
        </w:rPr>
      </w:pPr>
    </w:p>
    <w:p w:rsidR="00785386" w:rsidRPr="00883683" w:rsidRDefault="00785386" w:rsidP="00785386">
      <w:pPr>
        <w:spacing w:line="360" w:lineRule="auto"/>
        <w:ind w:left="-567" w:right="-568"/>
        <w:jc w:val="both"/>
        <w:rPr>
          <w:rFonts w:ascii="Arial" w:hAnsi="Arial" w:cs="Arial"/>
          <w:b/>
          <w:color w:val="000000"/>
        </w:rPr>
      </w:pPr>
      <w:r w:rsidRPr="00636E94">
        <w:rPr>
          <w:rFonts w:ascii="Arial" w:hAnsi="Arial" w:cs="Arial"/>
          <w:b/>
          <w:color w:val="000000"/>
        </w:rPr>
        <w:t>Contraindicações:</w:t>
      </w:r>
    </w:p>
    <w:p w:rsidR="00674720" w:rsidRPr="00636E94" w:rsidRDefault="00674720" w:rsidP="00B6733B">
      <w:pPr>
        <w:spacing w:line="360" w:lineRule="auto"/>
        <w:ind w:left="-567" w:right="-568"/>
        <w:jc w:val="both"/>
        <w:rPr>
          <w:rFonts w:ascii="Arial" w:hAnsi="Arial" w:cs="Arial"/>
          <w:color w:val="000000"/>
        </w:rPr>
      </w:pPr>
      <w:r w:rsidRPr="00636E94">
        <w:rPr>
          <w:rFonts w:ascii="Arial" w:hAnsi="Arial" w:cs="Arial"/>
          <w:color w:val="000000"/>
        </w:rPr>
        <w:t>Idosos e/ou crianças desacompanhadas.</w:t>
      </w:r>
    </w:p>
    <w:p w:rsidR="00674720" w:rsidRPr="00636E94" w:rsidRDefault="00674720" w:rsidP="00B6733B">
      <w:pPr>
        <w:spacing w:line="360" w:lineRule="auto"/>
        <w:ind w:left="-567" w:right="-568"/>
        <w:jc w:val="both"/>
        <w:rPr>
          <w:rFonts w:ascii="Arial" w:hAnsi="Arial" w:cs="Arial"/>
          <w:color w:val="000000"/>
        </w:rPr>
      </w:pPr>
      <w:r w:rsidRPr="00636E94">
        <w:rPr>
          <w:rFonts w:ascii="Arial" w:hAnsi="Arial" w:cs="Arial"/>
          <w:color w:val="000000"/>
        </w:rPr>
        <w:t>Feridas abertas, fissuras na pele, estomas.</w:t>
      </w:r>
    </w:p>
    <w:p w:rsidR="00674720" w:rsidRPr="00636E94" w:rsidRDefault="00674720" w:rsidP="00B6733B">
      <w:pPr>
        <w:spacing w:line="360" w:lineRule="auto"/>
        <w:ind w:left="-567" w:right="-568"/>
        <w:jc w:val="both"/>
        <w:rPr>
          <w:rFonts w:ascii="Arial" w:hAnsi="Arial" w:cs="Arial"/>
          <w:color w:val="000000"/>
        </w:rPr>
      </w:pPr>
      <w:r w:rsidRPr="00636E94">
        <w:rPr>
          <w:rFonts w:ascii="Arial" w:hAnsi="Arial" w:cs="Arial"/>
          <w:color w:val="000000"/>
        </w:rPr>
        <w:t>Clientes com Doença Vascular Periférica (ex: diabetes), confusão mental ou lesão na medula.</w:t>
      </w:r>
    </w:p>
    <w:p w:rsidR="0026067C" w:rsidRPr="00AF13D3" w:rsidRDefault="005720A5" w:rsidP="00B673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shape id="Caixa de texto 11" o:spid="_x0000_s1027" type="#_x0000_t202" style="position:absolute;left:0;text-align:left;margin-left:324.7pt;margin-top:617.8pt;width:142.3pt;height:57.2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lang w:eastAsia="pt-BR"/>
        </w:rPr>
        <w:pict>
          <v:shape id="Caixa de texto 10" o:spid="_x0000_s1028" type="#_x0000_t202" style="position:absolute;left:0;text-align:left;margin-left:324.7pt;margin-top:617.8pt;width:142.3pt;height:57.2pt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</w:p>
    <w:p w:rsidR="0026067C" w:rsidRPr="00AF13D3" w:rsidRDefault="00DF659A" w:rsidP="00B673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AF13D3">
        <w:rPr>
          <w:rFonts w:ascii="Arial" w:hAnsi="Arial" w:cs="Arial"/>
          <w:b/>
        </w:rPr>
        <w:t>7</w:t>
      </w:r>
      <w:r w:rsidR="00171435" w:rsidRPr="00AF13D3">
        <w:rPr>
          <w:rFonts w:ascii="Arial" w:hAnsi="Arial" w:cs="Arial"/>
          <w:b/>
        </w:rPr>
        <w:t>. ANEXOS</w:t>
      </w:r>
    </w:p>
    <w:p w:rsidR="00AF13D3" w:rsidRPr="00AF13D3" w:rsidRDefault="005720A5" w:rsidP="00B673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line id="Conector reto 13" o:spid="_x0000_s1029" style="position:absolute;left:0;text-align:left;flip:y;z-index:251687936;visibility:visible" from="395.55pt,600.35pt" to="395.55pt,6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">
            <v:stroke endarrow="block"/>
          </v:line>
        </w:pict>
      </w:r>
      <w:r w:rsidR="00171435" w:rsidRPr="00AF13D3">
        <w:rPr>
          <w:rFonts w:ascii="Arial" w:hAnsi="Arial" w:cs="Arial"/>
        </w:rPr>
        <w:t>Não aplicável.</w:t>
      </w:r>
    </w:p>
    <w:sectPr w:rsidR="00AF13D3" w:rsidRPr="00AF13D3" w:rsidSect="00AF13D3">
      <w:headerReference w:type="default" r:id="rId7"/>
      <w:headerReference w:type="first" r:id="rId8"/>
      <w:footerReference w:type="first" r:id="rId9"/>
      <w:pgSz w:w="11906" w:h="16838"/>
      <w:pgMar w:top="1701" w:right="1134" w:bottom="1134" w:left="1701" w:header="709" w:footer="709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031C" w:rsidRDefault="0051031C">
      <w:r>
        <w:separator/>
      </w:r>
    </w:p>
  </w:endnote>
  <w:endnote w:type="continuationSeparator" w:id="1">
    <w:p w:rsidR="0051031C" w:rsidRDefault="005103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10248" w:type="dxa"/>
      <w:jc w:val="center"/>
      <w:tblLook w:val="04A0"/>
    </w:tblPr>
    <w:tblGrid>
      <w:gridCol w:w="3850"/>
      <w:gridCol w:w="3260"/>
      <w:gridCol w:w="3138"/>
    </w:tblGrid>
    <w:tr w:rsidR="00B9337B" w:rsidRPr="005575D8" w:rsidTr="000037AD">
      <w:trPr>
        <w:trHeight w:val="144"/>
        <w:jc w:val="center"/>
      </w:trPr>
      <w:tc>
        <w:tcPr>
          <w:tcW w:w="3850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Elaborado por:  </w:t>
          </w:r>
        </w:p>
      </w:tc>
      <w:tc>
        <w:tcPr>
          <w:tcW w:w="3260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Revisado por: </w:t>
          </w:r>
        </w:p>
      </w:tc>
      <w:tc>
        <w:tcPr>
          <w:tcW w:w="3138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>Aprovado para uso por:</w:t>
          </w:r>
        </w:p>
      </w:tc>
    </w:tr>
    <w:tr w:rsidR="00B6733B" w:rsidRPr="00B6733B" w:rsidTr="000037AD">
      <w:trPr>
        <w:trHeight w:val="155"/>
        <w:jc w:val="center"/>
      </w:trPr>
      <w:tc>
        <w:tcPr>
          <w:tcW w:w="3850" w:type="dxa"/>
        </w:tcPr>
        <w:p w:rsidR="00B9337B" w:rsidRPr="00B6733B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B6733B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B6733B">
            <w:rPr>
              <w:rFonts w:ascii="Arial" w:hAnsi="Arial" w:cs="Arial"/>
              <w:color w:val="FF0000"/>
              <w:sz w:val="14"/>
              <w:szCs w:val="14"/>
            </w:rPr>
            <w:t xml:space="preserve">                   __________________</w:t>
          </w:r>
        </w:p>
        <w:p w:rsidR="00B9337B" w:rsidRPr="00B6733B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5575D8" w:rsidRPr="00B6733B" w:rsidRDefault="005575D8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B6733B">
            <w:rPr>
              <w:rFonts w:ascii="Arial" w:hAnsi="Arial" w:cs="Arial"/>
              <w:color w:val="FF0000"/>
              <w:sz w:val="14"/>
              <w:szCs w:val="14"/>
            </w:rPr>
            <w:t>Data:</w:t>
          </w:r>
        </w:p>
      </w:tc>
      <w:tc>
        <w:tcPr>
          <w:tcW w:w="3260" w:type="dxa"/>
        </w:tcPr>
        <w:p w:rsidR="00B9337B" w:rsidRPr="00B6733B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B6733B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  <w:r w:rsidRPr="00B6733B">
            <w:rPr>
              <w:rFonts w:ascii="Arial" w:hAnsi="Arial" w:cs="Arial"/>
              <w:color w:val="FF0000"/>
              <w:sz w:val="14"/>
              <w:szCs w:val="14"/>
            </w:rPr>
            <w:t>______________________</w:t>
          </w:r>
        </w:p>
        <w:p w:rsidR="00B9337B" w:rsidRPr="00B6733B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B6733B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B6733B">
            <w:rPr>
              <w:rFonts w:ascii="Arial" w:hAnsi="Arial" w:cs="Arial"/>
              <w:color w:val="FF0000"/>
              <w:sz w:val="14"/>
              <w:szCs w:val="14"/>
            </w:rPr>
            <w:t xml:space="preserve">Data: </w:t>
          </w:r>
        </w:p>
      </w:tc>
      <w:tc>
        <w:tcPr>
          <w:tcW w:w="3138" w:type="dxa"/>
        </w:tcPr>
        <w:p w:rsidR="00B9337B" w:rsidRPr="00B6733B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B6733B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  <w:r w:rsidRPr="00B6733B">
            <w:rPr>
              <w:rFonts w:ascii="Arial" w:hAnsi="Arial" w:cs="Arial"/>
              <w:color w:val="FF0000"/>
              <w:sz w:val="14"/>
              <w:szCs w:val="14"/>
            </w:rPr>
            <w:t>__________________</w:t>
          </w:r>
        </w:p>
        <w:p w:rsidR="00B9337B" w:rsidRPr="00B6733B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B6733B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B6733B">
            <w:rPr>
              <w:rFonts w:ascii="Arial" w:hAnsi="Arial" w:cs="Arial"/>
              <w:color w:val="FF0000"/>
              <w:sz w:val="14"/>
              <w:szCs w:val="14"/>
            </w:rPr>
            <w:t xml:space="preserve">Data: </w:t>
          </w:r>
        </w:p>
      </w:tc>
    </w:tr>
  </w:tbl>
  <w:p w:rsidR="00B9337B" w:rsidRDefault="00B9337B">
    <w:pPr>
      <w:pStyle w:val="Standar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031C" w:rsidRDefault="0051031C">
      <w:r>
        <w:rPr>
          <w:color w:val="000000"/>
        </w:rPr>
        <w:separator/>
      </w:r>
    </w:p>
  </w:footnote>
  <w:footnote w:type="continuationSeparator" w:id="1">
    <w:p w:rsidR="0051031C" w:rsidRDefault="005103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17"/>
      <w:gridCol w:w="2189"/>
    </w:tblGrid>
    <w:tr w:rsidR="00494392" w:rsidTr="00AF13D3">
      <w:trPr>
        <w:cantSplit/>
        <w:trHeight w:val="325"/>
        <w:jc w:val="center"/>
      </w:trPr>
      <w:tc>
        <w:tcPr>
          <w:tcW w:w="80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494392" w:rsidRDefault="00494392" w:rsidP="00494392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Setor: Internação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494392" w:rsidRDefault="00494392" w:rsidP="00494392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Identificação: POP 056</w:t>
          </w:r>
        </w:p>
      </w:tc>
    </w:tr>
    <w:tr w:rsidR="00494392" w:rsidTr="00AF13D3">
      <w:trPr>
        <w:cantSplit/>
        <w:trHeight w:val="283"/>
        <w:jc w:val="center"/>
      </w:trPr>
      <w:tc>
        <w:tcPr>
          <w:tcW w:w="801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494392" w:rsidRDefault="00494392" w:rsidP="00494392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 w:rsidRPr="00672DBB">
            <w:rPr>
              <w:rFonts w:ascii="Arial" w:hAnsi="Arial" w:cs="Arial"/>
              <w:b/>
              <w:bCs/>
            </w:rPr>
            <w:t>Padronização</w:t>
          </w:r>
          <w:r>
            <w:rPr>
              <w:rFonts w:ascii="Arial" w:hAnsi="Arial" w:cs="Arial"/>
              <w:b/>
              <w:bCs/>
            </w:rPr>
            <w:t xml:space="preserve"> Aplicação de Compressa Quente e</w:t>
          </w:r>
          <w:r w:rsidRPr="00672DBB">
            <w:rPr>
              <w:rFonts w:ascii="Arial" w:hAnsi="Arial" w:cs="Arial"/>
              <w:b/>
              <w:bCs/>
            </w:rPr>
            <w:t xml:space="preserve"> Fria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494392" w:rsidRDefault="00494392" w:rsidP="00494392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01</w:t>
          </w:r>
        </w:p>
      </w:tc>
    </w:tr>
    <w:tr w:rsidR="00494392" w:rsidTr="00AF13D3">
      <w:trPr>
        <w:cantSplit/>
        <w:trHeight w:val="348"/>
        <w:jc w:val="center"/>
      </w:trPr>
      <w:tc>
        <w:tcPr>
          <w:tcW w:w="801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494392" w:rsidRDefault="00494392" w:rsidP="00494392"/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494392" w:rsidRDefault="00494392" w:rsidP="00494392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5720A5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5720A5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B0568A">
            <w:rPr>
              <w:rFonts w:ascii="Arial" w:hAnsi="Arial"/>
              <w:b/>
              <w:bCs/>
              <w:noProof/>
              <w:sz w:val="18"/>
              <w:szCs w:val="18"/>
            </w:rPr>
            <w:t>6</w:t>
          </w:r>
          <w:r w:rsidR="005720A5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5720A5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5720A5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B0568A">
            <w:rPr>
              <w:rFonts w:ascii="Arial" w:hAnsi="Arial"/>
              <w:b/>
              <w:bCs/>
              <w:noProof/>
              <w:sz w:val="18"/>
              <w:szCs w:val="18"/>
            </w:rPr>
            <w:t>7</w:t>
          </w:r>
          <w:r w:rsidR="005720A5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3D6745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2354580</wp:posOffset>
          </wp:positionV>
          <wp:extent cx="4532630" cy="381063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6000" contrast="-70000"/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39"/>
      <w:gridCol w:w="2167"/>
    </w:tblGrid>
    <w:tr w:rsidR="00DF659A" w:rsidTr="00AF13D3">
      <w:trPr>
        <w:cantSplit/>
        <w:trHeight w:val="977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SISTEMA DE GESTÃO DA QUALIDADE</w:t>
          </w:r>
        </w:p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PROCEDIMENTO OPERACIONAL PADRÃO - POP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napToGrid w:val="0"/>
            <w:spacing w:line="200" w:lineRule="atLeast"/>
          </w:pPr>
          <w:r w:rsidRPr="00AE0D74">
            <w:rPr>
              <w:noProof/>
              <w:lang w:eastAsia="pt-BR"/>
            </w:rPr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-1905</wp:posOffset>
                </wp:positionV>
                <wp:extent cx="1266825" cy="580390"/>
                <wp:effectExtent l="0" t="0" r="9525" b="0"/>
                <wp:wrapNone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DF659A" w:rsidTr="00AF13D3">
      <w:trPr>
        <w:cantSplit/>
        <w:trHeight w:val="325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</w:t>
          </w:r>
          <w:r w:rsidR="00672DBB">
            <w:rPr>
              <w:rFonts w:ascii="Arial" w:hAnsi="Arial" w:cs="Arial"/>
              <w:b/>
              <w:bCs/>
            </w:rPr>
            <w:t>Internação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674720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Identificação: POP </w:t>
          </w:r>
          <w:r w:rsidR="00672DBB">
            <w:rPr>
              <w:rFonts w:ascii="Arial" w:hAnsi="Arial" w:cs="Arial"/>
              <w:b/>
              <w:bCs/>
              <w:sz w:val="18"/>
              <w:szCs w:val="18"/>
            </w:rPr>
            <w:t>05</w:t>
          </w:r>
          <w:r w:rsidR="00674720">
            <w:rPr>
              <w:rFonts w:ascii="Arial" w:hAnsi="Arial" w:cs="Arial"/>
              <w:b/>
              <w:bCs/>
              <w:sz w:val="18"/>
              <w:szCs w:val="18"/>
            </w:rPr>
            <w:t>6</w:t>
          </w:r>
        </w:p>
      </w:tc>
    </w:tr>
    <w:tr w:rsidR="00DF659A" w:rsidTr="00AF13D3">
      <w:trPr>
        <w:cantSplit/>
        <w:trHeight w:val="283"/>
        <w:jc w:val="center"/>
      </w:trPr>
      <w:tc>
        <w:tcPr>
          <w:tcW w:w="80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672DBB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 w:rsidR="00672DBB" w:rsidRPr="00672DBB">
            <w:rPr>
              <w:rFonts w:ascii="Arial" w:hAnsi="Arial" w:cs="Arial"/>
              <w:b/>
              <w:bCs/>
            </w:rPr>
            <w:t>Padronização</w:t>
          </w:r>
          <w:r w:rsidR="00014B0F">
            <w:rPr>
              <w:rFonts w:ascii="Arial" w:hAnsi="Arial" w:cs="Arial"/>
              <w:b/>
              <w:bCs/>
            </w:rPr>
            <w:t xml:space="preserve"> Aplicação d</w:t>
          </w:r>
          <w:r w:rsidR="00672DBB">
            <w:rPr>
              <w:rFonts w:ascii="Arial" w:hAnsi="Arial" w:cs="Arial"/>
              <w:b/>
              <w:bCs/>
            </w:rPr>
            <w:t>e Compressa Quente e</w:t>
          </w:r>
          <w:r w:rsidR="00672DBB" w:rsidRPr="00672DBB">
            <w:rPr>
              <w:rFonts w:ascii="Arial" w:hAnsi="Arial" w:cs="Arial"/>
              <w:b/>
              <w:bCs/>
            </w:rPr>
            <w:t xml:space="preserve"> Fria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494392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</w:t>
          </w:r>
          <w:r w:rsidR="00672DBB">
            <w:rPr>
              <w:rFonts w:ascii="Arial" w:hAnsi="Arial" w:cs="Arial"/>
              <w:b/>
              <w:bCs/>
              <w:sz w:val="18"/>
              <w:szCs w:val="18"/>
            </w:rPr>
            <w:t>1</w:t>
          </w:r>
        </w:p>
      </w:tc>
    </w:tr>
    <w:tr w:rsidR="00DF659A" w:rsidTr="00AF13D3">
      <w:trPr>
        <w:cantSplit/>
        <w:trHeight w:val="348"/>
        <w:jc w:val="center"/>
      </w:trPr>
      <w:tc>
        <w:tcPr>
          <w:tcW w:w="80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/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5720A5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5720A5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B0568A">
            <w:rPr>
              <w:rFonts w:ascii="Arial" w:hAnsi="Arial"/>
              <w:b/>
              <w:bCs/>
              <w:noProof/>
              <w:sz w:val="18"/>
              <w:szCs w:val="18"/>
            </w:rPr>
            <w:t>1</w:t>
          </w:r>
          <w:r w:rsidR="005720A5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5720A5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5720A5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B0568A">
            <w:rPr>
              <w:rFonts w:ascii="Arial" w:hAnsi="Arial"/>
              <w:b/>
              <w:bCs/>
              <w:noProof/>
              <w:sz w:val="18"/>
              <w:szCs w:val="18"/>
            </w:rPr>
            <w:t>7</w:t>
          </w:r>
          <w:r w:rsidR="005720A5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DF659A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88448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1728470</wp:posOffset>
          </wp:positionV>
          <wp:extent cx="4532630" cy="381063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16000" contrast="-70000"/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227FD"/>
    <w:multiLevelType w:val="hybridMultilevel"/>
    <w:tmpl w:val="27CAC2EA"/>
    <w:lvl w:ilvl="0" w:tplc="F5789726">
      <w:start w:val="1"/>
      <w:numFmt w:val="decimal"/>
      <w:lvlText w:val="%1."/>
      <w:lvlJc w:val="left"/>
      <w:pPr>
        <w:ind w:left="-2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06" w:hanging="360"/>
      </w:pPr>
    </w:lvl>
    <w:lvl w:ilvl="2" w:tplc="0416001B" w:tentative="1">
      <w:start w:val="1"/>
      <w:numFmt w:val="lowerRoman"/>
      <w:lvlText w:val="%3."/>
      <w:lvlJc w:val="right"/>
      <w:pPr>
        <w:ind w:left="1226" w:hanging="180"/>
      </w:pPr>
    </w:lvl>
    <w:lvl w:ilvl="3" w:tplc="0416000F" w:tentative="1">
      <w:start w:val="1"/>
      <w:numFmt w:val="decimal"/>
      <w:lvlText w:val="%4."/>
      <w:lvlJc w:val="left"/>
      <w:pPr>
        <w:ind w:left="1946" w:hanging="360"/>
      </w:pPr>
    </w:lvl>
    <w:lvl w:ilvl="4" w:tplc="04160019" w:tentative="1">
      <w:start w:val="1"/>
      <w:numFmt w:val="lowerLetter"/>
      <w:lvlText w:val="%5."/>
      <w:lvlJc w:val="left"/>
      <w:pPr>
        <w:ind w:left="2666" w:hanging="360"/>
      </w:pPr>
    </w:lvl>
    <w:lvl w:ilvl="5" w:tplc="0416001B" w:tentative="1">
      <w:start w:val="1"/>
      <w:numFmt w:val="lowerRoman"/>
      <w:lvlText w:val="%6."/>
      <w:lvlJc w:val="right"/>
      <w:pPr>
        <w:ind w:left="3386" w:hanging="180"/>
      </w:pPr>
    </w:lvl>
    <w:lvl w:ilvl="6" w:tplc="0416000F" w:tentative="1">
      <w:start w:val="1"/>
      <w:numFmt w:val="decimal"/>
      <w:lvlText w:val="%7."/>
      <w:lvlJc w:val="left"/>
      <w:pPr>
        <w:ind w:left="4106" w:hanging="360"/>
      </w:pPr>
    </w:lvl>
    <w:lvl w:ilvl="7" w:tplc="04160019" w:tentative="1">
      <w:start w:val="1"/>
      <w:numFmt w:val="lowerLetter"/>
      <w:lvlText w:val="%8."/>
      <w:lvlJc w:val="left"/>
      <w:pPr>
        <w:ind w:left="4826" w:hanging="360"/>
      </w:pPr>
    </w:lvl>
    <w:lvl w:ilvl="8" w:tplc="0416001B" w:tentative="1">
      <w:start w:val="1"/>
      <w:numFmt w:val="lowerRoman"/>
      <w:lvlText w:val="%9."/>
      <w:lvlJc w:val="right"/>
      <w:pPr>
        <w:ind w:left="5546" w:hanging="180"/>
      </w:pPr>
    </w:lvl>
  </w:abstractNum>
  <w:abstractNum w:abstractNumId="1">
    <w:nsid w:val="36CC7927"/>
    <w:multiLevelType w:val="hybridMultilevel"/>
    <w:tmpl w:val="D09694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AF6A41"/>
    <w:multiLevelType w:val="hybridMultilevel"/>
    <w:tmpl w:val="A2C4CD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DD3620"/>
    <w:multiLevelType w:val="hybridMultilevel"/>
    <w:tmpl w:val="AF9EADD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537F83"/>
    <w:multiLevelType w:val="hybridMultilevel"/>
    <w:tmpl w:val="89E239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EC030A"/>
    <w:multiLevelType w:val="hybridMultilevel"/>
    <w:tmpl w:val="B914E590"/>
    <w:lvl w:ilvl="0" w:tplc="04160017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2077BE"/>
    <w:multiLevelType w:val="hybridMultilevel"/>
    <w:tmpl w:val="600E82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406E9B"/>
    <w:multiLevelType w:val="hybridMultilevel"/>
    <w:tmpl w:val="2362C1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9D5224"/>
    <w:multiLevelType w:val="multilevel"/>
    <w:tmpl w:val="F71A6AD4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>
    <w:nsid w:val="7F28086D"/>
    <w:multiLevelType w:val="hybridMultilevel"/>
    <w:tmpl w:val="8E4A2202"/>
    <w:lvl w:ilvl="0" w:tplc="858CBE4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18D298F2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7"/>
  </w:num>
  <w:num w:numId="5">
    <w:abstractNumId w:val="9"/>
  </w:num>
  <w:num w:numId="6">
    <w:abstractNumId w:val="5"/>
  </w:num>
  <w:num w:numId="7">
    <w:abstractNumId w:val="1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autoHyphenation/>
  <w:hyphenationZone w:val="425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340C3"/>
    <w:rsid w:val="000037AD"/>
    <w:rsid w:val="0001203F"/>
    <w:rsid w:val="00014B0F"/>
    <w:rsid w:val="0002744F"/>
    <w:rsid w:val="000868D0"/>
    <w:rsid w:val="000A1EE4"/>
    <w:rsid w:val="000A7C24"/>
    <w:rsid w:val="000B63E9"/>
    <w:rsid w:val="00166DCA"/>
    <w:rsid w:val="00171435"/>
    <w:rsid w:val="00193D8F"/>
    <w:rsid w:val="001A336D"/>
    <w:rsid w:val="002424F4"/>
    <w:rsid w:val="0026067C"/>
    <w:rsid w:val="002763F6"/>
    <w:rsid w:val="00276F99"/>
    <w:rsid w:val="002D5A29"/>
    <w:rsid w:val="002F6761"/>
    <w:rsid w:val="00317AAC"/>
    <w:rsid w:val="0033612A"/>
    <w:rsid w:val="00343B77"/>
    <w:rsid w:val="00350726"/>
    <w:rsid w:val="003826DF"/>
    <w:rsid w:val="003D6745"/>
    <w:rsid w:val="00457712"/>
    <w:rsid w:val="00481B0E"/>
    <w:rsid w:val="00494392"/>
    <w:rsid w:val="004C1FA4"/>
    <w:rsid w:val="004D1227"/>
    <w:rsid w:val="004E61CB"/>
    <w:rsid w:val="005057E7"/>
    <w:rsid w:val="0051031C"/>
    <w:rsid w:val="00527651"/>
    <w:rsid w:val="00532EC0"/>
    <w:rsid w:val="00555D3A"/>
    <w:rsid w:val="00555F02"/>
    <w:rsid w:val="005575D8"/>
    <w:rsid w:val="005720A5"/>
    <w:rsid w:val="00586BE2"/>
    <w:rsid w:val="005B3A47"/>
    <w:rsid w:val="005F7594"/>
    <w:rsid w:val="006110D7"/>
    <w:rsid w:val="006456AB"/>
    <w:rsid w:val="00672DBB"/>
    <w:rsid w:val="00674720"/>
    <w:rsid w:val="006C2353"/>
    <w:rsid w:val="00710E94"/>
    <w:rsid w:val="00726188"/>
    <w:rsid w:val="00737233"/>
    <w:rsid w:val="00747B0E"/>
    <w:rsid w:val="00785386"/>
    <w:rsid w:val="007956CD"/>
    <w:rsid w:val="007F4D64"/>
    <w:rsid w:val="00802D07"/>
    <w:rsid w:val="008108BC"/>
    <w:rsid w:val="00827F87"/>
    <w:rsid w:val="00852D28"/>
    <w:rsid w:val="00853F5A"/>
    <w:rsid w:val="008659D8"/>
    <w:rsid w:val="008A0B5E"/>
    <w:rsid w:val="008B1881"/>
    <w:rsid w:val="008B2B18"/>
    <w:rsid w:val="009823B8"/>
    <w:rsid w:val="00A16733"/>
    <w:rsid w:val="00A340C3"/>
    <w:rsid w:val="00A67504"/>
    <w:rsid w:val="00AE4D10"/>
    <w:rsid w:val="00AF13D3"/>
    <w:rsid w:val="00B0568A"/>
    <w:rsid w:val="00B30425"/>
    <w:rsid w:val="00B40BEA"/>
    <w:rsid w:val="00B6733B"/>
    <w:rsid w:val="00B810A1"/>
    <w:rsid w:val="00B9337B"/>
    <w:rsid w:val="00BA101C"/>
    <w:rsid w:val="00BA2BF9"/>
    <w:rsid w:val="00BD133C"/>
    <w:rsid w:val="00BD6B2C"/>
    <w:rsid w:val="00C40DCD"/>
    <w:rsid w:val="00C42FBA"/>
    <w:rsid w:val="00C43095"/>
    <w:rsid w:val="00C62FA1"/>
    <w:rsid w:val="00C70857"/>
    <w:rsid w:val="00C7749A"/>
    <w:rsid w:val="00CF2604"/>
    <w:rsid w:val="00D341F9"/>
    <w:rsid w:val="00D44C3C"/>
    <w:rsid w:val="00D51001"/>
    <w:rsid w:val="00DA6846"/>
    <w:rsid w:val="00DC3160"/>
    <w:rsid w:val="00DF659A"/>
    <w:rsid w:val="00E44384"/>
    <w:rsid w:val="00E56D1E"/>
    <w:rsid w:val="00ED7E01"/>
    <w:rsid w:val="00F07C97"/>
    <w:rsid w:val="00F42381"/>
    <w:rsid w:val="00F63980"/>
    <w:rsid w:val="00F65A50"/>
    <w:rsid w:val="00FA3D5C"/>
    <w:rsid w:val="00FB73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8D0"/>
    <w:pPr>
      <w:widowControl/>
      <w:autoSpaceDN/>
      <w:textAlignment w:val="auto"/>
    </w:pPr>
    <w:rPr>
      <w:rFonts w:eastAsia="Times New Roman" w:cs="Times New Roman"/>
      <w:kern w:val="0"/>
      <w:lang w:eastAsia="pt-BR" w:bidi="ar-SA"/>
    </w:rPr>
  </w:style>
  <w:style w:type="paragraph" w:styleId="Ttulo2">
    <w:name w:val="heading 2"/>
    <w:basedOn w:val="Standard"/>
    <w:next w:val="Standard"/>
    <w:rsid w:val="007F4D64"/>
    <w:pPr>
      <w:keepNext/>
      <w:spacing w:before="120"/>
      <w:jc w:val="center"/>
      <w:outlineLvl w:val="1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7F4D64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7F4D64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rsid w:val="007F4D64"/>
    <w:pPr>
      <w:jc w:val="center"/>
    </w:pPr>
    <w:rPr>
      <w:rFonts w:ascii="Arial" w:hAnsi="Arial"/>
      <w:sz w:val="22"/>
    </w:rPr>
  </w:style>
  <w:style w:type="paragraph" w:styleId="Subttulo">
    <w:name w:val="Subtitle"/>
    <w:basedOn w:val="Heading"/>
    <w:next w:val="Textbody"/>
    <w:rsid w:val="007F4D64"/>
    <w:pPr>
      <w:jc w:val="center"/>
    </w:pPr>
    <w:rPr>
      <w:i/>
      <w:iCs/>
    </w:rPr>
  </w:style>
  <w:style w:type="paragraph" w:styleId="Lista">
    <w:name w:val="List"/>
    <w:basedOn w:val="Textbody"/>
    <w:rsid w:val="007F4D64"/>
    <w:rPr>
      <w:rFonts w:cs="Tahoma"/>
    </w:rPr>
  </w:style>
  <w:style w:type="paragraph" w:styleId="Legenda">
    <w:name w:val="caption"/>
    <w:basedOn w:val="Standard"/>
    <w:rsid w:val="007F4D6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7F4D64"/>
    <w:pPr>
      <w:suppressLineNumbers/>
    </w:pPr>
    <w:rPr>
      <w:rFonts w:cs="Tahoma"/>
    </w:rPr>
  </w:style>
  <w:style w:type="paragraph" w:styleId="Cabealho">
    <w:name w:val="header"/>
    <w:basedOn w:val="Normal"/>
    <w:rsid w:val="007F4D64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Rodap">
    <w:name w:val="footer"/>
    <w:basedOn w:val="Normal"/>
    <w:rsid w:val="007F4D64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Textodebalo">
    <w:name w:val="Balloon Text"/>
    <w:basedOn w:val="Standard"/>
    <w:rsid w:val="007F4D64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7F4D64"/>
    <w:pPr>
      <w:suppressLineNumbers/>
    </w:pPr>
  </w:style>
  <w:style w:type="paragraph" w:customStyle="1" w:styleId="TableHeading">
    <w:name w:val="Table Heading"/>
    <w:basedOn w:val="TableContents"/>
    <w:rsid w:val="007F4D64"/>
    <w:pPr>
      <w:jc w:val="center"/>
    </w:pPr>
    <w:rPr>
      <w:b/>
      <w:bCs/>
    </w:rPr>
  </w:style>
  <w:style w:type="character" w:styleId="Nmerodepgina">
    <w:name w:val="page number"/>
    <w:basedOn w:val="Fontepargpadro"/>
    <w:rsid w:val="007F4D64"/>
  </w:style>
  <w:style w:type="character" w:customStyle="1" w:styleId="CabealhoChar">
    <w:name w:val="Cabeçalho Char"/>
    <w:basedOn w:val="Fontepargpadro"/>
    <w:rsid w:val="007F4D64"/>
    <w:rPr>
      <w:rFonts w:cs="Mangal"/>
      <w:szCs w:val="21"/>
    </w:rPr>
  </w:style>
  <w:style w:type="character" w:customStyle="1" w:styleId="RodapChar">
    <w:name w:val="Rodapé Char"/>
    <w:basedOn w:val="Fontepargpadro"/>
    <w:rsid w:val="007F4D64"/>
    <w:rPr>
      <w:rFonts w:cs="Mangal"/>
      <w:szCs w:val="21"/>
    </w:rPr>
  </w:style>
  <w:style w:type="character" w:customStyle="1" w:styleId="CabealhoChar1">
    <w:name w:val="Cabeçalho Char1"/>
    <w:basedOn w:val="Fontepargpadro"/>
    <w:rsid w:val="007F4D64"/>
    <w:rPr>
      <w:rFonts w:cs="Mangal"/>
      <w:szCs w:val="21"/>
    </w:rPr>
  </w:style>
  <w:style w:type="character" w:customStyle="1" w:styleId="RodapChar1">
    <w:name w:val="Rodapé Char1"/>
    <w:basedOn w:val="Fontepargpadro"/>
    <w:rsid w:val="007F4D64"/>
    <w:rPr>
      <w:rFonts w:cs="Mangal"/>
      <w:szCs w:val="21"/>
    </w:rPr>
  </w:style>
  <w:style w:type="paragraph" w:styleId="PargrafodaLista">
    <w:name w:val="List Paragraph"/>
    <w:basedOn w:val="Normal"/>
    <w:uiPriority w:val="34"/>
    <w:qFormat/>
    <w:rsid w:val="007F4D64"/>
    <w:pPr>
      <w:widowControl w:val="0"/>
      <w:suppressAutoHyphens/>
      <w:autoSpaceDN w:val="0"/>
      <w:ind w:left="72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numbering" w:customStyle="1" w:styleId="WW8Num1">
    <w:name w:val="WW8Num1"/>
    <w:basedOn w:val="Semlista"/>
    <w:rsid w:val="007F4D64"/>
    <w:pPr>
      <w:numPr>
        <w:numId w:val="1"/>
      </w:numPr>
    </w:pPr>
  </w:style>
  <w:style w:type="table" w:styleId="Tabelacomgrade">
    <w:name w:val="Table Grid"/>
    <w:basedOn w:val="Tabelanormal"/>
    <w:uiPriority w:val="59"/>
    <w:rsid w:val="000868D0"/>
    <w:pPr>
      <w:widowControl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pt-B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FA3D5C"/>
    <w:pPr>
      <w:spacing w:after="120"/>
      <w:ind w:left="289"/>
      <w:jc w:val="both"/>
    </w:pPr>
    <w:rPr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FA3D5C"/>
    <w:rPr>
      <w:rFonts w:eastAsia="Times New Roman" w:cs="Times New Roman"/>
      <w:kern w:val="0"/>
      <w:sz w:val="22"/>
      <w:szCs w:val="20"/>
      <w:lang w:eastAsia="pt-BR" w:bidi="ar-SA"/>
    </w:rPr>
  </w:style>
  <w:style w:type="paragraph" w:styleId="Corpodetexto">
    <w:name w:val="Body Text"/>
    <w:basedOn w:val="Normal"/>
    <w:link w:val="CorpodetextoChar"/>
    <w:unhideWhenUsed/>
    <w:rsid w:val="00FA3D5C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FA3D5C"/>
    <w:rPr>
      <w:rFonts w:eastAsia="Times New Roman" w:cs="Times New Roman"/>
      <w:kern w:val="0"/>
      <w:lang w:eastAsia="pt-B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dade\006_Documentos%20HMDI-modelos\Modelo%20POP%20-%2001%20-%20C&#243;p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POP - 01 - Cópia</Template>
  <TotalTime>40</TotalTime>
  <Pages>7</Pages>
  <Words>1315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8404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Joice Almeida</dc:creator>
  <cp:lastModifiedBy>ENFERMAGEM</cp:lastModifiedBy>
  <cp:revision>48</cp:revision>
  <cp:lastPrinted>2013-12-02T15:22:00Z</cp:lastPrinted>
  <dcterms:created xsi:type="dcterms:W3CDTF">2016-05-07T00:39:00Z</dcterms:created>
  <dcterms:modified xsi:type="dcterms:W3CDTF">2016-05-18T19:45:00Z</dcterms:modified>
</cp:coreProperties>
</file>